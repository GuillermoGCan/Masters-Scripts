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11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3595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1495425" cy="1581150"/>
            <wp:effectExtent l="0" t="0" r="0" b="0"/>
            <wp:docPr id="1" name="image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254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2905887" cy="182879"/>
            <wp:effectExtent l="0" t="0" r="0" b="0"/>
            <wp:docPr id="3" name="image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887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3516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1715262" cy="182879"/>
            <wp:effectExtent l="0" t="0" r="0" b="0"/>
            <wp:docPr id="5" name="image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262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3785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1376680" cy="182879"/>
            <wp:effectExtent l="0" t="0" r="0" b="0"/>
            <wp:docPr id="7" name="image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680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3477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1725802" cy="182879"/>
            <wp:effectExtent l="0" t="0" r="0" b="0"/>
            <wp:docPr id="9" name="image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5802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4353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618312" cy="182879"/>
            <wp:effectExtent l="0" t="0" r="0" b="0"/>
            <wp:docPr id="11" name="image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312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221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4586605" cy="182879"/>
            <wp:effectExtent l="0" t="0" r="0" b="0"/>
            <wp:docPr id="13" name="image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60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278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206.55pt;height:14.4pt;mso-position-horizontal-relative:char;mso-position-vertical-relative:line" coordorigin="0,0" coordsize="4131,288">
            <v:shape style="position:absolute;left:0;top:0;width:1505;height:288" type="#_x0000_t75" stroked="false">
              <v:imagedata r:id="rId13" o:title=""/>
            </v:shape>
            <v:shape style="position:absolute;left:1416;top:0;width:812;height:288" type="#_x0000_t75" stroked="false">
              <v:imagedata r:id="rId14" o:title=""/>
            </v:shape>
            <v:shape style="position:absolute;left:2093;top:0;width:678;height:288" type="#_x0000_t75" stroked="false">
              <v:imagedata r:id="rId15" o:title=""/>
            </v:shape>
            <v:shape style="position:absolute;left:2636;top:0;width:544;height:288" type="#_x0000_t75" stroked="false">
              <v:imagedata r:id="rId16" o:title=""/>
            </v:shape>
            <v:shape style="position:absolute;left:3044;top:0;width:541;height:288" type="#_x0000_t75" stroked="false">
              <v:imagedata r:id="rId17" o:title=""/>
            </v:shape>
            <v:shape style="position:absolute;left:3449;top:0;width:681;height:288" type="#_x0000_t75" stroked="false">
              <v:imagedata r:id="rId18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2090547" cy="182879"/>
            <wp:effectExtent l="0" t="0" r="0" b="0"/>
            <wp:docPr id="15" name="image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547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53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55.15pt;height:276.55pt;mso-position-horizontal-relative:char;mso-position-vertical-relative:line" coordorigin="0,0" coordsize="9103,5531">
            <v:shape style="position:absolute;left:0;top:0;width:5911;height:288" type="#_x0000_t75" stroked="false">
              <v:imagedata r:id="rId20" o:title=""/>
            </v:shape>
            <v:shape style="position:absolute;left:5804;top:0;width:1208;height:288" type="#_x0000_t75" stroked="false">
              <v:imagedata r:id="rId21" o:title=""/>
            </v:shape>
            <v:shape style="position:absolute;left:6911;top:0;width:2190;height:288" type="#_x0000_t75" stroked="false">
              <v:imagedata r:id="rId22" o:title=""/>
            </v:shape>
            <v:shape style="position:absolute;left:360;top:307;width:6159;height:288" type="#_x0000_t75" stroked="false">
              <v:imagedata r:id="rId23" o:title=""/>
            </v:shape>
            <v:shape style="position:absolute;left:0;top:617;width:288;height:288" type="#_x0000_t75" stroked="false">
              <v:imagedata r:id="rId24" o:title=""/>
            </v:shape>
            <v:shape style="position:absolute;left:360;top:617;width:6448;height:288" type="#_x0000_t75" stroked="false">
              <v:imagedata r:id="rId25" o:title=""/>
            </v:shape>
            <v:shape style="position:absolute;left:6702;top:617;width:480;height:288" type="#_x0000_t75" stroked="false">
              <v:imagedata r:id="rId26" o:title=""/>
            </v:shape>
            <v:shape style="position:absolute;left:7206;top:617;width:1896;height:288" type="#_x0000_t75" stroked="false">
              <v:imagedata r:id="rId27" o:title=""/>
            </v:shape>
            <v:shape style="position:absolute;left:360;top:924;width:8737;height:288" type="#_x0000_t75" stroked="false">
              <v:imagedata r:id="rId28" o:title=""/>
            </v:shape>
            <v:shape style="position:absolute;left:360;top:1234;width:2778;height:288" type="#_x0000_t75" stroked="false">
              <v:imagedata r:id="rId29" o:title=""/>
            </v:shape>
            <v:shape style="position:absolute;left:3039;top:1234;width:198;height:288" type="#_x0000_t75" stroked="false">
              <v:imagedata r:id="rId30" o:title=""/>
            </v:shape>
            <v:shape style="position:absolute;left:0;top:1541;width:9098;height:288" type="#_x0000_t75" stroked="false">
              <v:imagedata r:id="rId31" o:title=""/>
            </v:shape>
            <v:shape style="position:absolute;left:360;top:1850;width:3480;height:288" type="#_x0000_t75" stroked="false">
              <v:imagedata r:id="rId32" o:title=""/>
            </v:shape>
            <v:shape style="position:absolute;left:3737;top:1850;width:5363;height:288" type="#_x0000_t75" stroked="false">
              <v:imagedata r:id="rId33" o:title=""/>
            </v:shape>
            <v:shape style="position:absolute;left:360;top:2158;width:8738;height:288" type="#_x0000_t75" stroked="false">
              <v:imagedata r:id="rId34" o:title=""/>
            </v:shape>
            <v:shape style="position:absolute;left:360;top:2468;width:2316;height:288" type="#_x0000_t75" stroked="false">
              <v:imagedata r:id="rId35" o:title=""/>
            </v:shape>
            <v:shape style="position:absolute;left:0;top:2775;width:324;height:288" type="#_x0000_t75" stroked="false">
              <v:imagedata r:id="rId36" o:title=""/>
            </v:shape>
            <v:shape style="position:absolute;left:360;top:2775;width:8735;height:288" type="#_x0000_t75" stroked="false">
              <v:imagedata r:id="rId37" o:title=""/>
            </v:shape>
            <v:shape style="position:absolute;left:360;top:3085;width:1016;height:288" type="#_x0000_t75" stroked="false">
              <v:imagedata r:id="rId38" o:title=""/>
            </v:shape>
            <v:shape style="position:absolute;left:1274;top:3085;width:6478;height:288" type="#_x0000_t75" stroked="false">
              <v:imagedata r:id="rId39" o:title=""/>
            </v:shape>
            <v:shape style="position:absolute;left:7653;top:3085;width:1426;height:288" type="#_x0000_t75" stroked="false">
              <v:imagedata r:id="rId40" o:title=""/>
            </v:shape>
            <v:shape style="position:absolute;left:360;top:3392;width:3121;height:288" type="#_x0000_t75" stroked="false">
              <v:imagedata r:id="rId41" o:title=""/>
            </v:shape>
            <v:shape style="position:absolute;left:3377;top:3392;width:3844;height:288" type="#_x0000_t75" stroked="false">
              <v:imagedata r:id="rId42" o:title=""/>
            </v:shape>
            <v:shape style="position:absolute;left:0;top:3701;width:277;height:288" type="#_x0000_t75" stroked="false">
              <v:imagedata r:id="rId43" o:title=""/>
            </v:shape>
            <v:shape style="position:absolute;left:360;top:3701;width:7660;height:288" type="#_x0000_t75" stroked="false">
              <v:imagedata r:id="rId44" o:title=""/>
            </v:shape>
            <v:shape style="position:absolute;left:0;top:4009;width:259;height:288" type="#_x0000_t75" stroked="false">
              <v:imagedata r:id="rId45" o:title=""/>
            </v:shape>
            <v:shape style="position:absolute;left:360;top:4009;width:2560;height:288" type="#_x0000_t75" stroked="false">
              <v:imagedata r:id="rId46" o:title=""/>
            </v:shape>
            <v:shape style="position:absolute;left:2825;top:4009;width:6271;height:288" type="#_x0000_t75" stroked="false">
              <v:imagedata r:id="rId47" o:title=""/>
            </v:shape>
            <v:shape style="position:absolute;left:360;top:4318;width:8738;height:288" type="#_x0000_t75" stroked="false">
              <v:imagedata r:id="rId48" o:title=""/>
            </v:shape>
            <v:shape style="position:absolute;left:360;top:4625;width:883;height:288" type="#_x0000_t75" stroked="false">
              <v:imagedata r:id="rId49" o:title=""/>
            </v:shape>
            <v:shape style="position:absolute;left:0;top:4935;width:9090;height:288" type="#_x0000_t75" stroked="false">
              <v:imagedata r:id="rId50" o:title=""/>
            </v:shape>
            <v:shape style="position:absolute;left:360;top:5243;width:602;height:288" type="#_x0000_t75" stroked="false">
              <v:imagedata r:id="rId51" o:title=""/>
            </v:shape>
            <v:shape style="position:absolute;left:862;top:5243;width:1029;height:288" type="#_x0000_t75" stroked="false">
              <v:imagedata r:id="rId52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footerReference w:type="default" r:id="rId5"/>
          <w:type w:val="continuous"/>
          <w:pgSz w:w="12240" w:h="15840"/>
          <w:pgMar w:footer="994" w:top="1360" w:bottom="1180" w:left="1340" w:right="1160"/>
          <w:pgNumType w:start="1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35.6pt;height:14.4pt;mso-position-horizontal-relative:char;mso-position-vertical-relative:line" coordorigin="0,0" coordsize="8712,288">
            <v:shape style="position:absolute;left:0;top:0;width:1210;height:288" type="#_x0000_t75" stroked="false">
              <v:imagedata r:id="rId53" o:title=""/>
            </v:shape>
            <v:shape style="position:absolute;left:1099;top:14;width:158;height:168" type="#_x0000_t75" stroked="false">
              <v:imagedata r:id="rId54" o:title=""/>
            </v:shape>
            <v:shape style="position:absolute;left:1178;top:0;width:3407;height:288" type="#_x0000_t75" stroked="false">
              <v:imagedata r:id="rId55" o:title=""/>
            </v:shape>
            <v:shape style="position:absolute;left:4496;top:0;width:4215;height:288" type="#_x0000_t75" stroked="false">
              <v:imagedata r:id="rId56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1378204" cy="182879"/>
            <wp:effectExtent l="0" t="0" r="0" b="0"/>
            <wp:docPr id="17" name="image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52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204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7.15pt;height:91.6pt;mso-position-horizontal-relative:char;mso-position-vertical-relative:line" coordorigin="0,0" coordsize="9543,1832">
            <v:shape style="position:absolute;left:0;top:0;width:331;height:288" type="#_x0000_t75" stroked="false">
              <v:imagedata r:id="rId58" o:title=""/>
            </v:shape>
            <v:shape style="position:absolute;left:221;top:0;width:9305;height:288" type="#_x0000_t75" stroked="false">
              <v:imagedata r:id="rId59" o:title=""/>
            </v:shape>
            <v:shape style="position:absolute;left:0;top:310;width:3191;height:288" type="#_x0000_t75" stroked="false">
              <v:imagedata r:id="rId60" o:title=""/>
            </v:shape>
            <v:shape style="position:absolute;left:3094;top:310;width:6426;height:288" type="#_x0000_t75" stroked="false">
              <v:imagedata r:id="rId61" o:title=""/>
            </v:shape>
            <v:shape style="position:absolute;left:0;top:617;width:9531;height:288" type="#_x0000_t75" stroked="false">
              <v:imagedata r:id="rId62" o:title=""/>
            </v:shape>
            <v:shape style="position:absolute;left:0;top:926;width:9542;height:595" type="#_x0000_t75" stroked="false">
              <v:imagedata r:id="rId63" o:title=""/>
            </v:shape>
            <v:shape style="position:absolute;left:0;top:1543;width:9222;height:288" type="#_x0000_t75" stroked="false">
              <v:imagedata r:id="rId64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8pt;height:106.95pt;mso-position-horizontal-relative:char;mso-position-vertical-relative:line" coordorigin="0,0" coordsize="9536,2139">
            <v:shape style="position:absolute;left:0;top:0;width:6475;height:288" type="#_x0000_t75" stroked="false">
              <v:imagedata r:id="rId65" o:title=""/>
            </v:shape>
            <v:shape style="position:absolute;left:6375;top:0;width:3149;height:288" type="#_x0000_t75" stroked="false">
              <v:imagedata r:id="rId66" o:title=""/>
            </v:shape>
            <v:shape style="position:absolute;left:0;top:307;width:9536;height:288" type="#_x0000_t75" stroked="false">
              <v:imagedata r:id="rId67" o:title=""/>
            </v:shape>
            <v:shape style="position:absolute;left:0;top:617;width:2779;height:288" type="#_x0000_t75" stroked="false">
              <v:imagedata r:id="rId68" o:title=""/>
            </v:shape>
            <v:shape style="position:absolute;left:2672;top:617;width:442;height:288" type="#_x0000_t75" stroked="false">
              <v:imagedata r:id="rId69" o:title=""/>
            </v:shape>
            <v:shape style="position:absolute;left:2893;top:617;width:6634;height:288" type="#_x0000_t75" stroked="false">
              <v:imagedata r:id="rId70" o:title=""/>
            </v:shape>
            <v:shape style="position:absolute;left:0;top:924;width:3772;height:288" type="#_x0000_t75" stroked="false">
              <v:imagedata r:id="rId71" o:title=""/>
            </v:shape>
            <v:shape style="position:absolute;left:3673;top:924;width:5854;height:288" type="#_x0000_t75" stroked="false">
              <v:imagedata r:id="rId72" o:title=""/>
            </v:shape>
            <v:shape style="position:absolute;left:0;top:1234;width:4880;height:288" type="#_x0000_t75" stroked="false">
              <v:imagedata r:id="rId73" o:title=""/>
            </v:shape>
            <v:shape style="position:absolute;left:4784;top:1234;width:442;height:288" type="#_x0000_t75" stroked="false">
              <v:imagedata r:id="rId69" o:title=""/>
            </v:shape>
            <v:shape style="position:absolute;left:5005;top:1234;width:4525;height:288" type="#_x0000_t75" stroked="false">
              <v:imagedata r:id="rId74" o:title=""/>
            </v:shape>
            <v:shape style="position:absolute;left:0;top:1541;width:9519;height:288" type="#_x0000_t75" stroked="false">
              <v:imagedata r:id="rId75" o:title=""/>
            </v:shape>
            <v:shape style="position:absolute;left:0;top:1850;width:4177;height:288" type="#_x0000_t75" stroked="false">
              <v:imagedata r:id="rId76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7pt;height:153.3pt;mso-position-horizontal-relative:char;mso-position-vertical-relative:line" coordorigin="0,0" coordsize="9534,3066">
            <v:shape style="position:absolute;left:0;top:0;width:9525;height:288" type="#_x0000_t75" stroked="false">
              <v:imagedata r:id="rId77" o:title=""/>
            </v:shape>
            <v:shape style="position:absolute;left:0;top:310;width:1265;height:288" type="#_x0000_t75" stroked="false">
              <v:imagedata r:id="rId78" o:title=""/>
            </v:shape>
            <v:shape style="position:absolute;left:1205;top:310;width:8313;height:288" type="#_x0000_t75" stroked="false">
              <v:imagedata r:id="rId79" o:title=""/>
            </v:shape>
            <v:shape style="position:absolute;left:0;top:617;width:708;height:288" type="#_x0000_t75" stroked="false">
              <v:imagedata r:id="rId80" o:title=""/>
            </v:shape>
            <v:shape style="position:absolute;left:607;top:617;width:437;height:288" type="#_x0000_t75" stroked="false">
              <v:imagedata r:id="rId81" o:title=""/>
            </v:shape>
            <v:shape style="position:absolute;left:826;top:617;width:867;height:288" type="#_x0000_t75" stroked="false">
              <v:imagedata r:id="rId82" o:title=""/>
            </v:shape>
            <v:shape style="position:absolute;left:1584;top:617;width:3774;height:288" type="#_x0000_t75" stroked="false">
              <v:imagedata r:id="rId83" o:title=""/>
            </v:shape>
            <v:shape style="position:absolute;left:5247;top:617;width:762;height:288" type="#_x0000_t75" stroked="false">
              <v:imagedata r:id="rId84" o:title=""/>
            </v:shape>
            <v:shape style="position:absolute;left:5900;top:617;width:3630;height:288" type="#_x0000_t75" stroked="false">
              <v:imagedata r:id="rId85" o:title=""/>
            </v:shape>
            <v:shape style="position:absolute;left:0;top:927;width:9525;height:288" type="#_x0000_t75" stroked="false">
              <v:imagedata r:id="rId86" o:title=""/>
            </v:shape>
            <v:shape style="position:absolute;left:0;top:1234;width:9295;height:288" type="#_x0000_t75" stroked="false">
              <v:imagedata r:id="rId87" o:title=""/>
            </v:shape>
            <v:shape style="position:absolute;left:9189;top:1234;width:317;height:288" type="#_x0000_t75" stroked="false">
              <v:imagedata r:id="rId88" o:title=""/>
            </v:shape>
            <v:shape style="position:absolute;left:0;top:1544;width:9534;height:595" type="#_x0000_t75" stroked="false">
              <v:imagedata r:id="rId89" o:title=""/>
            </v:shape>
            <v:shape style="position:absolute;left:0;top:2160;width:5791;height:288" type="#_x0000_t75" stroked="false">
              <v:imagedata r:id="rId90" o:title=""/>
            </v:shape>
            <v:shape style="position:absolute;left:5703;top:2160;width:3819;height:288" type="#_x0000_t75" stroked="false">
              <v:imagedata r:id="rId91" o:title=""/>
            </v:shape>
            <v:shape style="position:absolute;left:0;top:2468;width:9527;height:288" type="#_x0000_t75" stroked="false">
              <v:imagedata r:id="rId92" o:title=""/>
            </v:shape>
            <v:shape style="position:absolute;left:0;top:2777;width:3753;height:288" type="#_x0000_t75" stroked="false">
              <v:imagedata r:id="rId93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75pt;height:168.65pt;mso-position-horizontal-relative:char;mso-position-vertical-relative:line" coordorigin="0,0" coordsize="9535,3373">
            <v:shape style="position:absolute;left:0;top:0;width:8258;height:288" type="#_x0000_t75" stroked="false">
              <v:imagedata r:id="rId94" o:title=""/>
            </v:shape>
            <v:shape style="position:absolute;left:8162;top:0;width:1350;height:288" type="#_x0000_t75" stroked="false">
              <v:imagedata r:id="rId95" o:title=""/>
            </v:shape>
            <v:shape style="position:absolute;left:0;top:308;width:9524;height:598" type="#_x0000_t75" stroked="false">
              <v:imagedata r:id="rId96" o:title=""/>
            </v:shape>
            <v:shape style="position:absolute;left:0;top:925;width:4400;height:288" type="#_x0000_t75" stroked="false">
              <v:imagedata r:id="rId97" o:title=""/>
            </v:shape>
            <v:shape style="position:absolute;left:4304;top:925;width:5219;height:288" type="#_x0000_t75" stroked="false">
              <v:imagedata r:id="rId98" o:title=""/>
            </v:shape>
            <v:shape style="position:absolute;left:0;top:1234;width:9528;height:595" type="#_x0000_t75" stroked="false">
              <v:imagedata r:id="rId99" o:title=""/>
            </v:shape>
            <v:shape style="position:absolute;left:0;top:1851;width:984;height:288" type="#_x0000_t75" stroked="false">
              <v:imagedata r:id="rId100" o:title=""/>
            </v:shape>
            <v:shape style="position:absolute;left:886;top:1851;width:8649;height:288" type="#_x0000_t75" stroked="false">
              <v:imagedata r:id="rId101" o:title=""/>
            </v:shape>
            <v:shape style="position:absolute;left:0;top:2158;width:5723;height:288" type="#_x0000_t75" stroked="false">
              <v:imagedata r:id="rId102" o:title=""/>
            </v:shape>
            <v:shape style="position:absolute;left:5619;top:2158;width:442;height:288" type="#_x0000_t75" stroked="false">
              <v:imagedata r:id="rId69" o:title=""/>
            </v:shape>
            <v:shape style="position:absolute;left:5840;top:2158;width:3695;height:288" type="#_x0000_t75" stroked="false">
              <v:imagedata r:id="rId103" o:title=""/>
            </v:shape>
            <v:shape style="position:absolute;left:0;top:2468;width:2427;height:288" type="#_x0000_t75" stroked="false">
              <v:imagedata r:id="rId104" o:title=""/>
            </v:shape>
            <v:shape style="position:absolute;left:2317;top:2468;width:442;height:288" type="#_x0000_t75" stroked="false">
              <v:imagedata r:id="rId69" o:title=""/>
            </v:shape>
            <v:shape style="position:absolute;left:2537;top:2468;width:6285;height:288" type="#_x0000_t75" stroked="false">
              <v:imagedata r:id="rId105" o:title=""/>
            </v:shape>
            <v:shape style="position:absolute;left:8726;top:2468;width:788;height:288" type="#_x0000_t75" stroked="false">
              <v:imagedata r:id="rId106" o:title=""/>
            </v:shape>
            <v:shape style="position:absolute;left:0;top:2775;width:9534;height:598" type="#_x0000_t75" stroked="false">
              <v:imagedata r:id="rId107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20" w:lineRule="atLeast"/>
        <w:ind w:left="112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144.85pt;height:.85pt;mso-position-horizontal-relative:char;mso-position-vertical-relative:line" coordorigin="0,0" coordsize="2897,17">
            <v:group style="position:absolute;left:8;top:8;width:2881;height:2" coordorigin="8,8" coordsize="2881,2">
              <v:shape style="position:absolute;left:8;top:8;width:2881;height:2" coordorigin="8,8" coordsize="2881,0" path="m8,8l2889,8e" filled="false" stroked="true" strokeweight=".81997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pStyle w:val="BodyText"/>
        <w:spacing w:line="240" w:lineRule="auto" w:before="85"/>
        <w:ind w:right="784"/>
        <w:jc w:val="left"/>
        <w:rPr>
          <w:i w:val="0"/>
        </w:rPr>
      </w:pPr>
      <w:r>
        <w:rPr>
          <w:rFonts w:ascii="Calibri" w:hAnsi="Calibri" w:cs="Calibri" w:eastAsia="Calibri"/>
          <w:i w:val="0"/>
          <w:position w:val="7"/>
          <w:sz w:val="13"/>
          <w:szCs w:val="13"/>
        </w:rPr>
        <w:t>1</w:t>
      </w:r>
      <w:r>
        <w:rPr>
          <w:rFonts w:ascii="Calibri" w:hAnsi="Calibri" w:cs="Calibri" w:eastAsia="Calibri"/>
          <w:i w:val="0"/>
          <w:spacing w:val="9"/>
          <w:position w:val="7"/>
          <w:sz w:val="13"/>
          <w:szCs w:val="13"/>
        </w:rPr>
        <w:t> </w:t>
      </w:r>
      <w:r>
        <w:rPr>
          <w:i/>
          <w:spacing w:val="-1"/>
        </w:rPr>
        <w:t>Versión</w:t>
      </w:r>
      <w:r>
        <w:rPr>
          <w:i/>
          <w:spacing w:val="-5"/>
        </w:rPr>
        <w:t> </w:t>
      </w:r>
      <w:r>
        <w:rPr>
          <w:i/>
          <w:spacing w:val="-1"/>
        </w:rPr>
        <w:t>modificada</w:t>
      </w:r>
      <w:r>
        <w:rPr>
          <w:i/>
          <w:spacing w:val="-6"/>
        </w:rPr>
        <w:t> </w:t>
      </w:r>
      <w:r>
        <w:rPr>
          <w:i/>
        </w:rPr>
        <w:t>de</w:t>
      </w:r>
      <w:r>
        <w:rPr>
          <w:i/>
          <w:spacing w:val="-5"/>
        </w:rPr>
        <w:t> </w:t>
      </w:r>
      <w:r>
        <w:rPr>
          <w:i/>
          <w:spacing w:val="-1"/>
        </w:rPr>
        <w:t>tarea</w:t>
      </w:r>
      <w:r>
        <w:rPr>
          <w:i/>
          <w:spacing w:val="-4"/>
        </w:rPr>
        <w:t> </w:t>
      </w:r>
      <w:r>
        <w:rPr>
          <w:i/>
        </w:rPr>
        <w:t>2</w:t>
      </w:r>
      <w:r>
        <w:rPr>
          <w:i/>
          <w:spacing w:val="-5"/>
        </w:rPr>
        <w:t> </w:t>
      </w:r>
      <w:r>
        <w:rPr>
          <w:rFonts w:ascii="Calibri" w:hAnsi="Calibri" w:cs="Calibri" w:eastAsia="Calibri"/>
          <w:i/>
        </w:rPr>
        <w:t>del</w:t>
      </w:r>
      <w:r>
        <w:rPr>
          <w:rFonts w:ascii="Calibri" w:hAnsi="Calibri" w:cs="Calibri" w:eastAsia="Calibri"/>
          <w:i/>
          <w:spacing w:val="-6"/>
        </w:rPr>
        <w:t> </w:t>
      </w:r>
      <w:r>
        <w:rPr>
          <w:rFonts w:ascii="Calibri" w:hAnsi="Calibri" w:cs="Calibri" w:eastAsia="Calibri"/>
          <w:i/>
          <w:spacing w:val="-1"/>
        </w:rPr>
        <w:t>curso</w:t>
      </w:r>
      <w:r>
        <w:rPr>
          <w:rFonts w:ascii="Calibri" w:hAnsi="Calibri" w:cs="Calibri" w:eastAsia="Calibri"/>
          <w:i/>
          <w:spacing w:val="-5"/>
        </w:rPr>
        <w:t> </w:t>
      </w:r>
      <w:r>
        <w:rPr>
          <w:rFonts w:ascii="Calibri" w:hAnsi="Calibri" w:cs="Calibri" w:eastAsia="Calibri"/>
          <w:i/>
        </w:rPr>
        <w:t>“Introduction</w:t>
      </w:r>
      <w:r>
        <w:rPr>
          <w:rFonts w:ascii="Calibri" w:hAnsi="Calibri" w:cs="Calibri" w:eastAsia="Calibri"/>
          <w:i/>
          <w:spacing w:val="-6"/>
        </w:rPr>
        <w:t> </w:t>
      </w:r>
      <w:r>
        <w:rPr>
          <w:rFonts w:ascii="Calibri" w:hAnsi="Calibri" w:cs="Calibri" w:eastAsia="Calibri"/>
          <w:i/>
          <w:spacing w:val="-1"/>
        </w:rPr>
        <w:t>to</w:t>
      </w:r>
      <w:r>
        <w:rPr>
          <w:rFonts w:ascii="Calibri" w:hAnsi="Calibri" w:cs="Calibri" w:eastAsia="Calibri"/>
          <w:i/>
          <w:spacing w:val="-5"/>
        </w:rPr>
        <w:t> </w:t>
      </w:r>
      <w:r>
        <w:rPr>
          <w:rFonts w:ascii="Calibri" w:hAnsi="Calibri" w:cs="Calibri" w:eastAsia="Calibri"/>
          <w:i/>
          <w:spacing w:val="-1"/>
        </w:rPr>
        <w:t>System</w:t>
      </w:r>
      <w:r>
        <w:rPr>
          <w:rFonts w:ascii="Calibri" w:hAnsi="Calibri" w:cs="Calibri" w:eastAsia="Calibri"/>
          <w:i/>
          <w:spacing w:val="-5"/>
        </w:rPr>
        <w:t> </w:t>
      </w:r>
      <w:r>
        <w:rPr>
          <w:rFonts w:ascii="Calibri" w:hAnsi="Calibri" w:cs="Calibri" w:eastAsia="Calibri"/>
          <w:i/>
          <w:spacing w:val="-1"/>
        </w:rPr>
        <w:t>Dynamics”</w:t>
      </w:r>
      <w:r>
        <w:rPr>
          <w:rFonts w:ascii="Calibri" w:hAnsi="Calibri" w:cs="Calibri" w:eastAsia="Calibri"/>
          <w:i/>
          <w:spacing w:val="-5"/>
        </w:rPr>
        <w:t> </w:t>
      </w:r>
      <w:r>
        <w:rPr>
          <w:rFonts w:ascii="Calibri" w:hAnsi="Calibri" w:cs="Calibri" w:eastAsia="Calibri"/>
          <w:i/>
        </w:rPr>
        <w:t>del</w:t>
      </w:r>
      <w:r>
        <w:rPr>
          <w:rFonts w:ascii="Calibri" w:hAnsi="Calibri" w:cs="Calibri" w:eastAsia="Calibri"/>
          <w:i/>
          <w:spacing w:val="-7"/>
        </w:rPr>
        <w:t> </w:t>
      </w:r>
      <w:r>
        <w:rPr>
          <w:rFonts w:ascii="Calibri" w:hAnsi="Calibri" w:cs="Calibri" w:eastAsia="Calibri"/>
          <w:i/>
          <w:spacing w:val="-1"/>
        </w:rPr>
        <w:t>Massachusetts</w:t>
      </w:r>
      <w:r>
        <w:rPr>
          <w:rFonts w:ascii="Calibri" w:hAnsi="Calibri" w:cs="Calibri" w:eastAsia="Calibri"/>
          <w:i/>
          <w:spacing w:val="-6"/>
        </w:rPr>
        <w:t> </w:t>
      </w:r>
      <w:r>
        <w:rPr>
          <w:rFonts w:ascii="Calibri" w:hAnsi="Calibri" w:cs="Calibri" w:eastAsia="Calibri"/>
          <w:i/>
          <w:spacing w:val="-1"/>
        </w:rPr>
        <w:t>Institute</w:t>
      </w:r>
      <w:r>
        <w:rPr>
          <w:rFonts w:ascii="Calibri" w:hAnsi="Calibri" w:cs="Calibri" w:eastAsia="Calibri"/>
          <w:i/>
          <w:spacing w:val="-5"/>
        </w:rPr>
        <w:t> </w:t>
      </w:r>
      <w:r>
        <w:rPr>
          <w:rFonts w:ascii="Calibri" w:hAnsi="Calibri" w:cs="Calibri" w:eastAsia="Calibri"/>
          <w:i/>
        </w:rPr>
        <w:t>of</w:t>
      </w:r>
      <w:r>
        <w:rPr>
          <w:rFonts w:ascii="Calibri" w:hAnsi="Calibri" w:cs="Calibri" w:eastAsia="Calibri"/>
          <w:i/>
          <w:spacing w:val="111"/>
          <w:w w:val="99"/>
        </w:rPr>
        <w:t> </w:t>
      </w:r>
      <w:r>
        <w:rPr>
          <w:i/>
          <w:spacing w:val="-1"/>
        </w:rPr>
        <w:t>Technology,</w:t>
      </w:r>
      <w:r>
        <w:rPr>
          <w:i/>
          <w:spacing w:val="2"/>
        </w:rPr>
        <w:t> </w:t>
      </w:r>
      <w:r>
        <w:rPr>
          <w:i/>
          <w:spacing w:val="-1"/>
        </w:rPr>
        <w:t>disponible</w:t>
      </w:r>
      <w:r>
        <w:rPr>
          <w:i/>
          <w:spacing w:val="-22"/>
        </w:rPr>
        <w:t> </w:t>
      </w:r>
      <w:r>
        <w:rPr>
          <w:i/>
        </w:rPr>
        <w:t>en</w:t>
      </w:r>
      <w:r>
        <w:rPr>
          <w:i/>
          <w:spacing w:val="-19"/>
        </w:rPr>
        <w:t> </w:t>
      </w:r>
      <w:r>
        <w:rPr>
          <w:i/>
          <w:color w:val="0462C1"/>
          <w:spacing w:val="-19"/>
        </w:rPr>
      </w:r>
      <w:hyperlink r:id="rId108">
        <w:r>
          <w:rPr>
            <w:i/>
            <w:color w:val="0462C1"/>
            <w:spacing w:val="-1"/>
            <w:u w:val="single" w:color="0462C1"/>
          </w:rPr>
          <w:t>http://ocw.mit.edu/courses/sloan-school-of-management/15-871-introduction-to-</w:t>
        </w:r>
        <w:r>
          <w:rPr>
            <w:i/>
            <w:color w:val="0462C1"/>
            <w:w w:val="99"/>
          </w:rPr>
        </w:r>
      </w:hyperlink>
      <w:r>
        <w:rPr>
          <w:i/>
          <w:color w:val="0462C1"/>
          <w:w w:val="99"/>
        </w:rPr>
        <w:t> </w:t>
      </w:r>
      <w:hyperlink r:id="rId108">
        <w:r>
          <w:rPr>
            <w:i/>
            <w:color w:val="0462C1"/>
            <w:w w:val="99"/>
          </w:rPr>
        </w:r>
        <w:r>
          <w:rPr>
            <w:i/>
            <w:color w:val="0462C1"/>
            <w:w w:val="99"/>
          </w:rPr>
          <w:t>  </w:t>
        </w:r>
        <w:r>
          <w:rPr>
            <w:i/>
            <w:color w:val="0462C1"/>
            <w:spacing w:val="-1"/>
            <w:u w:val="single" w:color="0462C1"/>
          </w:rPr>
          <w:t>system-dynamics-fall-2013/assignments/</w:t>
        </w:r>
        <w:r>
          <w:rPr>
            <w:i/>
            <w:color w:val="0462C1"/>
            <w:w w:val="99"/>
          </w:rPr>
        </w:r>
        <w:r>
          <w:rPr>
            <w:i w:val="0"/>
          </w:rPr>
        </w:r>
      </w:hyperlink>
    </w:p>
    <w:p>
      <w:pPr>
        <w:spacing w:after="0" w:line="240" w:lineRule="auto"/>
        <w:jc w:val="left"/>
        <w:sectPr>
          <w:pgSz w:w="12240" w:h="15840"/>
          <w:pgMar w:header="0" w:footer="994" w:top="1360" w:bottom="1180" w:left="1320" w:right="1140"/>
        </w:sectPr>
      </w:pPr>
    </w:p>
    <w:p>
      <w:pPr>
        <w:spacing w:line="240" w:lineRule="auto" w:before="5"/>
        <w:rPr>
          <w:rFonts w:ascii="Calibri" w:hAnsi="Calibri" w:cs="Calibri" w:eastAsia="Calibri"/>
          <w:i/>
          <w:sz w:val="6"/>
          <w:szCs w:val="6"/>
        </w:rPr>
      </w:pPr>
    </w:p>
    <w:p>
      <w:pPr>
        <w:spacing w:line="200" w:lineRule="atLeast"/>
        <w:ind w:left="10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sz w:val="20"/>
          <w:szCs w:val="20"/>
        </w:rPr>
        <w:pict>
          <v:group style="width:476.3pt;height:76.1pt;mso-position-horizontal-relative:char;mso-position-vertical-relative:line" coordorigin="0,0" coordsize="9526,1522">
            <v:shape style="position:absolute;left:0;top:0;width:6122;height:288" type="#_x0000_t75" stroked="false">
              <v:imagedata r:id="rId109" o:title=""/>
            </v:shape>
            <v:shape style="position:absolute;left:6035;top:0;width:3486;height:288" type="#_x0000_t75" stroked="false">
              <v:imagedata r:id="rId110" o:title=""/>
            </v:shape>
            <v:shape style="position:absolute;left:0;top:307;width:9526;height:598" type="#_x0000_t75" stroked="false">
              <v:imagedata r:id="rId111" o:title=""/>
            </v:shape>
            <v:shape style="position:absolute;left:0;top:924;width:2949;height:288" type="#_x0000_t75" stroked="false">
              <v:imagedata r:id="rId112" o:title=""/>
            </v:shape>
            <v:shape style="position:absolute;left:2847;top:924;width:6675;height:288" type="#_x0000_t75" stroked="false">
              <v:imagedata r:id="rId113" o:title=""/>
            </v:shape>
            <v:shape style="position:absolute;left:0;top:1234;width:6726;height:288" type="#_x0000_t75" stroked="false">
              <v:imagedata r:id="rId114" o:title=""/>
            </v:shape>
            <v:shape style="position:absolute;left:6582;top:1234;width:2827;height:288" type="#_x0000_t75" stroked="false">
              <v:imagedata r:id="rId115" o:title=""/>
            </v:shape>
          </v:group>
        </w:pict>
      </w:r>
      <w:r>
        <w:rPr>
          <w:rFonts w:ascii="Calibri" w:hAnsi="Calibri" w:cs="Calibri" w:eastAsia="Calibri"/>
          <w:sz w:val="20"/>
          <w:szCs w:val="20"/>
        </w:rPr>
      </w:r>
    </w:p>
    <w:p>
      <w:pPr>
        <w:spacing w:line="240" w:lineRule="auto" w:before="9"/>
        <w:rPr>
          <w:rFonts w:ascii="Calibri" w:hAnsi="Calibri" w:cs="Calibri" w:eastAsia="Calibri"/>
          <w:i/>
          <w:sz w:val="14"/>
          <w:szCs w:val="14"/>
        </w:rPr>
      </w:pPr>
    </w:p>
    <w:p>
      <w:pPr>
        <w:spacing w:line="200" w:lineRule="atLeast"/>
        <w:ind w:left="10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sz w:val="20"/>
          <w:szCs w:val="20"/>
        </w:rPr>
        <w:pict>
          <v:group style="width:473.15pt;height:29.9pt;mso-position-horizontal-relative:char;mso-position-vertical-relative:line" coordorigin="0,0" coordsize="9463,598">
            <v:shape style="position:absolute;left:0;top:0;width:9463;height:288" type="#_x0000_t75" stroked="false">
              <v:imagedata r:id="rId116" o:title=""/>
            </v:shape>
            <v:shape style="position:absolute;left:0;top:310;width:9249;height:288" type="#_x0000_t75" stroked="false">
              <v:imagedata r:id="rId117" o:title=""/>
            </v:shape>
          </v:group>
        </w:pict>
      </w:r>
      <w:r>
        <w:rPr>
          <w:rFonts w:ascii="Calibri" w:hAnsi="Calibri" w:cs="Calibri" w:eastAsia="Calibri"/>
          <w:sz w:val="20"/>
          <w:szCs w:val="20"/>
        </w:rPr>
      </w:r>
    </w:p>
    <w:p>
      <w:pPr>
        <w:spacing w:line="240" w:lineRule="auto" w:before="9"/>
        <w:rPr>
          <w:rFonts w:ascii="Calibri" w:hAnsi="Calibri" w:cs="Calibri" w:eastAsia="Calibri"/>
          <w:i/>
          <w:sz w:val="14"/>
          <w:szCs w:val="14"/>
        </w:rPr>
      </w:pPr>
    </w:p>
    <w:p>
      <w:pPr>
        <w:spacing w:line="200" w:lineRule="atLeast"/>
        <w:ind w:left="10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sz w:val="20"/>
          <w:szCs w:val="20"/>
        </w:rPr>
        <w:drawing>
          <wp:inline distT="0" distB="0" distL="0" distR="0">
            <wp:extent cx="1582166" cy="182879"/>
            <wp:effectExtent l="0" t="0" r="0" b="0"/>
            <wp:docPr id="19" name="image1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12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166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sz w:val="20"/>
          <w:szCs w:val="20"/>
        </w:rPr>
      </w:r>
    </w:p>
    <w:p>
      <w:pPr>
        <w:spacing w:line="240" w:lineRule="auto" w:before="10"/>
        <w:rPr>
          <w:rFonts w:ascii="Calibri" w:hAnsi="Calibri" w:cs="Calibri" w:eastAsia="Calibri"/>
          <w:i/>
          <w:sz w:val="14"/>
          <w:szCs w:val="14"/>
        </w:rPr>
      </w:pPr>
    </w:p>
    <w:p>
      <w:pPr>
        <w:spacing w:line="200" w:lineRule="atLeast"/>
        <w:ind w:left="46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sz w:val="20"/>
          <w:szCs w:val="20"/>
        </w:rPr>
        <w:pict>
          <v:group style="width:461.4pt;height:261.1500pt;mso-position-horizontal-relative:char;mso-position-vertical-relative:line" coordorigin="0,0" coordsize="9228,5223">
            <v:shape style="position:absolute;left:0;top:0;width:9165;height:288" type="#_x0000_t75" stroked="false">
              <v:imagedata r:id="rId119" o:title=""/>
            </v:shape>
            <v:shape style="position:absolute;left:360;top:307;width:4299;height:288" type="#_x0000_t75" stroked="false">
              <v:imagedata r:id="rId120" o:title=""/>
            </v:shape>
            <v:shape style="position:absolute;left:4549;top:307;width:4621;height:288" type="#_x0000_t75" stroked="false">
              <v:imagedata r:id="rId121" o:title=""/>
            </v:shape>
            <v:shape style="position:absolute;left:360;top:617;width:8807;height:595" type="#_x0000_t75" stroked="false">
              <v:imagedata r:id="rId122" o:title=""/>
            </v:shape>
            <v:shape style="position:absolute;left:360;top:1234;width:3050;height:288" type="#_x0000_t75" stroked="false">
              <v:imagedata r:id="rId123" o:title=""/>
            </v:shape>
            <v:shape style="position:absolute;left:3317;top:1234;width:5845;height:288" type="#_x0000_t75" stroked="false">
              <v:imagedata r:id="rId124" o:title=""/>
            </v:shape>
            <v:shape style="position:absolute;left:360;top:1541;width:8868;height:288" type="#_x0000_t75" stroked="false">
              <v:imagedata r:id="rId125" o:title=""/>
            </v:shape>
            <v:shape style="position:absolute;left:0;top:1850;width:288;height:288" type="#_x0000_t75" stroked="false">
              <v:imagedata r:id="rId24" o:title=""/>
            </v:shape>
            <v:shape style="position:absolute;left:360;top:1850;width:1160;height:288" type="#_x0000_t75" stroked="false">
              <v:imagedata r:id="rId126" o:title=""/>
            </v:shape>
            <v:shape style="position:absolute;left:1423;top:1850;width:7739;height:288" type="#_x0000_t75" stroked="false">
              <v:imagedata r:id="rId127" o:title=""/>
            </v:shape>
            <v:shape style="position:absolute;left:360;top:2158;width:918;height:288" type="#_x0000_t75" stroked="false">
              <v:imagedata r:id="rId128" o:title=""/>
            </v:shape>
            <v:shape style="position:absolute;left:1176;top:2158;width:7988;height:288" type="#_x0000_t75" stroked="false">
              <v:imagedata r:id="rId129" o:title=""/>
            </v:shape>
            <v:shape style="position:absolute;left:360;top:2467;width:8802;height:288" type="#_x0000_t75" stroked="false">
              <v:imagedata r:id="rId130" o:title=""/>
            </v:shape>
            <v:shape style="position:absolute;left:360;top:2775;width:7865;height:288" type="#_x0000_t75" stroked="false">
              <v:imagedata r:id="rId131" o:title=""/>
            </v:shape>
            <v:shape style="position:absolute;left:8133;top:2775;width:1027;height:288" type="#_x0000_t75" stroked="false">
              <v:imagedata r:id="rId132" o:title=""/>
            </v:shape>
            <v:shape style="position:absolute;left:360;top:3084;width:8809;height:595" type="#_x0000_t75" stroked="false">
              <v:imagedata r:id="rId133" o:title=""/>
            </v:shape>
            <v:shape style="position:absolute;left:360;top:3701;width:7270;height:288" type="#_x0000_t75" stroked="false">
              <v:imagedata r:id="rId134" o:title=""/>
            </v:shape>
            <v:shape style="position:absolute;left:7530;top:3701;width:782;height:288" type="#_x0000_t75" stroked="false">
              <v:imagedata r:id="rId135" o:title=""/>
            </v:shape>
            <v:shape style="position:absolute;left:0;top:4008;width:9173;height:288" type="#_x0000_t75" stroked="false">
              <v:imagedata r:id="rId136" o:title=""/>
            </v:shape>
            <v:shape style="position:absolute;left:360;top:4318;width:8828;height:595" type="#_x0000_t75" stroked="false">
              <v:imagedata r:id="rId137" o:title=""/>
            </v:shape>
            <v:shape style="position:absolute;left:360;top:4935;width:936;height:288" type="#_x0000_t75" stroked="false">
              <v:imagedata r:id="rId138" o:title=""/>
            </v:shape>
            <v:shape style="position:absolute;left:1202;top:4935;width:3944;height:288" type="#_x0000_t75" stroked="false">
              <v:imagedata r:id="rId139" o:title=""/>
            </v:shape>
          </v:group>
        </w:pict>
      </w:r>
      <w:r>
        <w:rPr>
          <w:rFonts w:ascii="Calibri" w:hAnsi="Calibri" w:cs="Calibri" w:eastAsia="Calibri"/>
          <w:sz w:val="20"/>
          <w:szCs w:val="20"/>
        </w:rPr>
      </w:r>
    </w:p>
    <w:p>
      <w:pPr>
        <w:spacing w:line="223" w:lineRule="exact" w:before="127"/>
        <w:ind w:left="2393" w:right="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group style="position:absolute;margin-left:325.274353pt;margin-top:11.859284pt;width:27.45pt;height:23.6pt;mso-position-horizontal-relative:page;mso-position-vertical-relative:paragraph;z-index:-59920" coordorigin="6505,237" coordsize="549,472">
            <v:group style="position:absolute;left:6512;top:295;width:358;height:408" coordorigin="6512,295" coordsize="358,408">
              <v:shape style="position:absolute;left:6512;top:295;width:358;height:408" coordorigin="6512,295" coordsize="358,408" path="m6869,295l6797,339,6731,391,6671,449,6617,513,6571,581,6533,653,6522,677,6512,702e" filled="false" stroked="true" strokeweight=".63456pt" strokecolor="#0000ff">
                <v:path arrowok="t"/>
              </v:shape>
            </v:group>
            <v:group style="position:absolute;left:6856;top:244;width:192;height:103" coordorigin="6856,244" coordsize="192,103">
              <v:shape style="position:absolute;left:6856;top:244;width:192;height:103" coordorigin="6856,244" coordsize="192,103" path="m7047,244l6856,256,6894,346,7047,244xe" filled="true" fillcolor="#0000ff" stroked="false">
                <v:path arrowok="t"/>
                <v:fill type="solid"/>
              </v:shape>
            </v:group>
            <v:group style="position:absolute;left:6856;top:244;width:192;height:103" coordorigin="6856,244" coordsize="192,103">
              <v:shape style="position:absolute;left:6856;top:244;width:192;height:103" coordorigin="6856,244" coordsize="192,103" path="m7047,244l6856,256,6894,346,7047,244xe" filled="false" stroked="true" strokeweight=".634169pt" strokecolor="#0000ff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91.520966pt;margin-top:16.960129pt;width:21.05pt;height:70.1pt;mso-position-horizontal-relative:page;mso-position-vertical-relative:paragraph;z-index:-59872" coordorigin="7830,339" coordsize="421,1402">
            <v:group style="position:absolute;left:7837;top:346;width:408;height:1262" coordorigin="7837,346" coordsize="408,1262">
              <v:shape style="position:absolute;left:7837;top:346;width:408;height:1262" coordorigin="7837,346" coordsize="408,1262" path="m8002,1607l8046,1560,8086,1510,8122,1459,8154,1406,8181,1350,8203,1293,8221,1234,8234,1173,8242,1110,8244,1046,8243,1002,8233,917,8215,834,8187,755,8152,680,8109,608,8059,541,8003,478,7940,421,7873,369,7837,346e" filled="false" stroked="true" strokeweight=".634947pt" strokecolor="#0000ff">
                <v:path arrowok="t"/>
              </v:shape>
            </v:group>
            <v:group style="position:absolute;left:7875;top:1581;width:166;height:153" coordorigin="7875,1581" coordsize="166,153">
              <v:shape style="position:absolute;left:7875;top:1581;width:166;height:153" coordorigin="7875,1581" coordsize="166,153" path="m7977,1581l7875,1734,8040,1670,7977,1581xe" filled="true" fillcolor="#0000ff" stroked="false">
                <v:path arrowok="t"/>
                <v:fill type="solid"/>
              </v:shape>
            </v:group>
            <v:group style="position:absolute;left:7875;top:1581;width:166;height:153" coordorigin="7875,1581" coordsize="166,153">
              <v:shape style="position:absolute;left:7875;top:1581;width:166;height:153" coordorigin="7875,1581" coordsize="166,153" path="m7875,1734l8040,1670,7977,1581,7875,1734xe" filled="false" stroked="true" strokeweight=".63444pt" strokecolor="#0000ff">
                <v:path arrowok="t"/>
              </v:shape>
              <v:shape style="position:absolute;left:7856;top:1386;width:115;height:204" type="#_x0000_t202" filled="false" stroked="false">
                <v:textbox inset="0,0,0,0">
                  <w:txbxContent>
                    <w:p>
                      <w:pPr>
                        <w:spacing w:line="203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/>
                          <w:color w:val="0000FF"/>
                          <w:sz w:val="20"/>
                        </w:rPr>
                        <w:t>+</w:t>
                      </w:r>
                      <w:r>
                        <w:rPr>
                          <w:rFonts w:ascii="Times New Roman"/>
                          <w:sz w:val="20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>
          <w:rFonts w:ascii="Times New Roman"/>
          <w:spacing w:val="-6"/>
          <w:sz w:val="20"/>
        </w:rPr>
        <w:t>Demanda</w:t>
      </w:r>
      <w:r>
        <w:rPr>
          <w:rFonts w:ascii="Times New Roman"/>
          <w:sz w:val="20"/>
        </w:rPr>
      </w:r>
    </w:p>
    <w:p>
      <w:pPr>
        <w:spacing w:line="223" w:lineRule="exact" w:before="0"/>
        <w:ind w:left="1360" w:right="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group style="position:absolute;margin-left:253.321289pt;margin-top:2.560202pt;width:62.45pt;height:16pt;mso-position-horizontal-relative:page;mso-position-vertical-relative:paragraph;z-index:-59800" coordorigin="5066,51" coordsize="1249,320">
            <v:group style="position:absolute;left:5073;top:58;width:1096;height:180" coordorigin="5073,58" coordsize="1096,180">
              <v:shape style="position:absolute;left:5073;top:58;width:1096;height:180" coordorigin="5073,58" coordsize="1096,180" path="m6168,238l6097,189,6021,148,5941,115,5857,89,5770,71,5681,61,5620,59,5590,58,5530,59,5441,70,5355,91,5273,121,5194,159,5120,204,5096,221,5073,238e" filled="false" stroked="true" strokeweight=".633947pt" strokecolor="#0000ff">
                <v:path arrowok="t"/>
              </v:shape>
            </v:group>
            <v:group style="position:absolute;left:6143;top:199;width:166;height:166" coordorigin="6143,199" coordsize="166,166">
              <v:shape style="position:absolute;left:6143;top:199;width:166;height:166" coordorigin="6143,199" coordsize="166,166" path="m6207,199l6143,276,6308,364,6207,199xe" filled="true" fillcolor="#0000ff" stroked="false">
                <v:path arrowok="t"/>
                <v:fill type="solid"/>
              </v:shape>
            </v:group>
            <v:group style="position:absolute;left:6143;top:199;width:166;height:166" coordorigin="6143,199" coordsize="166,166">
              <v:shape style="position:absolute;left:6143;top:199;width:166;height:166" coordorigin="6143,199" coordsize="166,166" path="m6308,364l6207,199,6143,276,6308,364xe" filled="false" stroked="true" strokeweight=".634485pt" strokecolor="#0000ff">
                <v:path arrowok="t"/>
              </v:shape>
            </v:group>
            <w10:wrap type="none"/>
          </v:group>
        </w:pict>
      </w:r>
      <w:r>
        <w:rPr>
          <w:rFonts w:ascii="Times New Roman"/>
          <w:color w:val="0000FF"/>
          <w:sz w:val="20"/>
        </w:rPr>
        <w:t>+</w:t>
      </w:r>
      <w:r>
        <w:rPr>
          <w:rFonts w:ascii="Times New Roman"/>
          <w:sz w:val="20"/>
        </w:rPr>
      </w:r>
    </w:p>
    <w:p>
      <w:pPr>
        <w:spacing w:line="23" w:lineRule="exact" w:before="25"/>
        <w:ind w:left="0" w:right="344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color w:val="0000FF"/>
          <w:sz w:val="20"/>
        </w:rPr>
        <w:t>+</w:t>
      </w:r>
      <w:r>
        <w:rPr>
          <w:rFonts w:ascii="Times New Roman"/>
          <w:sz w:val="20"/>
        </w:rPr>
      </w:r>
    </w:p>
    <w:p>
      <w:pPr>
        <w:spacing w:after="0" w:line="23" w:lineRule="exact"/>
        <w:jc w:val="center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0" w:footer="994" w:top="1360" w:bottom="1180" w:left="1340" w:right="1100"/>
        </w:sectPr>
      </w:pPr>
    </w:p>
    <w:p>
      <w:pPr>
        <w:spacing w:line="207" w:lineRule="exact" w:before="0"/>
        <w:ind w:left="2934" w:right="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group style="position:absolute;margin-left:355.85733pt;margin-top:8.224144pt;width:28.05pt;height:25.45pt;mso-position-horizontal-relative:page;mso-position-vertical-relative:paragraph;z-index:1624" coordorigin="7117,164" coordsize="561,509">
            <v:group style="position:absolute;left:7174;top:171;width:497;height:496" coordorigin="7174,171" coordsize="497,496">
              <v:shape style="position:absolute;left:7174;top:171;width:497;height:496" coordorigin="7174,171" coordsize="497,496" path="m7174,412l7183,481,7208,543,7246,595,7297,635,7358,659,7403,666,7427,665,7496,651,7556,622,7606,580,7643,528,7665,467,7671,423,7670,399,7655,330,7624,272,7580,225,7525,192,7462,174,7439,171e" filled="false" stroked="true" strokeweight=".634484pt" strokecolor="#000000">
                <v:path arrowok="t"/>
              </v:shape>
            </v:group>
            <v:group style="position:absolute;left:7123;top:246;width:102;height:179" coordorigin="7123,246" coordsize="102,179">
              <v:shape style="position:absolute;left:7123;top:246;width:102;height:179" coordorigin="7123,246" coordsize="102,179" path="m7174,246l7123,424,7226,424,7174,246xe" filled="true" fillcolor="#000000" stroked="false">
                <v:path arrowok="t"/>
                <v:fill type="solid"/>
              </v:shape>
            </v:group>
            <v:group style="position:absolute;left:7123;top:246;width:102;height:179" coordorigin="7123,246" coordsize="102,179">
              <v:shape style="position:absolute;left:7123;top:246;width:102;height:179" coordorigin="7123,246" coordsize="102,179" path="m7174,246l7123,424,7226,424,7174,246xe" filled="false" stroked="true" strokeweight=".634774pt" strokecolor="#000000">
                <v:path arrowok="t"/>
              </v:shape>
              <v:shape style="position:absolute;left:7117;top:164;width:561;height:509" type="#_x0000_t202" filled="false" stroked="false">
                <v:textbox inset="0,0,0,0">
                  <w:txbxContent>
                    <w:p>
                      <w:pPr>
                        <w:spacing w:before="130"/>
                        <w:ind w:left="241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>
          <w:rFonts w:ascii="Times New Roman"/>
          <w:spacing w:val="-5"/>
          <w:sz w:val="20"/>
        </w:rPr>
        <w:t>Precio</w:t>
      </w:r>
      <w:r>
        <w:rPr>
          <w:rFonts w:ascii="Times New Roman"/>
          <w:spacing w:val="7"/>
          <w:sz w:val="20"/>
        </w:rPr>
        <w:t> </w:t>
      </w:r>
      <w:r>
        <w:rPr>
          <w:rFonts w:ascii="Times New Roman"/>
          <w:sz w:val="20"/>
        </w:rPr>
        <w:t>de</w:t>
      </w:r>
      <w:r>
        <w:rPr>
          <w:rFonts w:ascii="Times New Roman"/>
          <w:sz w:val="20"/>
        </w:rPr>
      </w:r>
    </w:p>
    <w:p>
      <w:pPr>
        <w:spacing w:before="12"/>
        <w:ind w:left="0" w:right="0" w:firstLine="0"/>
        <w:jc w:val="righ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spacing w:val="-7"/>
          <w:sz w:val="20"/>
        </w:rPr>
        <w:t>Sustitutos</w:t>
      </w:r>
      <w:r>
        <w:rPr>
          <w:rFonts w:ascii="Times New Roman"/>
          <w:spacing w:val="9"/>
          <w:sz w:val="20"/>
        </w:rPr>
        <w:t> </w:t>
      </w:r>
      <w:r>
        <w:rPr>
          <w:rFonts w:ascii="Times New Roman"/>
          <w:spacing w:val="-5"/>
          <w:sz w:val="20"/>
        </w:rPr>
        <w:t>[Py]</w:t>
      </w:r>
      <w:r>
        <w:rPr>
          <w:rFonts w:ascii="Times New Roman"/>
          <w:sz w:val="20"/>
        </w:rPr>
      </w:r>
    </w:p>
    <w:p>
      <w:pPr>
        <w:spacing w:line="252" w:lineRule="auto" w:before="91"/>
        <w:ind w:left="733" w:right="4122" w:hanging="268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/>
        <w:br w:type="column"/>
      </w:r>
      <w:r>
        <w:rPr>
          <w:rFonts w:ascii="Times New Roman"/>
          <w:spacing w:val="-5"/>
          <w:sz w:val="20"/>
        </w:rPr>
        <w:t>Valor</w:t>
      </w:r>
      <w:r>
        <w:rPr>
          <w:rFonts w:ascii="Times New Roman"/>
          <w:spacing w:val="7"/>
          <w:sz w:val="20"/>
        </w:rPr>
        <w:t> </w:t>
      </w:r>
      <w:r>
        <w:rPr>
          <w:rFonts w:ascii="Times New Roman"/>
          <w:spacing w:val="-9"/>
          <w:sz w:val="20"/>
        </w:rPr>
        <w:t>Relativo</w:t>
      </w:r>
      <w:r>
        <w:rPr>
          <w:rFonts w:ascii="Times New Roman"/>
          <w:spacing w:val="28"/>
          <w:w w:val="101"/>
          <w:sz w:val="20"/>
        </w:rPr>
        <w:t> </w:t>
      </w:r>
      <w:r>
        <w:rPr>
          <w:rFonts w:ascii="Times New Roman"/>
          <w:spacing w:val="-5"/>
          <w:sz w:val="20"/>
        </w:rPr>
        <w:t>[Py/Px]</w:t>
      </w:r>
      <w:r>
        <w:rPr>
          <w:rFonts w:ascii="Times New Roman"/>
          <w:sz w:val="20"/>
        </w:rPr>
      </w:r>
    </w:p>
    <w:p>
      <w:pPr>
        <w:spacing w:after="0" w:line="252" w:lineRule="auto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2240" w:h="15840"/>
          <w:pgMar w:top="1360" w:bottom="1180" w:left="1340" w:right="1100"/>
          <w:cols w:num="2" w:equalWidth="0">
            <w:col w:w="4062" w:space="40"/>
            <w:col w:w="5698"/>
          </w:cols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before="77"/>
        <w:ind w:left="2306" w:right="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group style="position:absolute;margin-left:321.471191pt;margin-top:-22.494068pt;width:25.5pt;height:31.25pt;mso-position-horizontal-relative:page;mso-position-vertical-relative:paragraph;z-index:-59944" coordorigin="6429,-450" coordsize="510,625">
            <v:group style="position:absolute;left:6486;top:-291;width:447;height:459" coordorigin="6486,-291" coordsize="447,459">
              <v:shape style="position:absolute;left:6486;top:-291;width:447;height:459" coordorigin="6486,-291" coordsize="447,459" path="m6486,-291l6512,-227,6542,-167,6576,-110,6614,-58,6657,-9,6704,36,6755,76,6810,112,6870,142,6901,156,6933,168e" filled="false" stroked="true" strokeweight=".634502pt" strokecolor="#0000ff">
                <v:path arrowok="t"/>
              </v:shape>
            </v:group>
            <v:group style="position:absolute;left:6436;top:-444;width:102;height:179" coordorigin="6436,-444" coordsize="102,179">
              <v:shape style="position:absolute;left:6436;top:-444;width:102;height:179" coordorigin="6436,-444" coordsize="102,179" path="m6461,-444l6436,-265,6538,-278,6461,-444xe" filled="true" fillcolor="#0000ff" stroked="false">
                <v:path arrowok="t"/>
                <v:fill type="solid"/>
              </v:shape>
            </v:group>
            <v:group style="position:absolute;left:6436;top:-444;width:102;height:179" coordorigin="6436,-444" coordsize="102,179">
              <v:shape style="position:absolute;left:6436;top:-444;width:102;height:179" coordorigin="6436,-444" coordsize="102,179" path="m6461,-444l6436,-265,6538,-278,6461,-444xe" filled="false" stroked="true" strokeweight=".634775pt" strokecolor="#0000ff">
                <v:path arrowok="t"/>
              </v:shape>
              <v:shape style="position:absolute;left:6608;top:-397;width:68;height:204" type="#_x0000_t202" filled="false" stroked="false">
                <v:textbox inset="0,0,0,0">
                  <w:txbxContent>
                    <w:p>
                      <w:pPr>
                        <w:spacing w:line="203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/>
                          <w:color w:val="0000FF"/>
                          <w:sz w:val="20"/>
                        </w:rPr>
                        <w:t>-</w:t>
                      </w:r>
                      <w:r>
                        <w:rPr>
                          <w:rFonts w:ascii="Times New Roman"/>
                          <w:sz w:val="20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>
          <w:rFonts w:ascii="Times New Roman"/>
          <w:spacing w:val="-5"/>
          <w:sz w:val="20"/>
        </w:rPr>
        <w:t>Precio</w:t>
      </w:r>
      <w:r>
        <w:rPr>
          <w:rFonts w:ascii="Times New Roman"/>
          <w:spacing w:val="8"/>
          <w:sz w:val="20"/>
        </w:rPr>
        <w:t> </w:t>
      </w:r>
      <w:r>
        <w:rPr>
          <w:rFonts w:ascii="Times New Roman"/>
          <w:spacing w:val="-5"/>
          <w:sz w:val="20"/>
        </w:rPr>
        <w:t>[Px]</w:t>
      </w:r>
      <w:r>
        <w:rPr>
          <w:rFonts w:ascii="Times New Roman"/>
          <w:sz w:val="20"/>
        </w:rPr>
      </w:r>
    </w:p>
    <w:p>
      <w:pPr>
        <w:spacing w:line="200" w:lineRule="atLeast"/>
        <w:ind w:left="5102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24.25pt;height:31.85pt;mso-position-horizontal-relative:char;mso-position-vertical-relative:line" coordorigin="0,0" coordsize="485,637">
            <v:group style="position:absolute;left:57;top:6;width:421;height:446" coordorigin="57,6" coordsize="421,446">
              <v:shape style="position:absolute;left:57;top:6;width:421;height:446" coordorigin="57,6" coordsize="421,446" path="m478,6l425,38,374,74,325,112,278,152,234,196,192,242,154,291,118,342,86,396,71,424,57,452e" filled="false" stroked="true" strokeweight=".634519pt" strokecolor="#0000ff">
                <v:path arrowok="t"/>
              </v:shape>
            </v:group>
            <v:group style="position:absolute;left:6;top:439;width:102;height:191" coordorigin="6,439" coordsize="102,191">
              <v:shape style="position:absolute;left:6;top:439;width:102;height:191" coordorigin="6,439" coordsize="102,191" path="m6,439l6,630,108,465,6,439xe" filled="true" fillcolor="#0000ff" stroked="false">
                <v:path arrowok="t"/>
                <v:fill type="solid"/>
              </v:shape>
            </v:group>
            <v:group style="position:absolute;left:6;top:439;width:102;height:191" coordorigin="6,439" coordsize="102,191">
              <v:shape style="position:absolute;left:6;top:439;width:102;height:191" coordorigin="6,439" coordsize="102,191" path="m6,630l108,465,6,439,6,630xe" filled="false" stroked="true" strokeweight=".634802pt" strokecolor="#0000ff">
                <v:path arrowok="t"/>
              </v:shape>
              <v:shape style="position:absolute;left:0;top:0;width:485;height:637" type="#_x0000_t202" filled="false" stroked="false">
                <v:textbox inset="0,0,0,0">
                  <w:txbxContent>
                    <w:p>
                      <w:pPr>
                        <w:spacing w:line="240" w:lineRule="auto" w:before="0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</w:p>
                    <w:p>
                      <w:pPr>
                        <w:spacing w:before="156"/>
                        <w:ind w:left="0" w:right="36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/>
                          <w:color w:val="0000FF"/>
                          <w:sz w:val="20"/>
                        </w:rPr>
                        <w:t>+</w:t>
                      </w:r>
                      <w:r>
                        <w:rPr>
                          <w:rFonts w:ascii="Times New Roman"/>
                          <w:sz w:val="20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tabs>
          <w:tab w:pos="2195" w:val="left" w:leader="none"/>
        </w:tabs>
        <w:spacing w:before="4"/>
        <w:ind w:left="947" w:right="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group style="position:absolute;margin-left:322.738983pt;margin-top:-3.82208pt;width:59.9pt;height:49.7pt;mso-position-horizontal-relative:page;mso-position-vertical-relative:paragraph;z-index:-60040" coordorigin="6455,-76" coordsize="1198,994">
            <v:group style="position:absolute;left:6461;top:274;width:485;height:548" coordorigin="6461,274" coordsize="485,548">
              <v:shape style="position:absolute;left:6461;top:274;width:485;height:548" coordorigin="6461,274" coordsize="485,548" path="m6461,274l6494,341,6530,406,6570,469,6613,529,6660,586,6711,639,6764,690,6822,737,6882,781,6913,802,6945,821e" filled="false" stroked="true" strokeweight=".634555pt" strokecolor="#0000ff">
                <v:path arrowok="t"/>
              </v:shape>
            </v:group>
            <v:group style="position:absolute;left:6920;top:783;width:191;height:128" coordorigin="6920,783" coordsize="191,128">
              <v:shape style="position:absolute;left:6920;top:783;width:191;height:128" coordorigin="6920,783" coordsize="191,128" path="m6971,783l6920,873,7111,911,6971,783xe" filled="true" fillcolor="#0000ff" stroked="false">
                <v:path arrowok="t"/>
                <v:fill type="solid"/>
              </v:shape>
            </v:group>
            <v:group style="position:absolute;left:6920;top:783;width:191;height:128" coordorigin="6920,783" coordsize="191,128">
              <v:shape style="position:absolute;left:6920;top:783;width:191;height:128" coordorigin="6920,783" coordsize="191,128" path="m7111,911l6971,783,6920,873,7111,911xe" filled="false" stroked="true" strokeweight=".634268pt" strokecolor="#0000ff">
                <v:path arrowok="t"/>
              </v:shape>
            </v:group>
            <v:group style="position:absolute;left:7085;top:-70;width:485;height:497" coordorigin="7085,-70" coordsize="485,497">
              <v:shape style="position:absolute;left:7085;top:-70;width:485;height:497" coordorigin="7085,-70" coordsize="485,497" path="m7327,-70l7303,-69,7280,-66,7216,-46,7162,-10,7121,39,7095,100,7085,169,7086,193,7100,261,7129,320,7172,369,7226,404,7289,424,7312,426,7337,425,7406,411,7465,380,7512,337,7546,283,7565,220,7568,198,7570,175e" filled="false" stroked="true" strokeweight=".634500pt" strokecolor="#000000">
                <v:path arrowok="t"/>
              </v:shape>
            </v:group>
            <v:group style="position:absolute;left:7544;top:6;width:102;height:179" coordorigin="7544,6" coordsize="102,179">
              <v:shape style="position:absolute;left:7544;top:6;width:102;height:179" coordorigin="7544,6" coordsize="102,179" path="m7595,6l7544,184,7646,184,7595,6xe" filled="true" fillcolor="#000000" stroked="false">
                <v:path arrowok="t"/>
                <v:fill type="solid"/>
              </v:shape>
            </v:group>
            <v:group style="position:absolute;left:7544;top:6;width:102;height:179" coordorigin="7544,6" coordsize="102,179">
              <v:shape style="position:absolute;left:7544;top:6;width:102;height:179" coordorigin="7544,6" coordsize="102,179" path="m7595,6l7544,184,7646,184,7595,6xe" filled="false" stroked="true" strokeweight=".634774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86.440308pt;margin-top:-29.952997pt;width:22.3pt;height:73.25pt;mso-position-horizontal-relative:page;mso-position-vertical-relative:paragraph;z-index:1384" coordorigin="7729,-599" coordsize="446,1465">
            <v:group style="position:absolute;left:7735;top:-491;width:433;height:1350" coordorigin="7735,-491" coordsize="433,1350">
              <v:shape style="position:absolute;left:7735;top:-491;width:433;height:1350" coordorigin="7735,-491" coordsize="433,1350" path="m7735,859l7812,810,7883,753,7946,690,8003,621,8052,547,8093,469,8125,386,8149,300,8163,212,8168,121,8167,86,8161,18,8149,-50,8132,-117,8109,-182,8082,-245,8049,-305,8012,-363,7970,-417,7925,-467,7900,-491e" filled="false" stroked="true" strokeweight=".634948pt" strokecolor="#0000ff">
                <v:path arrowok="t"/>
              </v:shape>
            </v:group>
            <v:group style="position:absolute;left:7786;top:-593;width:166;height:141" coordorigin="7786,-593" coordsize="166,141">
              <v:shape style="position:absolute;left:7786;top:-593;width:166;height:141" coordorigin="7786,-593" coordsize="166,141" path="m7786,-593l7887,-453,7951,-529,7786,-593xe" filled="true" fillcolor="#0000ff" stroked="false">
                <v:path arrowok="t"/>
                <v:fill type="solid"/>
              </v:shape>
            </v:group>
            <v:group style="position:absolute;left:7786;top:-593;width:166;height:141" coordorigin="7786,-593" coordsize="166,141">
              <v:shape style="position:absolute;left:7786;top:-593;width:166;height:141" coordorigin="7786,-593" coordsize="166,141" path="m7786,-593l7887,-453,7951,-529,7786,-593xe" filled="false" stroked="true" strokeweight=".634392pt" strokecolor="#0000ff">
                <v:path arrowok="t"/>
              </v:shape>
              <v:shape style="position:absolute;left:7767;top:-457;width:68;height:204" type="#_x0000_t202" filled="false" stroked="false">
                <v:textbox inset="0,0,0,0">
                  <w:txbxContent>
                    <w:p>
                      <w:pPr>
                        <w:spacing w:line="203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/>
                          <w:color w:val="0000FF"/>
                          <w:sz w:val="20"/>
                        </w:rPr>
                        <w:t>-</w:t>
                      </w:r>
                      <w:r>
                        <w:rPr>
                          <w:rFonts w:ascii="Times New Roman"/>
                          <w:sz w:val="20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group style="position:absolute;margin-left:274.986542pt;margin-top:10.170863pt;width:25.5pt;height:31.85pt;mso-position-horizontal-relative:page;mso-position-vertical-relative:paragraph;z-index:1552" coordorigin="5500,203" coordsize="510,637">
            <v:group style="position:absolute;left:5506;top:286;width:332;height:548" coordorigin="5506,286" coordsize="332,548">
              <v:shape style="position:absolute;left:5506;top:286;width:332;height:548" coordorigin="5506,286" coordsize="332,548" path="m5837,286l5782,327,5732,372,5686,420,5645,472,5609,527,5578,584,5553,644,5532,706,5516,769,5511,802,5506,834e" filled="false" stroked="true" strokeweight=".634749pt" strokecolor="#0000ff">
                <v:path arrowok="t"/>
              </v:shape>
            </v:group>
            <v:group style="position:absolute;left:5811;top:210;width:192;height:115" coordorigin="5811,210" coordsize="192,115">
              <v:shape style="position:absolute;left:5811;top:210;width:192;height:115" coordorigin="5811,210" coordsize="192,115" path="m6003,210l5811,236,5863,325,6003,210xe" filled="true" fillcolor="#0000ff" stroked="false">
                <v:path arrowok="t"/>
                <v:fill type="solid"/>
              </v:shape>
            </v:group>
            <v:group style="position:absolute;left:5811;top:210;width:192;height:115" coordorigin="5811,210" coordsize="192,115">
              <v:shape style="position:absolute;left:5811;top:210;width:192;height:115" coordorigin="5811,210" coordsize="192,115" path="m6003,210l5811,236,5863,325,6003,210xe" filled="false" stroked="true" strokeweight=".634218pt" strokecolor="#0000ff">
                <v:path arrowok="t"/>
              </v:shape>
              <v:shape style="position:absolute;left:5869;top:346;width:68;height:204" type="#_x0000_t202" filled="false" stroked="false">
                <v:textbox inset="0,0,0,0">
                  <w:txbxContent>
                    <w:p>
                      <w:pPr>
                        <w:spacing w:line="203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/>
                          <w:color w:val="0000FF"/>
                          <w:sz w:val="20"/>
                        </w:rPr>
                        <w:t>-</w:t>
                      </w:r>
                      <w:r>
                        <w:rPr>
                          <w:rFonts w:ascii="Times New Roman"/>
                          <w:sz w:val="20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>
          <w:rFonts w:ascii="Times New Roman"/>
          <w:spacing w:val="-7"/>
          <w:sz w:val="20"/>
        </w:rPr>
        <w:t>Ganancias</w:t>
        <w:tab/>
      </w:r>
      <w:r>
        <w:rPr>
          <w:rFonts w:ascii="Times New Roman"/>
          <w:position w:val="-4"/>
          <w:sz w:val="20"/>
        </w:rPr>
        <w:t>B</w:t>
      </w:r>
      <w:r>
        <w:rPr>
          <w:rFonts w:ascii="Times New Roman"/>
          <w:sz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after="0" w:line="240" w:lineRule="auto"/>
        <w:rPr>
          <w:rFonts w:ascii="Times New Roman" w:hAnsi="Times New Roman" w:cs="Times New Roman" w:eastAsia="Times New Roman"/>
          <w:sz w:val="17"/>
          <w:szCs w:val="17"/>
        </w:rPr>
        <w:sectPr>
          <w:type w:val="continuous"/>
          <w:pgSz w:w="12240" w:h="15840"/>
          <w:pgMar w:top="1360" w:bottom="1180" w:left="1340" w:right="11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52" w:lineRule="auto" w:before="127"/>
        <w:ind w:left="3739" w:right="0" w:firstLine="38"/>
        <w:jc w:val="righ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/>
          <w:spacing w:val="-1"/>
          <w:sz w:val="20"/>
        </w:rPr>
        <w:t>Costos</w:t>
      </w:r>
      <w:r>
        <w:rPr>
          <w:rFonts w:ascii="Times New Roman" w:hAnsi="Times New Roman"/>
          <w:spacing w:val="5"/>
          <w:sz w:val="20"/>
        </w:rPr>
        <w:t> </w:t>
      </w:r>
      <w:r>
        <w:rPr>
          <w:rFonts w:ascii="Times New Roman" w:hAnsi="Times New Roman"/>
          <w:sz w:val="20"/>
        </w:rPr>
        <w:t>de</w:t>
      </w:r>
      <w:r>
        <w:rPr>
          <w:rFonts w:ascii="Times New Roman" w:hAnsi="Times New Roman"/>
          <w:spacing w:val="21"/>
          <w:w w:val="101"/>
          <w:sz w:val="20"/>
        </w:rPr>
        <w:t> </w:t>
      </w:r>
      <w:r>
        <w:rPr>
          <w:rFonts w:ascii="Times New Roman" w:hAnsi="Times New Roman"/>
          <w:spacing w:val="-4"/>
          <w:sz w:val="20"/>
        </w:rPr>
        <w:t>producción</w:t>
      </w:r>
      <w:r>
        <w:rPr>
          <w:rFonts w:ascii="Times New Roman" w:hAnsi="Times New Roman"/>
          <w:sz w:val="20"/>
        </w:rPr>
      </w:r>
    </w:p>
    <w:p>
      <w:pPr>
        <w:spacing w:before="77"/>
        <w:ind w:left="952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/>
        <w:br w:type="column"/>
      </w:r>
      <w:r>
        <w:rPr>
          <w:rFonts w:ascii="Times New Roman"/>
          <w:color w:val="0000FF"/>
          <w:sz w:val="20"/>
        </w:rPr>
        <w:t>+</w:t>
      </w:r>
      <w:r>
        <w:rPr>
          <w:rFonts w:ascii="Times New Roman"/>
          <w:sz w:val="20"/>
        </w:rPr>
      </w:r>
    </w:p>
    <w:p>
      <w:pPr>
        <w:spacing w:before="75"/>
        <w:ind w:left="1168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spacing w:val="-5"/>
          <w:sz w:val="20"/>
        </w:rPr>
        <w:t>Oferta</w:t>
      </w:r>
      <w:r>
        <w:rPr>
          <w:rFonts w:ascii="Times New Roman"/>
          <w:sz w:val="20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2240" w:h="15840"/>
          <w:pgMar w:top="1360" w:bottom="1180" w:left="1340" w:right="1100"/>
          <w:cols w:num="2" w:equalWidth="0">
            <w:col w:w="4619" w:space="40"/>
            <w:col w:w="5141"/>
          </w:cols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00" w:lineRule="atLeast"/>
        <w:ind w:left="3641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1971039" cy="182880"/>
            <wp:effectExtent l="0" t="0" r="0" b="0"/>
            <wp:docPr id="21" name="image1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4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1039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2240" w:h="15840"/>
          <w:pgMar w:top="1360" w:bottom="1180" w:left="1340" w:right="110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58.7pt;height:322.850pt;mso-position-horizontal-relative:char;mso-position-vertical-relative:line" coordorigin="0,0" coordsize="9174,6457">
            <v:shape style="position:absolute;left:0;top:0;width:324;height:288" type="#_x0000_t75" stroked="false">
              <v:imagedata r:id="rId36" o:title=""/>
            </v:shape>
            <v:shape style="position:absolute;left:360;top:0;width:8807;height:288" type="#_x0000_t75" stroked="false">
              <v:imagedata r:id="rId141" o:title=""/>
            </v:shape>
            <v:shape style="position:absolute;left:360;top:307;width:956;height:288" type="#_x0000_t75" stroked="false">
              <v:imagedata r:id="rId142" o:title=""/>
            </v:shape>
            <v:shape style="position:absolute;left:1210;top:307;width:1762;height:288" type="#_x0000_t75" stroked="false">
              <v:imagedata r:id="rId143" o:title=""/>
            </v:shape>
            <v:shape style="position:absolute;left:2873;top:307;width:2269;height:288" type="#_x0000_t75" stroked="false">
              <v:imagedata r:id="rId144" o:title=""/>
            </v:shape>
            <v:shape style="position:absolute;left:5043;top:307;width:3449;height:288" type="#_x0000_t75" stroked="false">
              <v:imagedata r:id="rId145" o:title=""/>
            </v:shape>
            <v:shape style="position:absolute;left:8390;top:307;width:773;height:288" type="#_x0000_t75" stroked="false">
              <v:imagedata r:id="rId146" o:title=""/>
            </v:shape>
            <v:shape style="position:absolute;left:360;top:617;width:8805;height:595" type="#_x0000_t75" stroked="false">
              <v:imagedata r:id="rId147" o:title=""/>
            </v:shape>
            <v:shape style="position:absolute;left:360;top:1234;width:8742;height:288" type="#_x0000_t75" stroked="false">
              <v:imagedata r:id="rId148" o:title=""/>
            </v:shape>
            <v:shape style="position:absolute;left:360;top:1541;width:8806;height:598" type="#_x0000_t75" stroked="false">
              <v:imagedata r:id="rId149" o:title=""/>
            </v:shape>
            <v:shape style="position:absolute;left:360;top:2158;width:8055;height:288" type="#_x0000_t75" stroked="false">
              <v:imagedata r:id="rId150" o:title=""/>
            </v:shape>
            <v:shape style="position:absolute;left:8310;top:2158;width:851;height:288" type="#_x0000_t75" stroked="false">
              <v:imagedata r:id="rId151" o:title=""/>
            </v:shape>
            <v:shape style="position:absolute;left:360;top:2467;width:7479;height:288" type="#_x0000_t75" stroked="false">
              <v:imagedata r:id="rId152" o:title=""/>
            </v:shape>
            <v:shape style="position:absolute;left:0;top:2775;width:277;height:288" type="#_x0000_t75" stroked="false">
              <v:imagedata r:id="rId43" o:title=""/>
            </v:shape>
            <v:shape style="position:absolute;left:360;top:2775;width:8809;height:288" type="#_x0000_t75" stroked="false">
              <v:imagedata r:id="rId153" o:title=""/>
            </v:shape>
            <v:shape style="position:absolute;left:360;top:3085;width:8271;height:288" type="#_x0000_t75" stroked="false">
              <v:imagedata r:id="rId154" o:title=""/>
            </v:shape>
            <v:shape style="position:absolute;left:8531;top:3085;width:624;height:288" type="#_x0000_t75" stroked="false">
              <v:imagedata r:id="rId155" o:title=""/>
            </v:shape>
            <v:shape style="position:absolute;left:360;top:3392;width:8809;height:598" type="#_x0000_t75" stroked="false">
              <v:imagedata r:id="rId156" o:title=""/>
            </v:shape>
            <v:shape style="position:absolute;left:360;top:4009;width:7929;height:288" type="#_x0000_t75" stroked="false">
              <v:imagedata r:id="rId157" o:title=""/>
            </v:shape>
            <v:shape style="position:absolute;left:8183;top:4009;width:972;height:288" type="#_x0000_t75" stroked="false">
              <v:imagedata r:id="rId158" o:title=""/>
            </v:shape>
            <v:shape style="position:absolute;left:360;top:4318;width:7003;height:288" type="#_x0000_t75" stroked="false">
              <v:imagedata r:id="rId159" o:title=""/>
            </v:shape>
            <v:shape style="position:absolute;left:0;top:4625;width:259;height:288" type="#_x0000_t75" stroked="false">
              <v:imagedata r:id="rId45" o:title=""/>
            </v:shape>
            <v:shape style="position:absolute;left:360;top:4625;width:2016;height:288" type="#_x0000_t75" stroked="false">
              <v:imagedata r:id="rId160" o:title=""/>
            </v:shape>
            <v:shape style="position:absolute;left:2264;top:4625;width:566;height:288" type="#_x0000_t75" stroked="false">
              <v:imagedata r:id="rId161" o:title=""/>
            </v:shape>
            <v:shape style="position:absolute;left:2720;top:4625;width:6454;height:288" type="#_x0000_t75" stroked="false">
              <v:imagedata r:id="rId162" o:title=""/>
            </v:shape>
            <v:shape style="position:absolute;left:360;top:4935;width:8809;height:288" type="#_x0000_t75" stroked="false">
              <v:imagedata r:id="rId163" o:title=""/>
            </v:shape>
            <v:shape style="position:absolute;left:360;top:5242;width:665;height:288" type="#_x0000_t75" stroked="false">
              <v:imagedata r:id="rId164" o:title=""/>
            </v:shape>
            <v:shape style="position:absolute;left:914;top:5242;width:8259;height:288" type="#_x0000_t75" stroked="false">
              <v:imagedata r:id="rId165" o:title=""/>
            </v:shape>
            <v:shape style="position:absolute;left:360;top:5552;width:8806;height:288" type="#_x0000_t75" stroked="false">
              <v:imagedata r:id="rId166" o:title=""/>
            </v:shape>
            <v:shape style="position:absolute;left:360;top:5859;width:8738;height:288" type="#_x0000_t75" stroked="false">
              <v:imagedata r:id="rId167" o:title=""/>
            </v:shape>
            <v:shape style="position:absolute;left:360;top:6169;width:5311;height:288" type="#_x0000_t75" stroked="false">
              <v:imagedata r:id="rId168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58.1pt;height:29.9pt;mso-position-horizontal-relative:char;mso-position-vertical-relative:line" coordorigin="0,0" coordsize="9162,598">
            <v:shape style="position:absolute;left:0;top:0;width:6403;height:288" type="#_x0000_t75" stroked="false">
              <v:imagedata r:id="rId169" o:title=""/>
            </v:shape>
            <v:shape style="position:absolute;left:6306;top:0;width:2856;height:288" type="#_x0000_t75" stroked="false">
              <v:imagedata r:id="rId170" o:title=""/>
            </v:shape>
            <v:shape style="position:absolute;left:0;top:310;width:3634;height:288" type="#_x0000_t75" stroked="false">
              <v:imagedata r:id="rId171" o:title=""/>
            </v:shape>
            <v:shape style="position:absolute;left:3536;top:310;width:3294;height:288" type="#_x0000_t75" stroked="false">
              <v:imagedata r:id="rId172" o:title=""/>
            </v:shape>
            <v:shape style="position:absolute;left:6734;top:310;width:2018;height:288" type="#_x0000_t75" stroked="false">
              <v:imagedata r:id="rId173" o:title=""/>
            </v:shape>
            <v:shape style="position:absolute;left:8640;top:310;width:248;height:288" type="#_x0000_t75" stroked="false">
              <v:imagedata r:id="rId174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0" w:footer="994" w:top="1360" w:bottom="1180" w:left="1700" w:right="116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19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4268979" cy="5661279"/>
            <wp:effectExtent l="0" t="0" r="0" b="0"/>
            <wp:docPr id="23" name="image16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69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979" cy="566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0" w:footer="994" w:top="1360" w:bottom="1180" w:left="1720" w:right="132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338.8pt;height:14.4pt;mso-position-horizontal-relative:char;mso-position-vertical-relative:line" coordorigin="0,0" coordsize="6776,288">
            <v:shape style="position:absolute;left:0;top:0;width:1234;height:288" type="#_x0000_t75" stroked="false">
              <v:imagedata r:id="rId177" o:title=""/>
            </v:shape>
            <v:shape style="position:absolute;left:1099;top:14;width:158;height:168" type="#_x0000_t75" stroked="false">
              <v:imagedata r:id="rId178" o:title=""/>
            </v:shape>
            <v:shape style="position:absolute;left:1178;top:0;width:5597;height:288" type="#_x0000_t75" stroked="false">
              <v:imagedata r:id="rId179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1377645" cy="182879"/>
            <wp:effectExtent l="0" t="0" r="0" b="0"/>
            <wp:docPr id="25" name="image1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73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64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8pt;height:214.95pt;mso-position-horizontal-relative:char;mso-position-vertical-relative:line" coordorigin="0,0" coordsize="9536,4299">
            <v:shape style="position:absolute;left:0;top:0;width:9527;height:288" type="#_x0000_t75" stroked="false">
              <v:imagedata r:id="rId181" o:title=""/>
            </v:shape>
            <v:shape style="position:absolute;left:0;top:310;width:7240;height:288" type="#_x0000_t75" stroked="false">
              <v:imagedata r:id="rId182" o:title=""/>
            </v:shape>
            <v:shape style="position:absolute;left:7144;top:310;width:221;height:288" type="#_x0000_t75" stroked="false">
              <v:imagedata r:id="rId183" o:title=""/>
            </v:shape>
            <v:shape style="position:absolute;left:7254;top:310;width:459;height:288" type="#_x0000_t75" stroked="false">
              <v:imagedata r:id="rId184" o:title=""/>
            </v:shape>
            <v:shape style="position:absolute;left:7622;top:310;width:1896;height:288" type="#_x0000_t75" stroked="false">
              <v:imagedata r:id="rId185" o:title=""/>
            </v:shape>
            <v:shape style="position:absolute;left:0;top:617;width:9346;height:288" type="#_x0000_t75" stroked="false">
              <v:imagedata r:id="rId186" o:title=""/>
            </v:shape>
            <v:shape style="position:absolute;left:9254;top:617;width:216;height:288" type="#_x0000_t75" stroked="false">
              <v:imagedata r:id="rId187" o:title=""/>
            </v:shape>
            <v:shape style="position:absolute;left:0;top:926;width:9525;height:288" type="#_x0000_t75" stroked="false">
              <v:imagedata r:id="rId188" o:title=""/>
            </v:shape>
            <v:shape style="position:absolute;left:0;top:1234;width:4038;height:288" type="#_x0000_t75" stroked="false">
              <v:imagedata r:id="rId189" o:title=""/>
            </v:shape>
            <v:shape style="position:absolute;left:3934;top:1234;width:4452;height:288" type="#_x0000_t75" stroked="false">
              <v:imagedata r:id="rId190" o:title=""/>
            </v:shape>
            <v:shape style="position:absolute;left:8402;top:1234;width:1118;height:288" type="#_x0000_t75" stroked="false">
              <v:imagedata r:id="rId191" o:title=""/>
            </v:shape>
            <v:shape style="position:absolute;left:0;top:1543;width:9519;height:288" type="#_x0000_t75" stroked="false">
              <v:imagedata r:id="rId192" o:title=""/>
            </v:shape>
            <v:shape style="position:absolute;left:0;top:1851;width:9254;height:288" type="#_x0000_t75" stroked="false">
              <v:imagedata r:id="rId193" o:title=""/>
            </v:shape>
            <v:shape style="position:absolute;left:9156;top:1851;width:339;height:288" type="#_x0000_t75" stroked="false">
              <v:imagedata r:id="rId194" o:title=""/>
            </v:shape>
            <v:shape style="position:absolute;left:0;top:2161;width:9527;height:288" type="#_x0000_t75" stroked="false">
              <v:imagedata r:id="rId195" o:title=""/>
            </v:shape>
            <v:shape style="position:absolute;left:0;top:2468;width:9518;height:288" type="#_x0000_t75" stroked="false">
              <v:imagedata r:id="rId196" o:title=""/>
            </v:shape>
            <v:shape style="position:absolute;left:0;top:2777;width:9536;height:595" type="#_x0000_t75" stroked="false">
              <v:imagedata r:id="rId197" o:title=""/>
            </v:shape>
            <v:shape style="position:absolute;left:0;top:3394;width:9518;height:288" type="#_x0000_t75" stroked="false">
              <v:imagedata r:id="rId198" o:title=""/>
            </v:shape>
            <v:shape style="position:absolute;left:0;top:3701;width:2585;height:288" type="#_x0000_t75" stroked="false">
              <v:imagedata r:id="rId199" o:title=""/>
            </v:shape>
            <v:shape style="position:absolute;left:2489;top:3701;width:7035;height:288" type="#_x0000_t75" stroked="false">
              <v:imagedata r:id="rId200" o:title=""/>
            </v:shape>
            <v:shape style="position:absolute;left:0;top:4011;width:3295;height:288" type="#_x0000_t75" stroked="false">
              <v:imagedata r:id="rId201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45pt;height:106.95pt;mso-position-horizontal-relative:char;mso-position-vertical-relative:line" coordorigin="0,0" coordsize="9529,2139">
            <v:shape style="position:absolute;left:0;top:0;width:778;height:288" type="#_x0000_t75" stroked="false">
              <v:imagedata r:id="rId202" o:title=""/>
            </v:shape>
            <v:shape style="position:absolute;left:840;top:0;width:1035;height:288" type="#_x0000_t75" stroked="false">
              <v:imagedata r:id="rId203" o:title=""/>
            </v:shape>
            <v:shape style="position:absolute;left:1781;top:0;width:6752;height:288" type="#_x0000_t75" stroked="false">
              <v:imagedata r:id="rId204" o:title=""/>
            </v:shape>
            <v:shape style="position:absolute;left:8430;top:0;width:1098;height:288" type="#_x0000_t75" stroked="false">
              <v:imagedata r:id="rId205" o:title=""/>
            </v:shape>
            <v:shape style="position:absolute;left:0;top:308;width:901;height:288" type="#_x0000_t75" stroked="false">
              <v:imagedata r:id="rId206" o:title=""/>
            </v:shape>
            <v:shape style="position:absolute;left:811;top:308;width:1711;height:288" type="#_x0000_t75" stroked="false">
              <v:imagedata r:id="rId207" o:title=""/>
            </v:shape>
            <v:shape style="position:absolute;left:2427;top:308;width:3393;height:288" type="#_x0000_t75" stroked="false">
              <v:imagedata r:id="rId208" o:title=""/>
            </v:shape>
            <v:shape style="position:absolute;left:5718;top:308;width:2752;height:288" type="#_x0000_t75" stroked="false">
              <v:imagedata r:id="rId209" o:title=""/>
            </v:shape>
            <v:shape style="position:absolute;left:8375;top:308;width:1149;height:288" type="#_x0000_t75" stroked="false">
              <v:imagedata r:id="rId210" o:title=""/>
            </v:shape>
            <v:shape style="position:absolute;left:0;top:617;width:9523;height:288" type="#_x0000_t75" stroked="false">
              <v:imagedata r:id="rId211" o:title=""/>
            </v:shape>
            <v:shape style="position:absolute;left:0;top:924;width:3048;height:288" type="#_x0000_t75" stroked="false">
              <v:imagedata r:id="rId212" o:title=""/>
            </v:shape>
            <v:shape style="position:absolute;left:2950;top:924;width:6572;height:288" type="#_x0000_t75" stroked="false">
              <v:imagedata r:id="rId213" o:title=""/>
            </v:shape>
            <v:shape style="position:absolute;left:0;top:1234;width:2155;height:288" type="#_x0000_t75" stroked="false">
              <v:imagedata r:id="rId214" o:title=""/>
            </v:shape>
            <v:shape style="position:absolute;left:2053;top:1234;width:1453;height:288" type="#_x0000_t75" stroked="false">
              <v:imagedata r:id="rId215" o:title=""/>
            </v:shape>
            <v:shape style="position:absolute;left:3401;top:1234;width:3042;height:288" type="#_x0000_t75" stroked="false">
              <v:imagedata r:id="rId216" o:title=""/>
            </v:shape>
            <v:shape style="position:absolute;left:6342;top:1234;width:3183;height:288" type="#_x0000_t75" stroked="false">
              <v:imagedata r:id="rId217" o:title=""/>
            </v:shape>
            <v:shape style="position:absolute;left:0;top:1541;width:2544;height:288" type="#_x0000_t75" stroked="false">
              <v:imagedata r:id="rId218" o:title=""/>
            </v:shape>
            <v:shape style="position:absolute;left:2446;top:1541;width:3306;height:288" type="#_x0000_t75" stroked="false">
              <v:imagedata r:id="rId219" o:title=""/>
            </v:shape>
            <v:shape style="position:absolute;left:5667;top:1541;width:2597;height:288" type="#_x0000_t75" stroked="false">
              <v:imagedata r:id="rId220" o:title=""/>
            </v:shape>
            <v:shape style="position:absolute;left:8169;top:1541;width:1342;height:288" type="#_x0000_t75" stroked="false">
              <v:imagedata r:id="rId221" o:title=""/>
            </v:shape>
            <v:shape style="position:absolute;left:0;top:1851;width:660;height:288" type="#_x0000_t75" stroked="false">
              <v:imagedata r:id="rId222" o:title=""/>
            </v:shape>
            <v:shape style="position:absolute;left:550;top:1851;width:1721;height:288" type="#_x0000_t75" stroked="false">
              <v:imagedata r:id="rId223" o:title=""/>
            </v:shape>
            <v:shape style="position:absolute;left:2180;top:1851;width:198;height:288" type="#_x0000_t75" stroked="false">
              <v:imagedata r:id="rId30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25pt;height:60.75pt;mso-position-horizontal-relative:char;mso-position-vertical-relative:line" coordorigin="0,0" coordsize="9525,1215">
            <v:shape style="position:absolute;left:0;top:0;width:2100;height:288" type="#_x0000_t75" stroked="false">
              <v:imagedata r:id="rId224" o:title=""/>
            </v:shape>
            <v:shape style="position:absolute;left:1995;top:0;width:3508;height:288" type="#_x0000_t75" stroked="false">
              <v:imagedata r:id="rId225" o:title=""/>
            </v:shape>
            <v:shape style="position:absolute;left:5391;top:0;width:686;height:288" type="#_x0000_t75" stroked="false">
              <v:imagedata r:id="rId226" o:title=""/>
            </v:shape>
            <v:shape style="position:absolute;left:5979;top:0;width:2640;height:288" type="#_x0000_t75" stroked="false">
              <v:imagedata r:id="rId227" o:title=""/>
            </v:shape>
            <v:shape style="position:absolute;left:8642;top:0;width:883;height:288" type="#_x0000_t75" stroked="false">
              <v:imagedata r:id="rId228" o:title=""/>
            </v:shape>
            <v:shape style="position:absolute;left:0;top:310;width:7126;height:288" type="#_x0000_t75" stroked="false">
              <v:imagedata r:id="rId229" o:title=""/>
            </v:shape>
            <v:shape style="position:absolute;left:7022;top:310;width:2067;height:288" type="#_x0000_t75" stroked="false">
              <v:imagedata r:id="rId230" o:title=""/>
            </v:shape>
            <v:shape style="position:absolute;left:8990;top:310;width:524;height:288" type="#_x0000_t75" stroked="false">
              <v:imagedata r:id="rId231" o:title=""/>
            </v:shape>
            <v:shape style="position:absolute;left:0;top:617;width:8328;height:288" type="#_x0000_t75" stroked="false">
              <v:imagedata r:id="rId232" o:title=""/>
            </v:shape>
            <v:shape style="position:absolute;left:8224;top:617;width:1168;height:288" type="#_x0000_t75" stroked="false">
              <v:imagedata r:id="rId233" o:title=""/>
            </v:shape>
            <v:shape style="position:absolute;left:9295;top:617;width:202;height:288" type="#_x0000_t75" stroked="false">
              <v:imagedata r:id="rId234" o:title=""/>
            </v:shape>
            <v:shape style="position:absolute;left:0;top:927;width:1875;height:288" type="#_x0000_t75" stroked="false">
              <v:imagedata r:id="rId235" o:title=""/>
            </v:shape>
            <v:shape style="position:absolute;left:1786;top:927;width:992;height:288" type="#_x0000_t75" stroked="false">
              <v:imagedata r:id="rId236" o:title=""/>
            </v:shape>
            <v:shape style="position:absolute;left:2679;top:927;width:1615;height:288" type="#_x0000_t75" stroked="false">
              <v:imagedata r:id="rId237" o:title=""/>
            </v:shape>
            <v:shape style="position:absolute;left:4198;top:927;width:1667;height:288" type="#_x0000_t75" stroked="false">
              <v:imagedata r:id="rId238" o:title=""/>
            </v:shape>
            <v:shape style="position:absolute;left:5778;top:927;width:1964;height:288" type="#_x0000_t75" stroked="false">
              <v:imagedata r:id="rId239" o:title=""/>
            </v:shape>
            <v:shape style="position:absolute;left:7653;top:927;width:130;height:288" type="#_x0000_t75" stroked="false">
              <v:imagedata r:id="rId240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0.25pt;height:76.1pt;mso-position-horizontal-relative:char;mso-position-vertical-relative:line" coordorigin="0,0" coordsize="9405,1522">
            <v:shape style="position:absolute;left:0;top:0;width:8754;height:288" type="#_x0000_t75" stroked="false">
              <v:imagedata r:id="rId241" o:title=""/>
            </v:shape>
            <v:shape style="position:absolute;left:0;top:307;width:882;height:288" type="#_x0000_t75" stroked="false">
              <v:imagedata r:id="rId242" o:title=""/>
            </v:shape>
            <v:shape style="position:absolute;left:802;top:307;width:8603;height:288" type="#_x0000_t75" stroked="false">
              <v:imagedata r:id="rId243" o:title=""/>
            </v:shape>
            <v:shape style="position:absolute;left:0;top:617;width:8866;height:288" type="#_x0000_t75" stroked="false">
              <v:imagedata r:id="rId244" o:title=""/>
            </v:shape>
            <v:shape style="position:absolute;left:0;top:924;width:7748;height:288" type="#_x0000_t75" stroked="false">
              <v:imagedata r:id="rId245" o:title=""/>
            </v:shape>
            <v:shape style="position:absolute;left:7650;top:924;width:834;height:288" type="#_x0000_t75" stroked="false">
              <v:imagedata r:id="rId246" o:title=""/>
            </v:shape>
            <v:shape style="position:absolute;left:0;top:1234;width:2193;height:288" type="#_x0000_t75" stroked="false">
              <v:imagedata r:id="rId247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1285239" cy="182880"/>
            <wp:effectExtent l="0" t="0" r="0" b="0"/>
            <wp:docPr id="27" name="image2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41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239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11"/>
          <w:szCs w:val="11"/>
        </w:rPr>
      </w:pPr>
    </w:p>
    <w:p>
      <w:pPr>
        <w:spacing w:before="56"/>
        <w:ind w:left="480" w:right="0" w:firstLine="0"/>
        <w:jc w:val="left"/>
        <w:rPr>
          <w:rFonts w:ascii="Calibri" w:hAnsi="Calibri" w:cs="Calibri" w:eastAsia="Calibri"/>
          <w:sz w:val="22"/>
          <w:szCs w:val="22"/>
        </w:rPr>
      </w:pPr>
      <w:r>
        <w:rPr/>
        <w:pict>
          <v:group style="position:absolute;margin-left:108.019997pt;margin-top:2.113637pt;width:440pt;height:45.3pt;mso-position-horizontal-relative:page;mso-position-vertical-relative:paragraph;z-index:1816" coordorigin="2160,42" coordsize="8800,906">
            <v:shape style="position:absolute;left:2160;top:42;width:8799;height:598" type="#_x0000_t75" stroked="false">
              <v:imagedata r:id="rId249" o:title=""/>
            </v:shape>
            <v:shape style="position:absolute;left:2160;top:659;width:6632;height:288" type="#_x0000_t75" stroked="false">
              <v:imagedata r:id="rId250" o:title=""/>
            </v:shape>
            <v:shape style="position:absolute;left:8695;top:659;width:1371;height:288" type="#_x0000_t75" stroked="false">
              <v:imagedata r:id="rId251" o:title=""/>
            </v:shape>
            <w10:wrap type="none"/>
          </v:group>
        </w:pict>
      </w:r>
      <w:r>
        <w:rPr>
          <w:rFonts w:ascii="Calibri"/>
          <w:sz w:val="22"/>
        </w:rPr>
        <w:t>1.</w:t>
      </w:r>
    </w:p>
    <w:p>
      <w:pPr>
        <w:spacing w:after="0"/>
        <w:jc w:val="left"/>
        <w:rPr>
          <w:rFonts w:ascii="Calibri" w:hAnsi="Calibri" w:cs="Calibri" w:eastAsia="Calibri"/>
          <w:sz w:val="22"/>
          <w:szCs w:val="22"/>
        </w:rPr>
        <w:sectPr>
          <w:footerReference w:type="default" r:id="rId176"/>
          <w:pgSz w:w="12240" w:h="15840"/>
          <w:pgMar w:footer="1601" w:header="0" w:top="1360" w:bottom="1800" w:left="1320" w:right="1160"/>
          <w:pgNumType w:start="2"/>
        </w:sectPr>
      </w:pPr>
    </w:p>
    <w:p>
      <w:pPr>
        <w:spacing w:before="91"/>
        <w:ind w:left="480" w:right="0" w:firstLine="0"/>
        <w:jc w:val="left"/>
        <w:rPr>
          <w:rFonts w:ascii="Calibri" w:hAnsi="Calibri" w:cs="Calibri" w:eastAsia="Calibri"/>
          <w:sz w:val="22"/>
          <w:szCs w:val="22"/>
        </w:rPr>
      </w:pPr>
      <w:r>
        <w:rPr/>
        <w:pict>
          <v:group style="position:absolute;margin-left:108.019997pt;margin-top:3.863635pt;width:440.7pt;height:137.8pt;mso-position-horizontal-relative:page;mso-position-vertical-relative:paragraph;z-index:1984" coordorigin="2160,77" coordsize="8814,2756">
            <v:shape style="position:absolute;left:2160;top:77;width:8812;height:595" type="#_x0000_t75" stroked="false">
              <v:imagedata r:id="rId253" o:title=""/>
            </v:shape>
            <v:shape style="position:absolute;left:2160;top:694;width:2308;height:288" type="#_x0000_t75" stroked="false">
              <v:imagedata r:id="rId254" o:title=""/>
            </v:shape>
            <v:shape style="position:absolute;left:2160;top:1001;width:4530;height:288" type="#_x0000_t75" stroked="false">
              <v:imagedata r:id="rId255" o:title=""/>
            </v:shape>
            <v:shape style="position:absolute;left:6594;top:1001;width:4368;height:288" type="#_x0000_t75" stroked="false">
              <v:imagedata r:id="rId256" o:title=""/>
            </v:shape>
            <v:shape style="position:absolute;left:2160;top:1311;width:8810;height:595" type="#_x0000_t75" stroked="false">
              <v:imagedata r:id="rId257" o:title=""/>
            </v:shape>
            <v:shape style="position:absolute;left:2160;top:1928;width:3459;height:288" type="#_x0000_t75" stroked="false">
              <v:imagedata r:id="rId258" o:title=""/>
            </v:shape>
            <v:shape style="position:absolute;left:5523;top:1928;width:5441;height:288" type="#_x0000_t75" stroked="false">
              <v:imagedata r:id="rId259" o:title=""/>
            </v:shape>
            <v:shape style="position:absolute;left:2160;top:2235;width:8814;height:288" type="#_x0000_t75" stroked="false">
              <v:imagedata r:id="rId260" o:title=""/>
            </v:shape>
            <v:shape style="position:absolute;left:2160;top:2544;width:8675;height:288" type="#_x0000_t75" stroked="false">
              <v:imagedata r:id="rId261" o:title=""/>
            </v:shape>
            <w10:wrap type="none"/>
          </v:group>
        </w:pict>
      </w:r>
      <w:r>
        <w:rPr>
          <w:rFonts w:ascii="Calibri"/>
          <w:sz w:val="22"/>
        </w:rPr>
        <w:t>2.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1"/>
        <w:rPr>
          <w:rFonts w:ascii="Calibri" w:hAnsi="Calibri" w:cs="Calibri" w:eastAsia="Calibri"/>
          <w:sz w:val="29"/>
          <w:szCs w:val="29"/>
        </w:rPr>
      </w:pPr>
    </w:p>
    <w:p>
      <w:pPr>
        <w:spacing w:before="56"/>
        <w:ind w:left="480" w:right="0" w:firstLine="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/>
          <w:sz w:val="22"/>
        </w:rPr>
        <w:t>3.</w:t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00" w:lineRule="atLeast"/>
        <w:ind w:left="12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sz w:val="20"/>
          <w:szCs w:val="20"/>
        </w:rPr>
        <w:pict>
          <v:group style="width:290.7pt;height:14.4pt;mso-position-horizontal-relative:char;mso-position-vertical-relative:line" coordorigin="0,0" coordsize="5814,288">
            <v:shape style="position:absolute;left:0;top:0;width:1273;height:288" type="#_x0000_t75" stroked="false">
              <v:imagedata r:id="rId262" o:title=""/>
            </v:shape>
            <v:shape style="position:absolute;left:1157;top:14;width:168;height:168" type="#_x0000_t75" stroked="false">
              <v:imagedata r:id="rId263" o:title=""/>
            </v:shape>
            <v:shape style="position:absolute;left:1241;top:0;width:1467;height:288" type="#_x0000_t75" stroked="false">
              <v:imagedata r:id="rId264" o:title=""/>
            </v:shape>
            <v:shape style="position:absolute;left:2617;top:0;width:2014;height:288" type="#_x0000_t75" stroked="false">
              <v:imagedata r:id="rId265" o:title=""/>
            </v:shape>
            <v:shape style="position:absolute;left:4561;top:0;width:283;height:288" type="#_x0000_t75" stroked="false">
              <v:imagedata r:id="rId266" o:title=""/>
            </v:shape>
            <v:shape style="position:absolute;left:4703;top:0;width:1111;height:288" type="#_x0000_t75" stroked="false">
              <v:imagedata r:id="rId267" o:title=""/>
            </v:shape>
          </v:group>
        </w:pict>
      </w:r>
      <w:r>
        <w:rPr>
          <w:rFonts w:ascii="Calibri" w:hAnsi="Calibri" w:cs="Calibri" w:eastAsia="Calibri"/>
          <w:sz w:val="20"/>
          <w:szCs w:val="20"/>
        </w:rPr>
      </w:r>
    </w:p>
    <w:p>
      <w:pPr>
        <w:spacing w:line="240" w:lineRule="auto" w:before="9"/>
        <w:rPr>
          <w:rFonts w:ascii="Calibri" w:hAnsi="Calibri" w:cs="Calibri" w:eastAsia="Calibri"/>
          <w:sz w:val="14"/>
          <w:szCs w:val="14"/>
        </w:rPr>
      </w:pPr>
    </w:p>
    <w:p>
      <w:pPr>
        <w:spacing w:line="200" w:lineRule="atLeast"/>
        <w:ind w:left="12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sz w:val="20"/>
          <w:szCs w:val="20"/>
        </w:rPr>
        <w:drawing>
          <wp:inline distT="0" distB="0" distL="0" distR="0">
            <wp:extent cx="1378204" cy="182879"/>
            <wp:effectExtent l="0" t="0" r="0" b="0"/>
            <wp:docPr id="29" name="image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52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204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sz w:val="20"/>
          <w:szCs w:val="20"/>
        </w:rPr>
      </w:r>
    </w:p>
    <w:p>
      <w:pPr>
        <w:spacing w:line="240" w:lineRule="auto" w:before="12"/>
        <w:rPr>
          <w:rFonts w:ascii="Calibri" w:hAnsi="Calibri" w:cs="Calibri" w:eastAsia="Calibri"/>
          <w:sz w:val="14"/>
          <w:szCs w:val="14"/>
        </w:rPr>
      </w:pPr>
    </w:p>
    <w:p>
      <w:pPr>
        <w:spacing w:line="200" w:lineRule="atLeast"/>
        <w:ind w:left="12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sz w:val="20"/>
          <w:szCs w:val="20"/>
        </w:rPr>
        <w:pict>
          <v:group style="width:476.7pt;height:106.95pt;mso-position-horizontal-relative:char;mso-position-vertical-relative:line" coordorigin="0,0" coordsize="9534,2139">
            <v:shape style="position:absolute;left:0;top:0;width:9522;height:288" type="#_x0000_t75" stroked="false">
              <v:imagedata r:id="rId268" o:title=""/>
            </v:shape>
            <v:shape style="position:absolute;left:0;top:307;width:5552;height:288" type="#_x0000_t75" stroked="false">
              <v:imagedata r:id="rId269" o:title=""/>
            </v:shape>
            <v:shape style="position:absolute;left:5461;top:307;width:2953;height:288" type="#_x0000_t75" stroked="false">
              <v:imagedata r:id="rId270" o:title=""/>
            </v:shape>
            <v:shape style="position:absolute;left:8325;top:307;width:848;height:288" type="#_x0000_t75" stroked="false">
              <v:imagedata r:id="rId271" o:title=""/>
            </v:shape>
            <v:shape style="position:absolute;left:9079;top:307;width:438;height:288" type="#_x0000_t75" stroked="false">
              <v:imagedata r:id="rId272" o:title=""/>
            </v:shape>
            <v:shape style="position:absolute;left:0;top:617;width:1608;height:288" type="#_x0000_t75" stroked="false">
              <v:imagedata r:id="rId273" o:title=""/>
            </v:shape>
            <v:shape style="position:absolute;left:1507;top:617;width:910;height:288" type="#_x0000_t75" stroked="false">
              <v:imagedata r:id="rId274" o:title=""/>
            </v:shape>
            <v:shape style="position:absolute;left:2288;top:617;width:205;height:288" type="#_x0000_t75" stroked="false">
              <v:imagedata r:id="rId275" o:title=""/>
            </v:shape>
            <v:shape style="position:absolute;left:2425;top:617;width:3016;height:288" type="#_x0000_t75" stroked="false">
              <v:imagedata r:id="rId276" o:title=""/>
            </v:shape>
            <v:shape style="position:absolute;left:5346;top:617;width:4181;height:288" type="#_x0000_t75" stroked="false">
              <v:imagedata r:id="rId277" o:title=""/>
            </v:shape>
            <v:shape style="position:absolute;left:0;top:924;width:9534;height:288" type="#_x0000_t75" stroked="false">
              <v:imagedata r:id="rId278" o:title=""/>
            </v:shape>
            <v:shape style="position:absolute;left:0;top:1234;width:6559;height:288" type="#_x0000_t75" stroked="false">
              <v:imagedata r:id="rId279" o:title=""/>
            </v:shape>
            <v:shape style="position:absolute;left:6467;top:1234;width:3052;height:288" type="#_x0000_t75" stroked="false">
              <v:imagedata r:id="rId280" o:title=""/>
            </v:shape>
            <v:shape style="position:absolute;left:0;top:1541;width:274;height:288" type="#_x0000_t75" stroked="false">
              <v:imagedata r:id="rId281" o:title=""/>
            </v:shape>
            <v:shape style="position:absolute;left:182;top:1541;width:9351;height:288" type="#_x0000_t75" stroked="false">
              <v:imagedata r:id="rId282" o:title=""/>
            </v:shape>
            <v:shape style="position:absolute;left:0;top:1851;width:7026;height:288" type="#_x0000_t75" stroked="false">
              <v:imagedata r:id="rId283" o:title=""/>
            </v:shape>
          </v:group>
        </w:pict>
      </w:r>
      <w:r>
        <w:rPr>
          <w:rFonts w:ascii="Calibri" w:hAnsi="Calibri" w:cs="Calibri" w:eastAsia="Calibri"/>
          <w:sz w:val="20"/>
          <w:szCs w:val="20"/>
        </w:rPr>
      </w:r>
    </w:p>
    <w:p>
      <w:pPr>
        <w:spacing w:line="240" w:lineRule="auto" w:before="9"/>
        <w:rPr>
          <w:rFonts w:ascii="Calibri" w:hAnsi="Calibri" w:cs="Calibri" w:eastAsia="Calibri"/>
          <w:sz w:val="14"/>
          <w:szCs w:val="14"/>
        </w:rPr>
      </w:pPr>
    </w:p>
    <w:p>
      <w:pPr>
        <w:spacing w:line="200" w:lineRule="atLeast"/>
        <w:ind w:left="12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sz w:val="20"/>
          <w:szCs w:val="20"/>
        </w:rPr>
        <w:pict>
          <v:group style="width:123.15pt;height:14.4pt;mso-position-horizontal-relative:char;mso-position-vertical-relative:line" coordorigin="0,0" coordsize="2463,288">
            <v:shape style="position:absolute;left:0;top:0;width:2359;height:288" type="#_x0000_t75" stroked="false">
              <v:imagedata r:id="rId284" o:title=""/>
            </v:shape>
            <v:shape style="position:absolute;left:2261;top:0;width:202;height:288" type="#_x0000_t75" stroked="false">
              <v:imagedata r:id="rId285" o:title=""/>
            </v:shape>
          </v:group>
        </w:pict>
      </w:r>
      <w:r>
        <w:rPr>
          <w:rFonts w:ascii="Calibri" w:hAnsi="Calibri" w:cs="Calibri" w:eastAsia="Calibri"/>
          <w:sz w:val="20"/>
          <w:szCs w:val="20"/>
        </w:rPr>
      </w:r>
    </w:p>
    <w:p>
      <w:pPr>
        <w:spacing w:line="240" w:lineRule="auto" w:before="9"/>
        <w:rPr>
          <w:rFonts w:ascii="Calibri" w:hAnsi="Calibri" w:cs="Calibri" w:eastAsia="Calibri"/>
          <w:sz w:val="14"/>
          <w:szCs w:val="14"/>
        </w:rPr>
      </w:pPr>
    </w:p>
    <w:p>
      <w:pPr>
        <w:spacing w:line="200" w:lineRule="atLeast"/>
        <w:ind w:left="12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sz w:val="20"/>
          <w:szCs w:val="20"/>
        </w:rPr>
        <w:pict>
          <v:group style="width:446.15pt;height:14.4pt;mso-position-horizontal-relative:char;mso-position-vertical-relative:line" coordorigin="0,0" coordsize="8923,288">
            <v:shape style="position:absolute;left:0;top:0;width:274;height:288" type="#_x0000_t75" stroked="false">
              <v:imagedata r:id="rId286" o:title=""/>
            </v:shape>
            <v:shape style="position:absolute;left:137;top:0;width:1708;height:288" type="#_x0000_t75" stroked="false">
              <v:imagedata r:id="rId287" o:title=""/>
            </v:shape>
            <v:shape style="position:absolute;left:1750;top:0;width:416;height:288" type="#_x0000_t75" stroked="false">
              <v:imagedata r:id="rId288" o:title=""/>
            </v:shape>
            <v:shape style="position:absolute;left:2062;top:0;width:618;height:288" type="#_x0000_t75" stroked="false">
              <v:imagedata r:id="rId289" o:title=""/>
            </v:shape>
            <v:shape style="position:absolute;left:2557;top:0;width:6366;height:288" type="#_x0000_t75" stroked="false">
              <v:imagedata r:id="rId290" o:title=""/>
            </v:shape>
          </v:group>
        </w:pict>
      </w:r>
      <w:r>
        <w:rPr>
          <w:rFonts w:ascii="Calibri" w:hAnsi="Calibri" w:cs="Calibri" w:eastAsia="Calibri"/>
          <w:sz w:val="20"/>
          <w:szCs w:val="20"/>
        </w:rPr>
      </w:r>
    </w:p>
    <w:p>
      <w:pPr>
        <w:spacing w:line="240" w:lineRule="auto" w:before="9"/>
        <w:rPr>
          <w:rFonts w:ascii="Calibri" w:hAnsi="Calibri" w:cs="Calibri" w:eastAsia="Calibri"/>
          <w:sz w:val="14"/>
          <w:szCs w:val="14"/>
        </w:rPr>
      </w:pPr>
    </w:p>
    <w:p>
      <w:pPr>
        <w:spacing w:line="200" w:lineRule="atLeast"/>
        <w:ind w:left="12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sz w:val="20"/>
          <w:szCs w:val="20"/>
        </w:rPr>
        <w:pict>
          <v:group style="width:473.4pt;height:45.25pt;mso-position-horizontal-relative:char;mso-position-vertical-relative:line" coordorigin="0,0" coordsize="9468,905">
            <v:shape style="position:absolute;left:0;top:0;width:274;height:288" type="#_x0000_t75" stroked="false">
              <v:imagedata r:id="rId286" o:title=""/>
            </v:shape>
            <v:shape style="position:absolute;left:137;top:0;width:1376;height:288" type="#_x0000_t75" stroked="false">
              <v:imagedata r:id="rId291" o:title=""/>
            </v:shape>
            <v:shape style="position:absolute;left:1414;top:0;width:8054;height:288" type="#_x0000_t75" stroked="false">
              <v:imagedata r:id="rId292" o:title=""/>
            </v:shape>
            <v:shape style="position:absolute;left:0;top:310;width:4365;height:288" type="#_x0000_t75" stroked="false">
              <v:imagedata r:id="rId293" o:title=""/>
            </v:shape>
            <v:shape style="position:absolute;left:4265;top:310;width:4648;height:288" type="#_x0000_t75" stroked="false">
              <v:imagedata r:id="rId294" o:title=""/>
            </v:shape>
            <v:shape style="position:absolute;left:0;top:617;width:1328;height:288" type="#_x0000_t75" stroked="false">
              <v:imagedata r:id="rId295" o:title=""/>
            </v:shape>
            <v:shape style="position:absolute;left:1217;top:617;width:2350;height:288" type="#_x0000_t75" stroked="false">
              <v:imagedata r:id="rId296" o:title=""/>
            </v:shape>
            <v:shape style="position:absolute;left:3469;top:617;width:867;height:288" type="#_x0000_t75" stroked="false">
              <v:imagedata r:id="rId297" o:title=""/>
            </v:shape>
          </v:group>
        </w:pict>
      </w:r>
      <w:r>
        <w:rPr>
          <w:rFonts w:ascii="Calibri" w:hAnsi="Calibri" w:cs="Calibri" w:eastAsia="Calibri"/>
          <w:sz w:val="20"/>
          <w:szCs w:val="20"/>
        </w:rPr>
      </w:r>
    </w:p>
    <w:p>
      <w:pPr>
        <w:spacing w:line="240" w:lineRule="auto" w:before="10"/>
        <w:rPr>
          <w:rFonts w:ascii="Calibri" w:hAnsi="Calibri" w:cs="Calibri" w:eastAsia="Calibri"/>
          <w:sz w:val="14"/>
          <w:szCs w:val="14"/>
        </w:rPr>
      </w:pPr>
    </w:p>
    <w:p>
      <w:pPr>
        <w:spacing w:line="200" w:lineRule="atLeast"/>
        <w:ind w:left="12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sz w:val="20"/>
          <w:szCs w:val="20"/>
        </w:rPr>
        <w:pict>
          <v:group style="width:477.6pt;height:106.95pt;mso-position-horizontal-relative:char;mso-position-vertical-relative:line" coordorigin="0,0" coordsize="9552,2139">
            <v:shape style="position:absolute;left:0;top:0;width:274;height:288" type="#_x0000_t75" stroked="false">
              <v:imagedata r:id="rId286" o:title=""/>
            </v:shape>
            <v:shape style="position:absolute;left:137;top:0;width:8093;height:288" type="#_x0000_t75" stroked="false">
              <v:imagedata r:id="rId298" o:title=""/>
            </v:shape>
            <v:shape style="position:absolute;left:8126;top:0;width:1410;height:288" type="#_x0000_t75" stroked="false">
              <v:imagedata r:id="rId299" o:title=""/>
            </v:shape>
            <v:shape style="position:absolute;left:0;top:310;width:9523;height:288" type="#_x0000_t75" stroked="false">
              <v:imagedata r:id="rId300" o:title=""/>
            </v:shape>
            <v:shape style="position:absolute;left:0;top:617;width:1998;height:288" type="#_x0000_t75" stroked="false">
              <v:imagedata r:id="rId301" o:title=""/>
            </v:shape>
            <v:shape style="position:absolute;left:1886;top:617;width:252;height:288" type="#_x0000_t75" stroked="false">
              <v:imagedata r:id="rId302" o:title=""/>
            </v:shape>
            <v:shape style="position:absolute;left:2055;top:617;width:1401;height:288" type="#_x0000_t75" stroked="false">
              <v:imagedata r:id="rId303" o:title=""/>
            </v:shape>
            <v:shape style="position:absolute;left:3356;top:617;width:421;height:288" type="#_x0000_t75" stroked="false">
              <v:imagedata r:id="rId304" o:title=""/>
            </v:shape>
            <v:shape style="position:absolute;left:3637;top:617;width:549;height:288" type="#_x0000_t75" stroked="false">
              <v:imagedata r:id="rId305" o:title=""/>
            </v:shape>
            <v:shape style="position:absolute;left:4076;top:617;width:1021;height:288" type="#_x0000_t75" stroked="false">
              <v:imagedata r:id="rId306" o:title=""/>
            </v:shape>
            <v:shape style="position:absolute;left:4983;top:617;width:139;height:288" type="#_x0000_t75" stroked="false">
              <v:imagedata r:id="rId307" o:title=""/>
            </v:shape>
            <v:shape style="position:absolute;left:5159;top:617;width:4370;height:288" type="#_x0000_t75" stroked="false">
              <v:imagedata r:id="rId308" o:title=""/>
            </v:shape>
            <v:shape style="position:absolute;left:0;top:926;width:9530;height:288" type="#_x0000_t75" stroked="false">
              <v:imagedata r:id="rId309" o:title=""/>
            </v:shape>
            <v:shape style="position:absolute;left:0;top:1234;width:5662;height:288" type="#_x0000_t75" stroked="false">
              <v:imagedata r:id="rId310" o:title=""/>
            </v:shape>
            <v:shape style="position:absolute;left:5579;top:1234;width:2552;height:288" type="#_x0000_t75" stroked="false">
              <v:imagedata r:id="rId311" o:title=""/>
            </v:shape>
            <v:shape style="position:absolute;left:8025;top:1234;width:1527;height:288" type="#_x0000_t75" stroked="false">
              <v:imagedata r:id="rId312" o:title=""/>
            </v:shape>
            <v:shape style="position:absolute;left:0;top:1543;width:2178;height:288" type="#_x0000_t75" stroked="false">
              <v:imagedata r:id="rId313" o:title=""/>
            </v:shape>
            <v:shape style="position:absolute;left:2079;top:1543;width:7459;height:288" type="#_x0000_t75" stroked="false">
              <v:imagedata r:id="rId314" o:title=""/>
            </v:shape>
            <v:shape style="position:absolute;left:0;top:1850;width:2652;height:288" type="#_x0000_t75" stroked="false">
              <v:imagedata r:id="rId315" o:title=""/>
            </v:shape>
          </v:group>
        </w:pict>
      </w:r>
      <w:r>
        <w:rPr>
          <w:rFonts w:ascii="Calibri" w:hAnsi="Calibri" w:cs="Calibri" w:eastAsia="Calibri"/>
          <w:sz w:val="20"/>
          <w:szCs w:val="20"/>
        </w:rPr>
      </w:r>
    </w:p>
    <w:p>
      <w:pPr>
        <w:spacing w:after="0" w:line="200" w:lineRule="atLeast"/>
        <w:rPr>
          <w:rFonts w:ascii="Calibri" w:hAnsi="Calibri" w:cs="Calibri" w:eastAsia="Calibri"/>
          <w:sz w:val="20"/>
          <w:szCs w:val="20"/>
        </w:rPr>
        <w:sectPr>
          <w:footerReference w:type="default" r:id="rId252"/>
          <w:pgSz w:w="12240" w:h="15840"/>
          <w:pgMar w:footer="1601" w:header="0" w:top="1360" w:bottom="1800" w:left="1320" w:right="1140"/>
          <w:pgNumType w:start="3"/>
        </w:sectPr>
      </w:pPr>
    </w:p>
    <w:p>
      <w:pPr>
        <w:spacing w:line="240" w:lineRule="auto" w:before="5"/>
        <w:rPr>
          <w:rFonts w:ascii="Calibri" w:hAnsi="Calibri" w:cs="Calibri" w:eastAsia="Calibri"/>
          <w:sz w:val="6"/>
          <w:szCs w:val="6"/>
        </w:rPr>
      </w:pPr>
    </w:p>
    <w:p>
      <w:pPr>
        <w:spacing w:line="200" w:lineRule="atLeast"/>
        <w:ind w:left="12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sz w:val="20"/>
          <w:szCs w:val="20"/>
        </w:rPr>
        <w:pict>
          <v:group style="width:293.850pt;height:14.4pt;mso-position-horizontal-relative:char;mso-position-vertical-relative:line" coordorigin="0,0" coordsize="5877,288">
            <v:shape style="position:absolute;left:0;top:0;width:1273;height:288" type="#_x0000_t75" stroked="false">
              <v:imagedata r:id="rId262" o:title=""/>
            </v:shape>
            <v:shape style="position:absolute;left:1157;top:14;width:168;height:168" type="#_x0000_t75" stroked="false">
              <v:imagedata r:id="rId317" o:title=""/>
            </v:shape>
            <v:shape style="position:absolute;left:1241;top:0;width:3392;height:288" type="#_x0000_t75" stroked="false">
              <v:imagedata r:id="rId318" o:title=""/>
            </v:shape>
            <v:shape style="position:absolute;left:4520;top:0;width:134;height:288" type="#_x0000_t75" stroked="false">
              <v:imagedata r:id="rId319" o:title=""/>
            </v:shape>
            <v:shape style="position:absolute;left:4587;top:0;width:1270;height:288" type="#_x0000_t75" stroked="false">
              <v:imagedata r:id="rId320" o:title=""/>
            </v:shape>
            <v:shape style="position:absolute;left:5742;top:0;width:134;height:288" type="#_x0000_t75" stroked="false">
              <v:imagedata r:id="rId321" o:title=""/>
            </v:shape>
          </v:group>
        </w:pict>
      </w:r>
      <w:r>
        <w:rPr>
          <w:rFonts w:ascii="Calibri" w:hAnsi="Calibri" w:cs="Calibri" w:eastAsia="Calibri"/>
          <w:sz w:val="20"/>
          <w:szCs w:val="20"/>
        </w:rPr>
      </w:r>
    </w:p>
    <w:p>
      <w:pPr>
        <w:spacing w:line="240" w:lineRule="auto" w:before="9"/>
        <w:rPr>
          <w:rFonts w:ascii="Calibri" w:hAnsi="Calibri" w:cs="Calibri" w:eastAsia="Calibri"/>
          <w:sz w:val="14"/>
          <w:szCs w:val="14"/>
        </w:rPr>
      </w:pPr>
    </w:p>
    <w:p>
      <w:pPr>
        <w:spacing w:line="200" w:lineRule="atLeast"/>
        <w:ind w:left="12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sz w:val="20"/>
          <w:szCs w:val="20"/>
        </w:rPr>
        <w:pict>
          <v:group style="width:476.6pt;height:60.75pt;mso-position-horizontal-relative:char;mso-position-vertical-relative:line" coordorigin="0,0" coordsize="9532,1215">
            <v:shape style="position:absolute;left:0;top:0;width:9532;height:598" type="#_x0000_t75" stroked="false">
              <v:imagedata r:id="rId322" o:title=""/>
            </v:shape>
            <v:shape style="position:absolute;left:0;top:617;width:9525;height:288" type="#_x0000_t75" stroked="false">
              <v:imagedata r:id="rId323" o:title=""/>
            </v:shape>
            <v:shape style="position:absolute;left:0;top:926;width:8518;height:288" type="#_x0000_t75" stroked="false">
              <v:imagedata r:id="rId324" o:title=""/>
            </v:shape>
          </v:group>
        </w:pict>
      </w:r>
      <w:r>
        <w:rPr>
          <w:rFonts w:ascii="Calibri" w:hAnsi="Calibri" w:cs="Calibri" w:eastAsia="Calibri"/>
          <w:sz w:val="20"/>
          <w:szCs w:val="20"/>
        </w:rPr>
      </w:r>
    </w:p>
    <w:p>
      <w:pPr>
        <w:spacing w:line="240" w:lineRule="auto" w:before="9"/>
        <w:rPr>
          <w:rFonts w:ascii="Calibri" w:hAnsi="Calibri" w:cs="Calibri" w:eastAsia="Calibri"/>
          <w:sz w:val="14"/>
          <w:szCs w:val="14"/>
        </w:rPr>
      </w:pPr>
    </w:p>
    <w:p>
      <w:pPr>
        <w:spacing w:line="200" w:lineRule="atLeast"/>
        <w:ind w:left="12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sz w:val="20"/>
          <w:szCs w:val="20"/>
        </w:rPr>
        <w:drawing>
          <wp:inline distT="0" distB="0" distL="0" distR="0">
            <wp:extent cx="955548" cy="182879"/>
            <wp:effectExtent l="0" t="0" r="0" b="0"/>
            <wp:docPr id="31" name="image3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316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548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sz w:val="20"/>
          <w:szCs w:val="20"/>
        </w:rPr>
      </w:r>
    </w:p>
    <w:p>
      <w:pPr>
        <w:spacing w:line="240" w:lineRule="auto" w:before="9"/>
        <w:rPr>
          <w:rFonts w:ascii="Calibri" w:hAnsi="Calibri" w:cs="Calibri" w:eastAsia="Calibri"/>
          <w:sz w:val="14"/>
          <w:szCs w:val="14"/>
        </w:rPr>
      </w:pPr>
    </w:p>
    <w:p>
      <w:pPr>
        <w:spacing w:line="200" w:lineRule="atLeast"/>
        <w:ind w:left="12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sz w:val="20"/>
          <w:szCs w:val="20"/>
        </w:rPr>
        <w:pict>
          <v:group style="width:476.6pt;height:76.150pt;mso-position-horizontal-relative:char;mso-position-vertical-relative:line" coordorigin="0,0" coordsize="9532,1523">
            <v:shape style="position:absolute;left:0;top:0;width:2700;height:288" type="#_x0000_t75" stroked="false">
              <v:imagedata r:id="rId326" o:title=""/>
            </v:shape>
            <v:shape style="position:absolute;left:2607;top:0;width:6915;height:288" type="#_x0000_t75" stroked="false">
              <v:imagedata r:id="rId327" o:title=""/>
            </v:shape>
            <v:shape style="position:absolute;left:0;top:307;width:2967;height:288" type="#_x0000_t75" stroked="false">
              <v:imagedata r:id="rId328" o:title=""/>
            </v:shape>
            <v:shape style="position:absolute;left:2869;top:307;width:3861;height:288" type="#_x0000_t75" stroked="false">
              <v:imagedata r:id="rId329" o:title=""/>
            </v:shape>
            <v:shape style="position:absolute;left:6633;top:307;width:2899;height:288" type="#_x0000_t75" stroked="false">
              <v:imagedata r:id="rId330" o:title=""/>
            </v:shape>
            <v:shape style="position:absolute;left:0;top:617;width:9531;height:595" type="#_x0000_t75" stroked="false">
              <v:imagedata r:id="rId331" o:title=""/>
            </v:shape>
            <v:shape style="position:absolute;left:0;top:1234;width:570;height:288" type="#_x0000_t75" stroked="false">
              <v:imagedata r:id="rId332" o:title=""/>
            </v:shape>
            <v:shape style="position:absolute;left:456;top:1234;width:4601;height:288" type="#_x0000_t75" stroked="false">
              <v:imagedata r:id="rId333" o:title=""/>
            </v:shape>
            <v:shape style="position:absolute;left:4955;top:1234;width:3255;height:288" type="#_x0000_t75" stroked="false">
              <v:imagedata r:id="rId334" o:title=""/>
            </v:shape>
          </v:group>
        </w:pict>
      </w:r>
      <w:r>
        <w:rPr>
          <w:rFonts w:ascii="Calibri" w:hAnsi="Calibri" w:cs="Calibri" w:eastAsia="Calibri"/>
          <w:sz w:val="20"/>
          <w:szCs w:val="20"/>
        </w:rPr>
      </w:r>
    </w:p>
    <w:p>
      <w:pPr>
        <w:spacing w:line="240" w:lineRule="auto" w:before="11"/>
        <w:rPr>
          <w:rFonts w:ascii="Calibri" w:hAnsi="Calibri" w:cs="Calibri" w:eastAsia="Calibri"/>
          <w:sz w:val="14"/>
          <w:szCs w:val="14"/>
        </w:rPr>
      </w:pPr>
    </w:p>
    <w:p>
      <w:pPr>
        <w:spacing w:line="200" w:lineRule="atLeast"/>
        <w:ind w:left="1875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sz w:val="20"/>
          <w:szCs w:val="20"/>
        </w:rPr>
        <w:drawing>
          <wp:inline distT="0" distB="0" distL="0" distR="0">
            <wp:extent cx="3723464" cy="3945254"/>
            <wp:effectExtent l="0" t="0" r="0" b="0"/>
            <wp:docPr id="33" name="image3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326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464" cy="394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sz w:val="20"/>
          <w:szCs w:val="20"/>
        </w:rPr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11"/>
        <w:rPr>
          <w:rFonts w:ascii="Calibri" w:hAnsi="Calibri" w:cs="Calibri" w:eastAsia="Calibri"/>
          <w:sz w:val="12"/>
          <w:szCs w:val="12"/>
        </w:rPr>
      </w:pPr>
    </w:p>
    <w:p>
      <w:pPr>
        <w:spacing w:line="200" w:lineRule="atLeast"/>
        <w:ind w:left="12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sz w:val="20"/>
          <w:szCs w:val="20"/>
        </w:rPr>
        <w:pict>
          <v:group style="width:476.55pt;height:29.9pt;mso-position-horizontal-relative:char;mso-position-vertical-relative:line" coordorigin="0,0" coordsize="9531,598">
            <v:shape style="position:absolute;left:0;top:0;width:9530;height:288" type="#_x0000_t75" stroked="false">
              <v:imagedata r:id="rId336" o:title=""/>
            </v:shape>
            <v:shape style="position:absolute;left:0;top:310;width:1804;height:288" type="#_x0000_t75" stroked="false">
              <v:imagedata r:id="rId337" o:title=""/>
            </v:shape>
            <v:shape style="position:absolute;left:1714;top:310;width:202;height:288" type="#_x0000_t75" stroked="false">
              <v:imagedata r:id="rId338" o:title=""/>
            </v:shape>
          </v:group>
        </w:pict>
      </w:r>
      <w:r>
        <w:rPr>
          <w:rFonts w:ascii="Calibri" w:hAnsi="Calibri" w:cs="Calibri" w:eastAsia="Calibri"/>
          <w:sz w:val="20"/>
          <w:szCs w:val="20"/>
        </w:rPr>
      </w: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0"/>
        <w:rPr>
          <w:rFonts w:ascii="Calibri" w:hAnsi="Calibri" w:cs="Calibri" w:eastAsia="Calibri"/>
          <w:sz w:val="20"/>
          <w:szCs w:val="20"/>
        </w:rPr>
      </w:pPr>
    </w:p>
    <w:p>
      <w:pPr>
        <w:spacing w:line="240" w:lineRule="auto" w:before="1"/>
        <w:rPr>
          <w:rFonts w:ascii="Calibri" w:hAnsi="Calibri" w:cs="Calibri" w:eastAsia="Calibri"/>
          <w:sz w:val="11"/>
          <w:szCs w:val="11"/>
        </w:rPr>
      </w:pPr>
    </w:p>
    <w:p>
      <w:pPr>
        <w:spacing w:line="20" w:lineRule="atLeast"/>
        <w:ind w:left="112" w:right="0" w:firstLine="0"/>
        <w:rPr>
          <w:rFonts w:ascii="Calibri" w:hAnsi="Calibri" w:cs="Calibri" w:eastAsia="Calibri"/>
          <w:sz w:val="2"/>
          <w:szCs w:val="2"/>
        </w:rPr>
      </w:pPr>
      <w:r>
        <w:rPr>
          <w:rFonts w:ascii="Calibri" w:hAnsi="Calibri" w:cs="Calibri" w:eastAsia="Calibri"/>
          <w:sz w:val="2"/>
          <w:szCs w:val="2"/>
        </w:rPr>
        <w:pict>
          <v:group style="width:144.85pt;height:.85pt;mso-position-horizontal-relative:char;mso-position-vertical-relative:line" coordorigin="0,0" coordsize="2897,17">
            <v:group style="position:absolute;left:8;top:8;width:2881;height:2" coordorigin="8,8" coordsize="2881,2">
              <v:shape style="position:absolute;left:8;top:8;width:2881;height:2" coordorigin="8,8" coordsize="2881,0" path="m8,8l2889,8e" filled="false" stroked="true" strokeweight=".81997pt" strokecolor="#000000">
                <v:path arrowok="t"/>
              </v:shape>
            </v:group>
          </v:group>
        </w:pict>
      </w:r>
      <w:r>
        <w:rPr>
          <w:rFonts w:ascii="Calibri" w:hAnsi="Calibri" w:cs="Calibri" w:eastAsia="Calibri"/>
          <w:sz w:val="2"/>
          <w:szCs w:val="2"/>
        </w:rPr>
      </w:r>
    </w:p>
    <w:p>
      <w:pPr>
        <w:pStyle w:val="BodyText"/>
        <w:spacing w:line="240" w:lineRule="auto"/>
        <w:ind w:right="764"/>
        <w:jc w:val="left"/>
        <w:rPr>
          <w:i w:val="0"/>
        </w:rPr>
      </w:pPr>
      <w:r>
        <w:rPr>
          <w:rFonts w:ascii="Calibri" w:hAnsi="Calibri" w:cs="Calibri" w:eastAsia="Calibri"/>
          <w:i w:val="0"/>
          <w:position w:val="7"/>
          <w:sz w:val="13"/>
          <w:szCs w:val="13"/>
        </w:rPr>
        <w:t>4</w:t>
      </w:r>
      <w:r>
        <w:rPr>
          <w:rFonts w:ascii="Calibri" w:hAnsi="Calibri" w:cs="Calibri" w:eastAsia="Calibri"/>
          <w:i w:val="0"/>
          <w:spacing w:val="9"/>
          <w:position w:val="7"/>
          <w:sz w:val="13"/>
          <w:szCs w:val="13"/>
        </w:rPr>
        <w:t> </w:t>
      </w:r>
      <w:r>
        <w:rPr>
          <w:i/>
          <w:spacing w:val="-1"/>
        </w:rPr>
        <w:t>Versión</w:t>
      </w:r>
      <w:r>
        <w:rPr>
          <w:i/>
          <w:spacing w:val="-5"/>
        </w:rPr>
        <w:t> </w:t>
      </w:r>
      <w:r>
        <w:rPr>
          <w:i/>
          <w:spacing w:val="-1"/>
        </w:rPr>
        <w:t>modificada</w:t>
      </w:r>
      <w:r>
        <w:rPr>
          <w:i/>
          <w:spacing w:val="-6"/>
        </w:rPr>
        <w:t> </w:t>
      </w:r>
      <w:r>
        <w:rPr>
          <w:i/>
        </w:rPr>
        <w:t>de</w:t>
      </w:r>
      <w:r>
        <w:rPr>
          <w:i/>
          <w:spacing w:val="-2"/>
        </w:rPr>
        <w:t> </w:t>
      </w:r>
      <w:r>
        <w:rPr>
          <w:i/>
          <w:spacing w:val="-1"/>
        </w:rPr>
        <w:t>tarea</w:t>
      </w:r>
      <w:r>
        <w:rPr>
          <w:i/>
          <w:spacing w:val="-7"/>
        </w:rPr>
        <w:t> </w:t>
      </w:r>
      <w:r>
        <w:rPr>
          <w:i/>
        </w:rPr>
        <w:t>1</w:t>
      </w:r>
      <w:r>
        <w:rPr>
          <w:i/>
          <w:spacing w:val="-5"/>
        </w:rPr>
        <w:t> </w:t>
      </w:r>
      <w:r>
        <w:rPr>
          <w:rFonts w:ascii="Calibri" w:hAnsi="Calibri" w:cs="Calibri" w:eastAsia="Calibri"/>
          <w:i/>
        </w:rPr>
        <w:t>del</w:t>
      </w:r>
      <w:r>
        <w:rPr>
          <w:rFonts w:ascii="Calibri" w:hAnsi="Calibri" w:cs="Calibri" w:eastAsia="Calibri"/>
          <w:i/>
          <w:spacing w:val="-6"/>
        </w:rPr>
        <w:t> </w:t>
      </w:r>
      <w:r>
        <w:rPr>
          <w:rFonts w:ascii="Calibri" w:hAnsi="Calibri" w:cs="Calibri" w:eastAsia="Calibri"/>
          <w:i/>
          <w:spacing w:val="-1"/>
        </w:rPr>
        <w:t>curso</w:t>
      </w:r>
      <w:r>
        <w:rPr>
          <w:rFonts w:ascii="Calibri" w:hAnsi="Calibri" w:cs="Calibri" w:eastAsia="Calibri"/>
          <w:i/>
          <w:spacing w:val="-5"/>
        </w:rPr>
        <w:t> </w:t>
      </w:r>
      <w:r>
        <w:rPr>
          <w:rFonts w:ascii="Calibri" w:hAnsi="Calibri" w:cs="Calibri" w:eastAsia="Calibri"/>
          <w:i/>
        </w:rPr>
        <w:t>“Introduction</w:t>
      </w:r>
      <w:r>
        <w:rPr>
          <w:rFonts w:ascii="Calibri" w:hAnsi="Calibri" w:cs="Calibri" w:eastAsia="Calibri"/>
          <w:i/>
          <w:spacing w:val="-6"/>
        </w:rPr>
        <w:t> </w:t>
      </w:r>
      <w:r>
        <w:rPr>
          <w:rFonts w:ascii="Calibri" w:hAnsi="Calibri" w:cs="Calibri" w:eastAsia="Calibri"/>
          <w:i/>
          <w:spacing w:val="-1"/>
        </w:rPr>
        <w:t>to</w:t>
      </w:r>
      <w:r>
        <w:rPr>
          <w:rFonts w:ascii="Calibri" w:hAnsi="Calibri" w:cs="Calibri" w:eastAsia="Calibri"/>
          <w:i/>
          <w:spacing w:val="-5"/>
        </w:rPr>
        <w:t> </w:t>
      </w:r>
      <w:r>
        <w:rPr>
          <w:rFonts w:ascii="Calibri" w:hAnsi="Calibri" w:cs="Calibri" w:eastAsia="Calibri"/>
          <w:i/>
          <w:spacing w:val="-1"/>
        </w:rPr>
        <w:t>System</w:t>
      </w:r>
      <w:r>
        <w:rPr>
          <w:rFonts w:ascii="Calibri" w:hAnsi="Calibri" w:cs="Calibri" w:eastAsia="Calibri"/>
          <w:i/>
          <w:spacing w:val="-5"/>
        </w:rPr>
        <w:t> </w:t>
      </w:r>
      <w:r>
        <w:rPr>
          <w:rFonts w:ascii="Calibri" w:hAnsi="Calibri" w:cs="Calibri" w:eastAsia="Calibri"/>
          <w:i/>
          <w:spacing w:val="-1"/>
        </w:rPr>
        <w:t>Dynamics”</w:t>
      </w:r>
      <w:r>
        <w:rPr>
          <w:rFonts w:ascii="Calibri" w:hAnsi="Calibri" w:cs="Calibri" w:eastAsia="Calibri"/>
          <w:i/>
          <w:spacing w:val="-5"/>
        </w:rPr>
        <w:t> </w:t>
      </w:r>
      <w:r>
        <w:rPr>
          <w:rFonts w:ascii="Calibri" w:hAnsi="Calibri" w:cs="Calibri" w:eastAsia="Calibri"/>
          <w:i/>
        </w:rPr>
        <w:t>del</w:t>
      </w:r>
      <w:r>
        <w:rPr>
          <w:rFonts w:ascii="Calibri" w:hAnsi="Calibri" w:cs="Calibri" w:eastAsia="Calibri"/>
          <w:i/>
          <w:spacing w:val="-7"/>
        </w:rPr>
        <w:t> </w:t>
      </w:r>
      <w:r>
        <w:rPr>
          <w:rFonts w:ascii="Calibri" w:hAnsi="Calibri" w:cs="Calibri" w:eastAsia="Calibri"/>
          <w:i/>
          <w:spacing w:val="-1"/>
        </w:rPr>
        <w:t>Massachusetts</w:t>
      </w:r>
      <w:r>
        <w:rPr>
          <w:rFonts w:ascii="Calibri" w:hAnsi="Calibri" w:cs="Calibri" w:eastAsia="Calibri"/>
          <w:i/>
          <w:spacing w:val="-6"/>
        </w:rPr>
        <w:t> </w:t>
      </w:r>
      <w:r>
        <w:rPr>
          <w:rFonts w:ascii="Calibri" w:hAnsi="Calibri" w:cs="Calibri" w:eastAsia="Calibri"/>
          <w:i/>
          <w:spacing w:val="-1"/>
        </w:rPr>
        <w:t>Institute</w:t>
      </w:r>
      <w:r>
        <w:rPr>
          <w:rFonts w:ascii="Calibri" w:hAnsi="Calibri" w:cs="Calibri" w:eastAsia="Calibri"/>
          <w:i/>
          <w:spacing w:val="-5"/>
        </w:rPr>
        <w:t> </w:t>
      </w:r>
      <w:r>
        <w:rPr>
          <w:rFonts w:ascii="Calibri" w:hAnsi="Calibri" w:cs="Calibri" w:eastAsia="Calibri"/>
          <w:i/>
        </w:rPr>
        <w:t>of</w:t>
      </w:r>
      <w:r>
        <w:rPr>
          <w:rFonts w:ascii="Calibri" w:hAnsi="Calibri" w:cs="Calibri" w:eastAsia="Calibri"/>
          <w:i/>
          <w:spacing w:val="111"/>
          <w:w w:val="99"/>
        </w:rPr>
        <w:t> </w:t>
      </w:r>
      <w:r>
        <w:rPr>
          <w:i/>
          <w:spacing w:val="-1"/>
        </w:rPr>
        <w:t>Technology,</w:t>
      </w:r>
      <w:r>
        <w:rPr>
          <w:i/>
          <w:spacing w:val="2"/>
        </w:rPr>
        <w:t> </w:t>
      </w:r>
      <w:r>
        <w:rPr>
          <w:i/>
          <w:spacing w:val="-1"/>
        </w:rPr>
        <w:t>disponible</w:t>
      </w:r>
      <w:r>
        <w:rPr>
          <w:i/>
          <w:spacing w:val="-22"/>
        </w:rPr>
        <w:t> </w:t>
      </w:r>
      <w:r>
        <w:rPr>
          <w:i/>
        </w:rPr>
        <w:t>en</w:t>
      </w:r>
      <w:r>
        <w:rPr>
          <w:i/>
          <w:spacing w:val="-19"/>
        </w:rPr>
        <w:t> </w:t>
      </w:r>
      <w:r>
        <w:rPr>
          <w:i/>
          <w:color w:val="0462C1"/>
          <w:spacing w:val="-19"/>
        </w:rPr>
      </w:r>
      <w:hyperlink r:id="rId108">
        <w:r>
          <w:rPr>
            <w:i/>
            <w:color w:val="0462C1"/>
            <w:spacing w:val="-1"/>
            <w:u w:val="single" w:color="0462C1"/>
          </w:rPr>
          <w:t>http://ocw.mit.edu/courses/sloan-school-of-management/15-871-introduction-to-</w:t>
        </w:r>
        <w:r>
          <w:rPr>
            <w:i/>
            <w:color w:val="0462C1"/>
            <w:w w:val="99"/>
          </w:rPr>
        </w:r>
      </w:hyperlink>
      <w:r>
        <w:rPr>
          <w:i/>
          <w:color w:val="0462C1"/>
          <w:w w:val="99"/>
        </w:rPr>
        <w:t> </w:t>
      </w:r>
      <w:hyperlink r:id="rId108">
        <w:r>
          <w:rPr>
            <w:i/>
            <w:color w:val="0462C1"/>
            <w:w w:val="99"/>
          </w:rPr>
        </w:r>
        <w:r>
          <w:rPr>
            <w:i/>
            <w:color w:val="0462C1"/>
            <w:w w:val="99"/>
          </w:rPr>
          <w:t>  </w:t>
        </w:r>
        <w:r>
          <w:rPr>
            <w:i/>
            <w:color w:val="0462C1"/>
            <w:spacing w:val="-1"/>
            <w:u w:val="single" w:color="0462C1"/>
          </w:rPr>
          <w:t>system-dynamics-fall-2013/assignments/</w:t>
        </w:r>
        <w:r>
          <w:rPr>
            <w:i/>
            <w:color w:val="0462C1"/>
            <w:w w:val="99"/>
          </w:rPr>
        </w:r>
        <w:r>
          <w:rPr>
            <w:i w:val="0"/>
          </w:rPr>
        </w:r>
      </w:hyperlink>
    </w:p>
    <w:p>
      <w:pPr>
        <w:spacing w:after="0" w:line="240" w:lineRule="auto"/>
        <w:jc w:val="left"/>
        <w:sectPr>
          <w:footerReference w:type="default" r:id="rId316"/>
          <w:pgSz w:w="12240" w:h="15840"/>
          <w:pgMar w:footer="1014" w:header="0" w:top="1360" w:bottom="1200" w:left="1320" w:right="1160"/>
          <w:pgNumType w:start="8"/>
        </w:sectPr>
      </w:pPr>
    </w:p>
    <w:p>
      <w:pPr>
        <w:spacing w:line="240" w:lineRule="auto" w:before="7"/>
        <w:rPr>
          <w:rFonts w:ascii="Calibri" w:hAnsi="Calibri" w:cs="Calibri" w:eastAsia="Calibri"/>
          <w:i/>
          <w:sz w:val="6"/>
          <w:szCs w:val="6"/>
        </w:rPr>
      </w:pPr>
    </w:p>
    <w:p>
      <w:pPr>
        <w:spacing w:line="200" w:lineRule="atLeast"/>
        <w:ind w:left="115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sz w:val="20"/>
          <w:szCs w:val="20"/>
        </w:rPr>
        <w:drawing>
          <wp:inline distT="0" distB="0" distL="0" distR="0">
            <wp:extent cx="5927435" cy="2754344"/>
            <wp:effectExtent l="0" t="0" r="0" b="0"/>
            <wp:docPr id="35" name="image33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330.jpe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435" cy="275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sz w:val="20"/>
          <w:szCs w:val="20"/>
        </w:rPr>
      </w:r>
    </w:p>
    <w:p>
      <w:pPr>
        <w:spacing w:line="240" w:lineRule="auto" w:before="5"/>
        <w:rPr>
          <w:rFonts w:ascii="Calibri" w:hAnsi="Calibri" w:cs="Calibri" w:eastAsia="Calibri"/>
          <w:i/>
          <w:sz w:val="14"/>
          <w:szCs w:val="14"/>
        </w:rPr>
      </w:pPr>
    </w:p>
    <w:p>
      <w:pPr>
        <w:spacing w:line="200" w:lineRule="atLeast"/>
        <w:ind w:left="10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sz w:val="20"/>
          <w:szCs w:val="20"/>
        </w:rPr>
        <w:drawing>
          <wp:inline distT="0" distB="0" distL="0" distR="0">
            <wp:extent cx="4591558" cy="182879"/>
            <wp:effectExtent l="0" t="0" r="0" b="0"/>
            <wp:docPr id="37" name="image3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331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558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sz w:val="20"/>
          <w:szCs w:val="20"/>
        </w:rPr>
      </w:r>
    </w:p>
    <w:p>
      <w:pPr>
        <w:spacing w:line="240" w:lineRule="auto" w:before="9"/>
        <w:rPr>
          <w:rFonts w:ascii="Calibri" w:hAnsi="Calibri" w:cs="Calibri" w:eastAsia="Calibri"/>
          <w:i/>
          <w:sz w:val="14"/>
          <w:szCs w:val="14"/>
        </w:rPr>
      </w:pPr>
    </w:p>
    <w:p>
      <w:pPr>
        <w:spacing w:line="200" w:lineRule="atLeast"/>
        <w:ind w:left="100" w:right="0" w:firstLine="0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sz w:val="20"/>
          <w:szCs w:val="20"/>
        </w:rPr>
        <w:drawing>
          <wp:inline distT="0" distB="0" distL="0" distR="0">
            <wp:extent cx="2313940" cy="182879"/>
            <wp:effectExtent l="0" t="0" r="0" b="0"/>
            <wp:docPr id="39" name="image3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332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sz w:val="20"/>
          <w:szCs w:val="20"/>
        </w:rPr>
      </w:r>
    </w:p>
    <w:p>
      <w:pPr>
        <w:spacing w:line="240" w:lineRule="auto" w:before="12"/>
        <w:rPr>
          <w:rFonts w:ascii="Calibri" w:hAnsi="Calibri" w:cs="Calibri" w:eastAsia="Calibri"/>
          <w:i/>
          <w:sz w:val="9"/>
          <w:szCs w:val="9"/>
        </w:rPr>
      </w:pPr>
    </w:p>
    <w:p>
      <w:pPr>
        <w:pStyle w:val="Heading1"/>
        <w:spacing w:line="240" w:lineRule="auto" w:before="60"/>
        <w:ind w:right="0"/>
        <w:jc w:val="left"/>
        <w:rPr>
          <w:rFonts w:ascii="Symbol" w:hAnsi="Symbol" w:cs="Symbol" w:eastAsia="Symbol"/>
        </w:rPr>
      </w:pPr>
      <w:r>
        <w:rPr/>
        <w:pict>
          <v:group style="position:absolute;margin-left:108.019997pt;margin-top:2.899097pt;width:153.450pt;height:29.8pt;mso-position-horizontal-relative:page;mso-position-vertical-relative:paragraph;z-index:2272" coordorigin="2160,58" coordsize="3069,596">
            <v:shape style="position:absolute;left:2160;top:58;width:3068;height:288" type="#_x0000_t75" stroked="false">
              <v:imagedata r:id="rId342" o:title=""/>
            </v:shape>
            <v:shape style="position:absolute;left:2160;top:366;width:3024;height:288" type="#_x0000_t75" stroked="false">
              <v:imagedata r:id="rId343" o:title=""/>
            </v:shape>
            <w10:wrap type="none"/>
          </v:group>
        </w:pict>
      </w:r>
      <w:r>
        <w:rPr>
          <w:rFonts w:ascii="Symbol" w:hAnsi="Symbol" w:cs="Symbol" w:eastAsia="Symbol"/>
        </w:rPr>
        <w:t></w:t>
      </w:r>
    </w:p>
    <w:p>
      <w:pPr>
        <w:spacing w:line="261" w:lineRule="exact" w:before="38"/>
        <w:ind w:left="460" w:right="0" w:firstLine="0"/>
        <w:jc w:val="left"/>
        <w:rPr>
          <w:rFonts w:ascii="Symbol" w:hAnsi="Symbol" w:cs="Symbol" w:eastAsia="Symbol"/>
          <w:sz w:val="22"/>
          <w:szCs w:val="22"/>
        </w:rPr>
      </w:pPr>
      <w:r>
        <w:rPr>
          <w:rFonts w:ascii="Symbol" w:hAnsi="Symbol" w:cs="Symbol" w:eastAsia="Symbol"/>
          <w:sz w:val="22"/>
          <w:szCs w:val="22"/>
        </w:rPr>
        <w:t></w:t>
      </w:r>
    </w:p>
    <w:p>
      <w:pPr>
        <w:spacing w:line="240" w:lineRule="auto" w:before="12"/>
        <w:rPr>
          <w:rFonts w:ascii="Symbol" w:hAnsi="Symbol" w:cs="Symbol" w:eastAsia="Symbol"/>
          <w:sz w:val="16"/>
          <w:szCs w:val="16"/>
        </w:rPr>
      </w:pPr>
    </w:p>
    <w:p>
      <w:pPr>
        <w:spacing w:line="200" w:lineRule="atLeast"/>
        <w:ind w:left="100" w:right="0" w:firstLine="0"/>
        <w:rPr>
          <w:rFonts w:ascii="Symbol" w:hAnsi="Symbol" w:cs="Symbol" w:eastAsia="Symbol"/>
          <w:sz w:val="20"/>
          <w:szCs w:val="20"/>
        </w:rPr>
      </w:pPr>
      <w:r>
        <w:rPr>
          <w:rFonts w:ascii="Symbol" w:hAnsi="Symbol" w:cs="Symbol" w:eastAsia="Symbol"/>
          <w:sz w:val="20"/>
          <w:szCs w:val="20"/>
        </w:rPr>
        <w:pict>
          <v:group style="width:165.1pt;height:14.4pt;mso-position-horizontal-relative:char;mso-position-vertical-relative:line" coordorigin="0,0" coordsize="3302,288">
            <v:shape style="position:absolute;left:0;top:0;width:918;height:288" type="#_x0000_t75" stroked="false">
              <v:imagedata r:id="rId344" o:title=""/>
            </v:shape>
            <v:shape style="position:absolute;left:816;top:0;width:2485;height:288" type="#_x0000_t75" stroked="false">
              <v:imagedata r:id="rId345" o:title=""/>
            </v:shape>
          </v:group>
        </w:pict>
      </w:r>
      <w:r>
        <w:rPr>
          <w:rFonts w:ascii="Symbol" w:hAnsi="Symbol" w:cs="Symbol" w:eastAsia="Symbol"/>
          <w:sz w:val="20"/>
          <w:szCs w:val="20"/>
        </w:rPr>
      </w:r>
    </w:p>
    <w:p>
      <w:pPr>
        <w:tabs>
          <w:tab w:pos="820" w:val="left" w:leader="none"/>
        </w:tabs>
        <w:spacing w:before="180"/>
        <w:ind w:left="460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Symbol" w:hAnsi="Symbol" w:cs="Symbol" w:eastAsia="Symbol"/>
          <w:sz w:val="22"/>
          <w:szCs w:val="22"/>
        </w:rPr>
        <w:t></w:t>
      </w:r>
      <w:r>
        <w:rPr>
          <w:rFonts w:ascii="Times New Roman" w:hAnsi="Times New Roman" w:cs="Times New Roman" w:eastAsia="Times New Roman"/>
          <w:sz w:val="22"/>
          <w:szCs w:val="22"/>
        </w:rPr>
        <w:tab/>
      </w:r>
      <w:r>
        <w:rPr>
          <w:rFonts w:ascii="Times New Roman" w:hAnsi="Times New Roman" w:cs="Times New Roman" w:eastAsia="Times New Roman"/>
          <w:position w:val="-5"/>
          <w:sz w:val="22"/>
          <w:szCs w:val="22"/>
        </w:rPr>
        <w:drawing>
          <wp:inline distT="0" distB="0" distL="0" distR="0">
            <wp:extent cx="912291" cy="182879"/>
            <wp:effectExtent l="0" t="0" r="0" b="0"/>
            <wp:docPr id="41" name="image3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33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291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5"/>
          <w:sz w:val="22"/>
          <w:szCs w:val="22"/>
        </w:rPr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312.8pt;height:14.4pt;mso-position-horizontal-relative:char;mso-position-vertical-relative:line" coordorigin="0,0" coordsize="6256,288">
            <v:shape style="position:absolute;left:0;top:0;width:3179;height:288" type="#_x0000_t75" stroked="false">
              <v:imagedata r:id="rId347" o:title=""/>
            </v:shape>
            <v:shape style="position:absolute;left:3080;top:0;width:125;height:288" type="#_x0000_t75" stroked="false">
              <v:imagedata r:id="rId348" o:title=""/>
            </v:shape>
            <v:shape style="position:absolute;left:3142;top:0;width:3088;height:288" type="#_x0000_t75" stroked="false">
              <v:imagedata r:id="rId349" o:title=""/>
            </v:shape>
            <v:shape style="position:absolute;left:6131;top:0;width:125;height:288" type="#_x0000_t75" stroked="false">
              <v:imagedata r:id="rId350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182"/>
        <w:ind w:left="460" w:right="0" w:firstLine="0"/>
        <w:jc w:val="left"/>
        <w:rPr>
          <w:rFonts w:ascii="Symbol" w:hAnsi="Symbol" w:cs="Symbol" w:eastAsia="Symbol"/>
          <w:sz w:val="22"/>
          <w:szCs w:val="22"/>
        </w:rPr>
      </w:pPr>
      <w:r>
        <w:rPr/>
        <w:pict>
          <v:group style="position:absolute;margin-left:108.019997pt;margin-top:8.999090pt;width:241.75pt;height:45.25pt;mso-position-horizontal-relative:page;mso-position-vertical-relative:paragraph;z-index:2296" coordorigin="2160,180" coordsize="4835,905">
            <v:shape style="position:absolute;left:2160;top:180;width:2059;height:288" type="#_x0000_t75" stroked="false">
              <v:imagedata r:id="rId351" o:title=""/>
            </v:shape>
            <v:shape style="position:absolute;left:2160;top:490;width:4132;height:288" type="#_x0000_t75" stroked="false">
              <v:imagedata r:id="rId352" o:title=""/>
            </v:shape>
            <v:shape style="position:absolute;left:2160;top:797;width:2475;height:288" type="#_x0000_t75" stroked="false">
              <v:imagedata r:id="rId353" o:title=""/>
            </v:shape>
            <v:shape style="position:absolute;left:4537;top:797;width:2458;height:288" type="#_x0000_t75" stroked="false">
              <v:imagedata r:id="rId354" o:title=""/>
            </v:shape>
            <w10:wrap type="none"/>
          </v:group>
        </w:pict>
      </w:r>
      <w:r>
        <w:rPr>
          <w:rFonts w:ascii="Symbol" w:hAnsi="Symbol" w:cs="Symbol" w:eastAsia="Symbol"/>
          <w:sz w:val="22"/>
          <w:szCs w:val="22"/>
        </w:rPr>
        <w:t></w:t>
      </w:r>
    </w:p>
    <w:p>
      <w:pPr>
        <w:spacing w:before="40"/>
        <w:ind w:left="460" w:right="0" w:firstLine="0"/>
        <w:jc w:val="left"/>
        <w:rPr>
          <w:rFonts w:ascii="Symbol" w:hAnsi="Symbol" w:cs="Symbol" w:eastAsia="Symbol"/>
          <w:sz w:val="22"/>
          <w:szCs w:val="22"/>
        </w:rPr>
      </w:pPr>
      <w:r>
        <w:rPr>
          <w:rFonts w:ascii="Symbol" w:hAnsi="Symbol" w:cs="Symbol" w:eastAsia="Symbol"/>
          <w:sz w:val="22"/>
          <w:szCs w:val="22"/>
        </w:rPr>
        <w:t></w:t>
      </w:r>
    </w:p>
    <w:p>
      <w:pPr>
        <w:spacing w:before="37"/>
        <w:ind w:left="460" w:right="0" w:firstLine="0"/>
        <w:jc w:val="left"/>
        <w:rPr>
          <w:rFonts w:ascii="Symbol" w:hAnsi="Symbol" w:cs="Symbol" w:eastAsia="Symbol"/>
          <w:sz w:val="22"/>
          <w:szCs w:val="22"/>
        </w:rPr>
      </w:pPr>
      <w:r>
        <w:rPr>
          <w:rFonts w:ascii="Symbol" w:hAnsi="Symbol" w:cs="Symbol" w:eastAsia="Symbol"/>
          <w:sz w:val="22"/>
          <w:szCs w:val="22"/>
        </w:rPr>
        <w:t></w:t>
      </w:r>
    </w:p>
    <w:p>
      <w:pPr>
        <w:spacing w:line="240" w:lineRule="auto" w:before="1"/>
        <w:rPr>
          <w:rFonts w:ascii="Symbol" w:hAnsi="Symbol" w:cs="Symbol" w:eastAsia="Symbol"/>
          <w:sz w:val="16"/>
          <w:szCs w:val="16"/>
        </w:rPr>
      </w:pPr>
    </w:p>
    <w:p>
      <w:pPr>
        <w:spacing w:line="200" w:lineRule="atLeast"/>
        <w:ind w:left="100" w:right="0" w:firstLine="0"/>
        <w:rPr>
          <w:rFonts w:ascii="Symbol" w:hAnsi="Symbol" w:cs="Symbol" w:eastAsia="Symbol"/>
          <w:sz w:val="20"/>
          <w:szCs w:val="20"/>
        </w:rPr>
      </w:pPr>
      <w:r>
        <w:rPr>
          <w:rFonts w:ascii="Symbol" w:hAnsi="Symbol" w:cs="Symbol" w:eastAsia="Symbol"/>
          <w:sz w:val="20"/>
          <w:szCs w:val="20"/>
        </w:rPr>
        <w:pict>
          <v:group style="width:462.85pt;height:14.4pt;mso-position-horizontal-relative:char;mso-position-vertical-relative:line" coordorigin="0,0" coordsize="9257,288">
            <v:shape style="position:absolute;left:0;top:0;width:1541;height:288" type="#_x0000_t75" stroked="false">
              <v:imagedata r:id="rId355" o:title=""/>
            </v:shape>
            <v:shape style="position:absolute;left:1438;top:0;width:178;height:288" type="#_x0000_t75" stroked="false">
              <v:imagedata r:id="rId356" o:title=""/>
            </v:shape>
            <v:shape style="position:absolute;left:1526;top:0;width:1082;height:288" type="#_x0000_t75" stroked="false">
              <v:imagedata r:id="rId357" o:title=""/>
            </v:shape>
            <v:shape style="position:absolute;left:2511;top:0;width:6746;height:288" type="#_x0000_t75" stroked="false">
              <v:imagedata r:id="rId358" o:title=""/>
            </v:shape>
          </v:group>
        </w:pict>
      </w:r>
      <w:r>
        <w:rPr>
          <w:rFonts w:ascii="Symbol" w:hAnsi="Symbol" w:cs="Symbol" w:eastAsia="Symbol"/>
          <w:sz w:val="20"/>
          <w:szCs w:val="20"/>
        </w:rPr>
      </w:r>
    </w:p>
    <w:p>
      <w:pPr>
        <w:spacing w:line="240" w:lineRule="auto" w:before="12"/>
        <w:rPr>
          <w:rFonts w:ascii="Symbol" w:hAnsi="Symbol" w:cs="Symbol" w:eastAsia="Symbol"/>
          <w:sz w:val="9"/>
          <w:szCs w:val="9"/>
        </w:rPr>
      </w:pPr>
    </w:p>
    <w:p>
      <w:pPr>
        <w:spacing w:before="60"/>
        <w:ind w:left="460" w:right="0" w:firstLine="0"/>
        <w:jc w:val="left"/>
        <w:rPr>
          <w:rFonts w:ascii="Symbol" w:hAnsi="Symbol" w:cs="Symbol" w:eastAsia="Symbol"/>
          <w:sz w:val="22"/>
          <w:szCs w:val="22"/>
        </w:rPr>
      </w:pPr>
      <w:r>
        <w:rPr/>
        <w:pict>
          <v:group style="position:absolute;margin-left:108.019997pt;margin-top:2.899077pt;width:97.6pt;height:45.25pt;mso-position-horizontal-relative:page;mso-position-vertical-relative:paragraph;z-index:2320" coordorigin="2160,58" coordsize="1952,905">
            <v:shape style="position:absolute;left:2160;top:58;width:1951;height:288" type="#_x0000_t75" stroked="false">
              <v:imagedata r:id="rId359" o:title=""/>
            </v:shape>
            <v:shape style="position:absolute;left:2160;top:368;width:1688;height:288" type="#_x0000_t75" stroked="false">
              <v:imagedata r:id="rId360" o:title=""/>
            </v:shape>
            <v:shape style="position:absolute;left:2160;top:675;width:1027;height:288" type="#_x0000_t75" stroked="false">
              <v:imagedata r:id="rId361" o:title=""/>
            </v:shape>
            <w10:wrap type="none"/>
          </v:group>
        </w:pict>
      </w:r>
      <w:r>
        <w:rPr>
          <w:rFonts w:ascii="Symbol" w:hAnsi="Symbol" w:cs="Symbol" w:eastAsia="Symbol"/>
          <w:sz w:val="22"/>
          <w:szCs w:val="22"/>
        </w:rPr>
        <w:t></w:t>
      </w:r>
    </w:p>
    <w:p>
      <w:pPr>
        <w:spacing w:before="40"/>
        <w:ind w:left="460" w:right="0" w:firstLine="0"/>
        <w:jc w:val="left"/>
        <w:rPr>
          <w:rFonts w:ascii="Symbol" w:hAnsi="Symbol" w:cs="Symbol" w:eastAsia="Symbol"/>
          <w:sz w:val="22"/>
          <w:szCs w:val="22"/>
        </w:rPr>
      </w:pPr>
      <w:r>
        <w:rPr>
          <w:rFonts w:ascii="Symbol" w:hAnsi="Symbol" w:cs="Symbol" w:eastAsia="Symbol"/>
          <w:sz w:val="22"/>
          <w:szCs w:val="22"/>
        </w:rPr>
        <w:t></w:t>
      </w:r>
    </w:p>
    <w:p>
      <w:pPr>
        <w:spacing w:before="37"/>
        <w:ind w:left="460" w:right="0" w:firstLine="0"/>
        <w:jc w:val="left"/>
        <w:rPr>
          <w:rFonts w:ascii="Symbol" w:hAnsi="Symbol" w:cs="Symbol" w:eastAsia="Symbol"/>
          <w:sz w:val="22"/>
          <w:szCs w:val="22"/>
        </w:rPr>
      </w:pPr>
      <w:r>
        <w:rPr>
          <w:rFonts w:ascii="Symbol" w:hAnsi="Symbol" w:cs="Symbol" w:eastAsia="Symbol"/>
          <w:sz w:val="22"/>
          <w:szCs w:val="22"/>
        </w:rPr>
        <w:t></w:t>
      </w:r>
    </w:p>
    <w:p>
      <w:pPr>
        <w:spacing w:line="240" w:lineRule="auto" w:before="3"/>
        <w:rPr>
          <w:rFonts w:ascii="Symbol" w:hAnsi="Symbol" w:cs="Symbol" w:eastAsia="Symbol"/>
          <w:sz w:val="16"/>
          <w:szCs w:val="16"/>
        </w:rPr>
      </w:pPr>
    </w:p>
    <w:p>
      <w:pPr>
        <w:spacing w:line="200" w:lineRule="atLeast"/>
        <w:ind w:left="100" w:right="0" w:firstLine="0"/>
        <w:rPr>
          <w:rFonts w:ascii="Symbol" w:hAnsi="Symbol" w:cs="Symbol" w:eastAsia="Symbol"/>
          <w:sz w:val="20"/>
          <w:szCs w:val="20"/>
        </w:rPr>
      </w:pPr>
      <w:r>
        <w:rPr>
          <w:rFonts w:ascii="Symbol" w:hAnsi="Symbol" w:cs="Symbol" w:eastAsia="Symbol"/>
          <w:sz w:val="20"/>
          <w:szCs w:val="20"/>
        </w:rPr>
        <w:pict>
          <v:group style="width:357.8pt;height:14.4pt;mso-position-horizontal-relative:char;mso-position-vertical-relative:line" coordorigin="0,0" coordsize="7156,288">
            <v:shape style="position:absolute;left:0;top:0;width:652;height:288" type="#_x0000_t75" stroked="false">
              <v:imagedata r:id="rId362" o:title=""/>
            </v:shape>
            <v:shape style="position:absolute;left:559;top:0;width:6597;height:288" type="#_x0000_t75" stroked="false">
              <v:imagedata r:id="rId363" o:title=""/>
            </v:shape>
          </v:group>
        </w:pict>
      </w:r>
      <w:r>
        <w:rPr>
          <w:rFonts w:ascii="Symbol" w:hAnsi="Symbol" w:cs="Symbol" w:eastAsia="Symbol"/>
          <w:sz w:val="20"/>
          <w:szCs w:val="20"/>
        </w:rPr>
      </w:r>
    </w:p>
    <w:p>
      <w:pPr>
        <w:spacing w:line="240" w:lineRule="auto" w:before="8"/>
        <w:rPr>
          <w:rFonts w:ascii="Symbol" w:hAnsi="Symbol" w:cs="Symbol" w:eastAsia="Symbol"/>
          <w:sz w:val="14"/>
          <w:szCs w:val="14"/>
        </w:rPr>
      </w:pPr>
    </w:p>
    <w:p>
      <w:pPr>
        <w:spacing w:line="200" w:lineRule="atLeast"/>
        <w:ind w:left="100" w:right="0" w:firstLine="0"/>
        <w:rPr>
          <w:rFonts w:ascii="Symbol" w:hAnsi="Symbol" w:cs="Symbol" w:eastAsia="Symbol"/>
          <w:sz w:val="20"/>
          <w:szCs w:val="20"/>
        </w:rPr>
      </w:pPr>
      <w:r>
        <w:rPr>
          <w:rFonts w:ascii="Symbol" w:hAnsi="Symbol" w:cs="Symbol" w:eastAsia="Symbol"/>
          <w:sz w:val="20"/>
          <w:szCs w:val="20"/>
        </w:rPr>
        <w:pict>
          <v:group style="width:476.25pt;height:29.8pt;mso-position-horizontal-relative:char;mso-position-vertical-relative:line" coordorigin="0,0" coordsize="9525,596">
            <v:shape style="position:absolute;left:0;top:0;width:9525;height:288" type="#_x0000_t75" stroked="false">
              <v:imagedata r:id="rId364" o:title=""/>
            </v:shape>
            <v:shape style="position:absolute;left:0;top:307;width:2106;height:288" type="#_x0000_t75" stroked="false">
              <v:imagedata r:id="rId365" o:title=""/>
            </v:shape>
          </v:group>
        </w:pict>
      </w:r>
      <w:r>
        <w:rPr>
          <w:rFonts w:ascii="Symbol" w:hAnsi="Symbol" w:cs="Symbol" w:eastAsia="Symbol"/>
          <w:sz w:val="20"/>
          <w:szCs w:val="20"/>
        </w:rPr>
      </w:r>
    </w:p>
    <w:p>
      <w:pPr>
        <w:spacing w:line="240" w:lineRule="auto" w:before="9"/>
        <w:rPr>
          <w:rFonts w:ascii="Symbol" w:hAnsi="Symbol" w:cs="Symbol" w:eastAsia="Symbol"/>
          <w:sz w:val="14"/>
          <w:szCs w:val="14"/>
        </w:rPr>
      </w:pPr>
    </w:p>
    <w:p>
      <w:pPr>
        <w:spacing w:line="200" w:lineRule="atLeast"/>
        <w:ind w:left="100" w:right="0" w:firstLine="0"/>
        <w:rPr>
          <w:rFonts w:ascii="Symbol" w:hAnsi="Symbol" w:cs="Symbol" w:eastAsia="Symbol"/>
          <w:sz w:val="20"/>
          <w:szCs w:val="20"/>
        </w:rPr>
      </w:pPr>
      <w:r>
        <w:rPr>
          <w:rFonts w:ascii="Symbol" w:hAnsi="Symbol" w:cs="Symbol" w:eastAsia="Symbol"/>
          <w:sz w:val="20"/>
          <w:szCs w:val="20"/>
        </w:rPr>
        <w:pict>
          <v:group style="width:430pt;height:14.4pt;mso-position-horizontal-relative:char;mso-position-vertical-relative:line" coordorigin="0,0" coordsize="8600,288">
            <v:shape style="position:absolute;left:0;top:0;width:1074;height:288" type="#_x0000_t75" stroked="false">
              <v:imagedata r:id="rId366" o:title=""/>
            </v:shape>
            <v:shape style="position:absolute;left:977;top:0;width:7623;height:288" type="#_x0000_t75" stroked="false">
              <v:imagedata r:id="rId367" o:title=""/>
            </v:shape>
          </v:group>
        </w:pict>
      </w:r>
      <w:r>
        <w:rPr>
          <w:rFonts w:ascii="Symbol" w:hAnsi="Symbol" w:cs="Symbol" w:eastAsia="Symbol"/>
          <w:sz w:val="20"/>
          <w:szCs w:val="20"/>
        </w:rPr>
      </w:r>
    </w:p>
    <w:p>
      <w:pPr>
        <w:spacing w:after="0" w:line="200" w:lineRule="atLeast"/>
        <w:rPr>
          <w:rFonts w:ascii="Symbol" w:hAnsi="Symbol" w:cs="Symbol" w:eastAsia="Symbol"/>
          <w:sz w:val="20"/>
          <w:szCs w:val="20"/>
        </w:rPr>
        <w:sectPr>
          <w:pgSz w:w="12240" w:h="15840"/>
          <w:pgMar w:header="0" w:footer="1014" w:top="1360" w:bottom="1200" w:left="1340" w:right="116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49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465146" cy="3072383"/>
            <wp:effectExtent l="0" t="0" r="0" b="0"/>
            <wp:docPr id="43" name="image35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359.jpe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146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14"/>
          <w:szCs w:val="14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0.6pt;height:45.3pt;mso-position-horizontal-relative:char;mso-position-vertical-relative:line" coordorigin="0,0" coordsize="9412,906">
            <v:shape style="position:absolute;left:0;top:0;width:1603;height:288" type="#_x0000_t75" stroked="false">
              <v:imagedata r:id="rId370" o:title=""/>
            </v:shape>
            <v:shape style="position:absolute;left:1502;top:0;width:7909;height:288" type="#_x0000_t75" stroked="false">
              <v:imagedata r:id="rId371" o:title=""/>
            </v:shape>
            <v:shape style="position:absolute;left:0;top:310;width:528;height:288" type="#_x0000_t75" stroked="false">
              <v:imagedata r:id="rId372" o:title=""/>
            </v:shape>
            <v:shape style="position:absolute;left:422;top:310;width:4662;height:288" type="#_x0000_t75" stroked="false">
              <v:imagedata r:id="rId373" o:title=""/>
            </v:shape>
            <v:shape style="position:absolute;left:4983;top:310;width:3768;height:288" type="#_x0000_t75" stroked="false">
              <v:imagedata r:id="rId374" o:title=""/>
            </v:shape>
            <v:shape style="position:absolute;left:0;top:617;width:911;height:288" type="#_x0000_t75" stroked="false">
              <v:imagedata r:id="rId375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35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595264" cy="3145536"/>
            <wp:effectExtent l="0" t="0" r="0" b="0"/>
            <wp:docPr id="45" name="image36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66.jpe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5264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51.9pt;height:29.8pt;mso-position-horizontal-relative:char;mso-position-vertical-relative:line" coordorigin="0,0" coordsize="9038,596">
            <v:shape style="position:absolute;left:0;top:0;width:7223;height:288" type="#_x0000_t75" stroked="false">
              <v:imagedata r:id="rId377" o:title=""/>
            </v:shape>
            <v:shape style="position:absolute;left:7134;top:0;width:1903;height:288" type="#_x0000_t75" stroked="false">
              <v:imagedata r:id="rId378" o:title=""/>
            </v:shape>
            <v:shape style="position:absolute;left:0;top:307;width:5784;height:288" type="#_x0000_t75" stroked="false">
              <v:imagedata r:id="rId379" o:title=""/>
            </v:shape>
            <v:shape style="position:absolute;left:5684;top:307;width:3311;height:288" type="#_x0000_t75" stroked="false">
              <v:imagedata r:id="rId380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footerReference w:type="default" r:id="rId368"/>
          <w:pgSz w:w="12240" w:h="15840"/>
          <w:pgMar w:footer="994" w:header="0" w:top="1360" w:bottom="1180" w:left="1340" w:right="128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985618" cy="3364991"/>
            <wp:effectExtent l="0" t="0" r="0" b="0"/>
            <wp:docPr id="47" name="image37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71.jpe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61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5pt;height:76.1pt;mso-position-horizontal-relative:char;mso-position-vertical-relative:line" coordorigin="0,0" coordsize="9530,1522">
            <v:shape style="position:absolute;left:0;top:0;width:4205;height:288" type="#_x0000_t75" stroked="false">
              <v:imagedata r:id="rId383" o:title=""/>
            </v:shape>
            <v:shape style="position:absolute;left:4107;top:0;width:5198;height:288" type="#_x0000_t75" stroked="false">
              <v:imagedata r:id="rId384" o:title=""/>
            </v:shape>
            <v:shape style="position:absolute;left:9201;top:0;width:301;height:288" type="#_x0000_t75" stroked="false">
              <v:imagedata r:id="rId385" o:title=""/>
            </v:shape>
            <v:shape style="position:absolute;left:0;top:310;width:3053;height:288" type="#_x0000_t75" stroked="false">
              <v:imagedata r:id="rId386" o:title=""/>
            </v:shape>
            <v:shape style="position:absolute;left:2948;top:310;width:6576;height:288" type="#_x0000_t75" stroked="false">
              <v:imagedata r:id="rId387" o:title=""/>
            </v:shape>
            <v:shape style="position:absolute;left:0;top:617;width:3891;height:288" type="#_x0000_t75" stroked="false">
              <v:imagedata r:id="rId388" o:title=""/>
            </v:shape>
            <v:shape style="position:absolute;left:3788;top:617;width:5742;height:288" type="#_x0000_t75" stroked="false">
              <v:imagedata r:id="rId389" o:title=""/>
            </v:shape>
            <v:shape style="position:absolute;left:0;top:927;width:1439;height:288" type="#_x0000_t75" stroked="false">
              <v:imagedata r:id="rId390" o:title=""/>
            </v:shape>
            <v:shape style="position:absolute;left:1349;top:927;width:8180;height:288" type="#_x0000_t75" stroked="false">
              <v:imagedata r:id="rId391" o:title=""/>
            </v:shape>
            <v:shape style="position:absolute;left:0;top:1234;width:6257;height:288" type="#_x0000_t75" stroked="false">
              <v:imagedata r:id="rId392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6pt;height:60.75pt;mso-position-horizontal-relative:char;mso-position-vertical-relative:line" coordorigin="0,0" coordsize="9532,1215">
            <v:shape style="position:absolute;left:0;top:0;width:9531;height:288" type="#_x0000_t75" stroked="false">
              <v:imagedata r:id="rId393" o:title=""/>
            </v:shape>
            <v:shape style="position:absolute;left:0;top:310;width:2316;height:288" type="#_x0000_t75" stroked="false">
              <v:imagedata r:id="rId394" o:title=""/>
            </v:shape>
            <v:shape style="position:absolute;left:2216;top:310;width:7314;height:288" type="#_x0000_t75" stroked="false">
              <v:imagedata r:id="rId395" o:title=""/>
            </v:shape>
            <v:shape style="position:absolute;left:0;top:617;width:9527;height:288" type="#_x0000_t75" stroked="false">
              <v:imagedata r:id="rId396" o:title=""/>
            </v:shape>
            <v:shape style="position:absolute;left:0;top:926;width:8705;height:288" type="#_x0000_t75" stroked="false">
              <v:imagedata r:id="rId397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footerReference w:type="default" r:id="rId381"/>
          <w:pgSz w:w="12240" w:h="15840"/>
          <w:pgMar w:footer="994" w:header="0" w:top="1360" w:bottom="1180" w:left="1340" w:right="1160"/>
          <w:pgNumType w:start="11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985618" cy="3364991"/>
            <wp:effectExtent l="0" t="0" r="0" b="0"/>
            <wp:docPr id="49" name="image38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87.jpe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61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2pt;height:60.75pt;mso-position-horizontal-relative:char;mso-position-vertical-relative:line" coordorigin="0,0" coordsize="9524,1215">
            <v:shape style="position:absolute;left:0;top:0;width:4071;height:288" type="#_x0000_t75" stroked="false">
              <v:imagedata r:id="rId399" o:title=""/>
            </v:shape>
            <v:shape style="position:absolute;left:3965;top:0;width:1268;height:288" type="#_x0000_t75" stroked="false">
              <v:imagedata r:id="rId400" o:title=""/>
            </v:shape>
            <v:shape style="position:absolute;left:5149;top:0;width:4371;height:288" type="#_x0000_t75" stroked="false">
              <v:imagedata r:id="rId401" o:title=""/>
            </v:shape>
            <v:shape style="position:absolute;left:0;top:310;width:3326;height:288" type="#_x0000_t75" stroked="false">
              <v:imagedata r:id="rId402" o:title=""/>
            </v:shape>
            <v:shape style="position:absolute;left:3231;top:310;width:2099;height:288" type="#_x0000_t75" stroked="false">
              <v:imagedata r:id="rId403" o:title=""/>
            </v:shape>
            <v:shape style="position:absolute;left:5243;top:310;width:4279;height:288" type="#_x0000_t75" stroked="false">
              <v:imagedata r:id="rId404" o:title=""/>
            </v:shape>
            <v:shape style="position:absolute;left:0;top:617;width:5154;height:288" type="#_x0000_t75" stroked="false">
              <v:imagedata r:id="rId405" o:title=""/>
            </v:shape>
            <v:shape style="position:absolute;left:5060;top:617;width:4464;height:288" type="#_x0000_t75" stroked="false">
              <v:imagedata r:id="rId406" o:title=""/>
            </v:shape>
            <v:shape style="position:absolute;left:0;top:926;width:6065;height:288" type="#_x0000_t75" stroked="false">
              <v:imagedata r:id="rId407" o:title=""/>
            </v:shape>
            <v:shape style="position:absolute;left:5972;top:926;width:2540;height:288" type="#_x0000_t75" stroked="false">
              <v:imagedata r:id="rId408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855874" cy="3291840"/>
            <wp:effectExtent l="0" t="0" r="0" b="0"/>
            <wp:docPr id="51" name="image39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98.jpe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874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0" w:footer="994" w:top="1360" w:bottom="1180" w:left="1340" w:right="116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95pt;height:76.1pt;mso-position-horizontal-relative:char;mso-position-vertical-relative:line" coordorigin="0,0" coordsize="9539,1522">
            <v:shape style="position:absolute;left:0;top:0;width:1839;height:288" type="#_x0000_t75" stroked="false">
              <v:imagedata r:id="rId410" o:title=""/>
            </v:shape>
            <v:shape style="position:absolute;left:1730;top:0;width:7800;height:288" type="#_x0000_t75" stroked="false">
              <v:imagedata r:id="rId411" o:title=""/>
            </v:shape>
            <v:shape style="position:absolute;left:0;top:307;width:202;height:288" type="#_x0000_t75" stroked="false">
              <v:imagedata r:id="rId412" o:title=""/>
            </v:shape>
            <v:shape style="position:absolute;left:101;top:307;width:2736;height:288" type="#_x0000_t75" stroked="false">
              <v:imagedata r:id="rId413" o:title=""/>
            </v:shape>
            <v:shape style="position:absolute;left:2739;top:307;width:364;height:288" type="#_x0000_t75" stroked="false">
              <v:imagedata r:id="rId414" o:title=""/>
            </v:shape>
            <v:shape style="position:absolute;left:2981;top:307;width:6542;height:288" type="#_x0000_t75" stroked="false">
              <v:imagedata r:id="rId415" o:title=""/>
            </v:shape>
            <v:shape style="position:absolute;left:0;top:617;width:8961;height:288" type="#_x0000_t75" stroked="false">
              <v:imagedata r:id="rId416" o:title=""/>
            </v:shape>
            <v:shape style="position:absolute;left:8867;top:617;width:652;height:288" type="#_x0000_t75" stroked="false">
              <v:imagedata r:id="rId417" o:title=""/>
            </v:shape>
            <v:shape style="position:absolute;left:0;top:924;width:9539;height:288" type="#_x0000_t75" stroked="false">
              <v:imagedata r:id="rId418" o:title=""/>
            </v:shape>
            <v:shape style="position:absolute;left:0;top:1234;width:202;height:288" type="#_x0000_t75" stroked="false">
              <v:imagedata r:id="rId412" o:title=""/>
            </v:shape>
            <v:shape style="position:absolute;left:101;top:1234;width:2980;height:288" type="#_x0000_t75" stroked="false">
              <v:imagedata r:id="rId419" o:title=""/>
            </v:shape>
            <v:shape style="position:absolute;left:2981;top:1234;width:5326;height:288" type="#_x0000_t75" stroked="false">
              <v:imagedata r:id="rId420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985618" cy="3364991"/>
            <wp:effectExtent l="0" t="0" r="0" b="0"/>
            <wp:docPr id="53" name="image41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410.jpe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61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7pt;height:106.95pt;mso-position-horizontal-relative:char;mso-position-vertical-relative:line" coordorigin="0,0" coordsize="9534,2139">
            <v:shape style="position:absolute;left:0;top:0;width:9526;height:288" type="#_x0000_t75" stroked="false">
              <v:imagedata r:id="rId422" o:title=""/>
            </v:shape>
            <v:shape style="position:absolute;left:0;top:310;width:4866;height:288" type="#_x0000_t75" stroked="false">
              <v:imagedata r:id="rId423" o:title=""/>
            </v:shape>
            <v:shape style="position:absolute;left:4763;top:310;width:230;height:288" type="#_x0000_t75" stroked="false">
              <v:imagedata r:id="rId424" o:title=""/>
            </v:shape>
            <v:shape style="position:absolute;left:4878;top:310;width:2506;height:288" type="#_x0000_t75" stroked="false">
              <v:imagedata r:id="rId425" o:title=""/>
            </v:shape>
            <v:shape style="position:absolute;left:7288;top:310;width:2246;height:288" type="#_x0000_t75" stroked="false">
              <v:imagedata r:id="rId426" o:title=""/>
            </v:shape>
            <v:shape style="position:absolute;left:0;top:617;width:6344;height:288" type="#_x0000_t75" stroked="false">
              <v:imagedata r:id="rId427" o:title=""/>
            </v:shape>
            <v:shape style="position:absolute;left:6246;top:617;width:745;height:288" type="#_x0000_t75" stroked="false">
              <v:imagedata r:id="rId428" o:title=""/>
            </v:shape>
            <v:shape style="position:absolute;left:6885;top:617;width:562;height:288" type="#_x0000_t75" stroked="false">
              <v:imagedata r:id="rId429" o:title=""/>
            </v:shape>
            <v:shape style="position:absolute;left:7353;top:617;width:964;height:288" type="#_x0000_t75" stroked="false">
              <v:imagedata r:id="rId430" o:title=""/>
            </v:shape>
            <v:shape style="position:absolute;left:8236;top:617;width:1282;height:288" type="#_x0000_t75" stroked="false">
              <v:imagedata r:id="rId431" o:title=""/>
            </v:shape>
            <v:shape style="position:absolute;left:0;top:926;width:9521;height:288" type="#_x0000_t75" stroked="false">
              <v:imagedata r:id="rId432" o:title=""/>
            </v:shape>
            <v:shape style="position:absolute;left:0;top:1234;width:3745;height:288" type="#_x0000_t75" stroked="false">
              <v:imagedata r:id="rId433" o:title=""/>
            </v:shape>
            <v:shape style="position:absolute;left:3646;top:1234;width:5881;height:288" type="#_x0000_t75" stroked="false">
              <v:imagedata r:id="rId434" o:title=""/>
            </v:shape>
            <v:shape style="position:absolute;left:0;top:1544;width:9529;height:288" type="#_x0000_t75" stroked="false">
              <v:imagedata r:id="rId435" o:title=""/>
            </v:shape>
            <v:shape style="position:absolute;left:0;top:1851;width:1106;height:288" type="#_x0000_t75" stroked="false">
              <v:imagedata r:id="rId436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0" w:footer="994" w:top="1360" w:bottom="1180" w:left="1340" w:right="116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985618" cy="3364991"/>
            <wp:effectExtent l="0" t="0" r="0" b="0"/>
            <wp:docPr id="55" name="image42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426.jpe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61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7.15pt;height:60.75pt;mso-position-horizontal-relative:char;mso-position-vertical-relative:line" coordorigin="0,0" coordsize="9543,1215">
            <v:shape style="position:absolute;left:0;top:0;width:8593;height:288" type="#_x0000_t75" stroked="false">
              <v:imagedata r:id="rId438" o:title=""/>
            </v:shape>
            <v:shape style="position:absolute;left:8498;top:0;width:1045;height:288" type="#_x0000_t75" stroked="false">
              <v:imagedata r:id="rId439" o:title=""/>
            </v:shape>
            <v:shape style="position:absolute;left:0;top:310;width:6459;height:288" type="#_x0000_t75" stroked="false">
              <v:imagedata r:id="rId440" o:title=""/>
            </v:shape>
            <v:shape style="position:absolute;left:6363;top:310;width:748;height:288" type="#_x0000_t75" stroked="false">
              <v:imagedata r:id="rId441" o:title=""/>
            </v:shape>
            <v:shape style="position:absolute;left:7005;top:310;width:1738;height:288" type="#_x0000_t75" stroked="false">
              <v:imagedata r:id="rId442" o:title=""/>
            </v:shape>
            <v:shape style="position:absolute;left:8651;top:310;width:799;height:288" type="#_x0000_t75" stroked="false">
              <v:imagedata r:id="rId443" o:title=""/>
            </v:shape>
            <v:shape style="position:absolute;left:0;top:617;width:3503;height:288" type="#_x0000_t75" stroked="false">
              <v:imagedata r:id="rId444" o:title=""/>
            </v:shape>
            <v:shape style="position:absolute;left:3397;top:617;width:6123;height:288" type="#_x0000_t75" stroked="false">
              <v:imagedata r:id="rId445" o:title=""/>
            </v:shape>
            <v:shape style="position:absolute;left:0;top:926;width:8401;height:288" type="#_x0000_t75" stroked="false">
              <v:imagedata r:id="rId446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855874" cy="3291840"/>
            <wp:effectExtent l="0" t="0" r="0" b="0"/>
            <wp:docPr id="57" name="image43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436.jpe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874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0" w:footer="994" w:top="1360" w:bottom="1180" w:left="1340" w:right="114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6pt;height:91.45pt;mso-position-horizontal-relative:char;mso-position-vertical-relative:line" coordorigin="0,0" coordsize="9532,1829">
            <v:shape style="position:absolute;left:0;top:0;width:9532;height:288" type="#_x0000_t75" stroked="false">
              <v:imagedata r:id="rId448" o:title=""/>
            </v:shape>
            <v:shape style="position:absolute;left:0;top:307;width:1072;height:288" type="#_x0000_t75" stroked="false">
              <v:imagedata r:id="rId449" o:title=""/>
            </v:shape>
            <v:shape style="position:absolute;left:953;top:307;width:8572;height:288" type="#_x0000_t75" stroked="false">
              <v:imagedata r:id="rId450" o:title=""/>
            </v:shape>
            <v:shape style="position:absolute;left:0;top:617;width:9525;height:288" type="#_x0000_t75" stroked="false">
              <v:imagedata r:id="rId451" o:title=""/>
            </v:shape>
            <v:shape style="position:absolute;left:0;top:924;width:7311;height:288" type="#_x0000_t75" stroked="false">
              <v:imagedata r:id="rId452" o:title=""/>
            </v:shape>
            <v:shape style="position:absolute;left:7214;top:924;width:2305;height:288" type="#_x0000_t75" stroked="false">
              <v:imagedata r:id="rId453" o:title=""/>
            </v:shape>
            <v:shape style="position:absolute;left:0;top:1234;width:9523;height:288" type="#_x0000_t75" stroked="false">
              <v:imagedata r:id="rId454" o:title=""/>
            </v:shape>
            <v:shape style="position:absolute;left:0;top:1541;width:2262;height:288" type="#_x0000_t75" stroked="false">
              <v:imagedata r:id="rId455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986528" cy="3364991"/>
            <wp:effectExtent l="0" t="0" r="0" b="0"/>
            <wp:docPr id="59" name="image44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45.jpe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52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4pt;height:60.6pt;mso-position-horizontal-relative:char;mso-position-vertical-relative:line" coordorigin="0,0" coordsize="9528,1212">
            <v:shape style="position:absolute;left:0;top:0;width:9528;height:288" type="#_x0000_t75" stroked="false">
              <v:imagedata r:id="rId457" o:title=""/>
            </v:shape>
            <v:shape style="position:absolute;left:0;top:307;width:901;height:288" type="#_x0000_t75" stroked="false">
              <v:imagedata r:id="rId458" o:title=""/>
            </v:shape>
            <v:shape style="position:absolute;left:811;top:307;width:731;height:288" type="#_x0000_t75" stroked="false">
              <v:imagedata r:id="rId459" o:title=""/>
            </v:shape>
            <v:shape style="position:absolute;left:1438;top:307;width:658;height:288" type="#_x0000_t75" stroked="false">
              <v:imagedata r:id="rId460" o:title=""/>
            </v:shape>
            <v:shape style="position:absolute;left:2002;top:307;width:3205;height:288" type="#_x0000_t75" stroked="false">
              <v:imagedata r:id="rId461" o:title=""/>
            </v:shape>
            <v:shape style="position:absolute;left:5113;top:307;width:4412;height:288" type="#_x0000_t75" stroked="false">
              <v:imagedata r:id="rId462" o:title=""/>
            </v:shape>
            <v:shape style="position:absolute;left:0;top:617;width:1328;height:288" type="#_x0000_t75" stroked="false">
              <v:imagedata r:id="rId463" o:title=""/>
            </v:shape>
            <v:shape style="position:absolute;left:1217;top:617;width:2619;height:288" type="#_x0000_t75" stroked="false">
              <v:imagedata r:id="rId464" o:title=""/>
            </v:shape>
            <v:shape style="position:absolute;left:3735;top:617;width:648;height:288" type="#_x0000_t75" stroked="false">
              <v:imagedata r:id="rId465" o:title=""/>
            </v:shape>
            <v:shape style="position:absolute;left:4253;top:617;width:5274;height:288" type="#_x0000_t75" stroked="false">
              <v:imagedata r:id="rId466" o:title=""/>
            </v:shape>
            <v:shape style="position:absolute;left:0;top:924;width:5074;height:288" type="#_x0000_t75" stroked="false">
              <v:imagedata r:id="rId467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0" w:footer="994" w:top="1360" w:bottom="1180" w:left="1340" w:right="116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985618" cy="3364991"/>
            <wp:effectExtent l="0" t="0" r="0" b="0"/>
            <wp:docPr id="61" name="image45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57.jpe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61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4pt;height:60.75pt;mso-position-horizontal-relative:char;mso-position-vertical-relative:line" coordorigin="0,0" coordsize="9528,1215">
            <v:shape style="position:absolute;left:0;top:0;width:2340;height:288" type="#_x0000_t75" stroked="false">
              <v:imagedata r:id="rId469" o:title=""/>
            </v:shape>
            <v:shape style="position:absolute;left:2247;top:0;width:7277;height:288" type="#_x0000_t75" stroked="false">
              <v:imagedata r:id="rId470" o:title=""/>
            </v:shape>
            <v:shape style="position:absolute;left:0;top:310;width:9527;height:288" type="#_x0000_t75" stroked="false">
              <v:imagedata r:id="rId471" o:title=""/>
            </v:shape>
            <v:shape style="position:absolute;left:0;top:617;width:9521;height:288" type="#_x0000_t75" stroked="false">
              <v:imagedata r:id="rId472" o:title=""/>
            </v:shape>
            <v:shape style="position:absolute;left:0;top:926;width:2004;height:288" type="#_x0000_t75" stroked="false">
              <v:imagedata r:id="rId473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2pt;height:29.8pt;mso-position-horizontal-relative:char;mso-position-vertical-relative:line" coordorigin="0,0" coordsize="9524,596">
            <v:shape style="position:absolute;left:0;top:0;width:5452;height:288" type="#_x0000_t75" stroked="false">
              <v:imagedata r:id="rId474" o:title=""/>
            </v:shape>
            <v:shape style="position:absolute;left:5353;top:0;width:4171;height:288" type="#_x0000_t75" stroked="false">
              <v:imagedata r:id="rId475" o:title=""/>
            </v:shape>
            <v:shape style="position:absolute;left:0;top:307;width:202;height:288" type="#_x0000_t75" stroked="false">
              <v:imagedata r:id="rId412" o:title=""/>
            </v:shape>
            <v:shape style="position:absolute;left:101;top:307;width:964;height:288" type="#_x0000_t75" stroked="false">
              <v:imagedata r:id="rId430" o:title=""/>
            </v:shape>
            <v:shape style="position:absolute;left:984;top:307;width:310;height:288" type="#_x0000_t75" stroked="false">
              <v:imagedata r:id="rId476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5pt;height:76.150pt;mso-position-horizontal-relative:char;mso-position-vertical-relative:line" coordorigin="0,0" coordsize="9530,1523">
            <v:shape style="position:absolute;left:0;top:0;width:9528;height:595" type="#_x0000_t75" stroked="false">
              <v:imagedata r:id="rId477" o:title=""/>
            </v:shape>
            <v:shape style="position:absolute;left:0;top:617;width:9529;height:595" type="#_x0000_t75" stroked="false">
              <v:imagedata r:id="rId478" o:title=""/>
            </v:shape>
            <v:shape style="position:absolute;left:0;top:1234;width:6249;height:288" type="#_x0000_t75" stroked="false">
              <v:imagedata r:id="rId479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0" w:footer="994" w:top="1360" w:bottom="1180" w:left="1340" w:right="116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985618" cy="3364991"/>
            <wp:effectExtent l="0" t="0" r="0" b="0"/>
            <wp:docPr id="63" name="image46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69.jpe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61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2pt;height:60.75pt;mso-position-horizontal-relative:char;mso-position-vertical-relative:line" coordorigin="0,0" coordsize="9524,1215">
            <v:shape style="position:absolute;left:0;top:0;width:6605;height:288" type="#_x0000_t75" stroked="false">
              <v:imagedata r:id="rId481" o:title=""/>
            </v:shape>
            <v:shape style="position:absolute;left:6503;top:0;width:3021;height:288" type="#_x0000_t75" stroked="false">
              <v:imagedata r:id="rId482" o:title=""/>
            </v:shape>
            <v:shape style="position:absolute;left:0;top:310;width:3262;height:288" type="#_x0000_t75" stroked="false">
              <v:imagedata r:id="rId483" o:title=""/>
            </v:shape>
            <v:shape style="position:absolute;left:3166;top:310;width:6356;height:288" type="#_x0000_t75" stroked="false">
              <v:imagedata r:id="rId484" o:title=""/>
            </v:shape>
            <v:shape style="position:absolute;left:0;top:617;width:9524;height:288" type="#_x0000_t75" stroked="false">
              <v:imagedata r:id="rId485" o:title=""/>
            </v:shape>
            <v:shape style="position:absolute;left:0;top:926;width:2971;height:288" type="#_x0000_t75" stroked="false">
              <v:imagedata r:id="rId486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855874" cy="3291840"/>
            <wp:effectExtent l="0" t="0" r="0" b="0"/>
            <wp:docPr id="65" name="image47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76.jpe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874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0" w:footer="994" w:top="1360" w:bottom="1180" w:left="1340" w:right="116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2.6pt;height:106.95pt;mso-position-horizontal-relative:char;mso-position-vertical-relative:line" coordorigin="0,0" coordsize="9452,2139">
            <v:shape style="position:absolute;left:0;top:0;width:9339;height:288" type="#_x0000_t75" stroked="false">
              <v:imagedata r:id="rId488" o:title=""/>
            </v:shape>
            <v:shape style="position:absolute;left:0;top:307;width:9451;height:288" type="#_x0000_t75" stroked="false">
              <v:imagedata r:id="rId489" o:title=""/>
            </v:shape>
            <v:shape style="position:absolute;left:0;top:617;width:5843;height:288" type="#_x0000_t75" stroked="false">
              <v:imagedata r:id="rId490" o:title=""/>
            </v:shape>
            <v:shape style="position:absolute;left:5747;top:617;width:3445;height:288" type="#_x0000_t75" stroked="false">
              <v:imagedata r:id="rId491" o:title=""/>
            </v:shape>
            <v:shape style="position:absolute;left:0;top:924;width:9255;height:288" type="#_x0000_t75" stroked="false">
              <v:imagedata r:id="rId492" o:title=""/>
            </v:shape>
            <v:shape style="position:absolute;left:0;top:1234;width:9314;height:288" type="#_x0000_t75" stroked="false">
              <v:imagedata r:id="rId493" o:title=""/>
            </v:shape>
            <v:shape style="position:absolute;left:0;top:1541;width:2500;height:288" type="#_x0000_t75" stroked="false">
              <v:imagedata r:id="rId494" o:title=""/>
            </v:shape>
            <v:shape style="position:absolute;left:2408;top:1541;width:4045;height:288" type="#_x0000_t75" stroked="false">
              <v:imagedata r:id="rId495" o:title=""/>
            </v:shape>
            <v:shape style="position:absolute;left:6354;top:1541;width:2916;height:288" type="#_x0000_t75" stroked="false">
              <v:imagedata r:id="rId496" o:title=""/>
            </v:shape>
            <v:shape style="position:absolute;left:0;top:1850;width:4672;height:288" type="#_x0000_t75" stroked="false">
              <v:imagedata r:id="rId497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985618" cy="3364991"/>
            <wp:effectExtent l="0" t="0" r="0" b="0"/>
            <wp:docPr id="67" name="image48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87.jpe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61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65pt;height:76.150pt;mso-position-horizontal-relative:char;mso-position-vertical-relative:line" coordorigin="0,0" coordsize="9533,1523">
            <v:shape style="position:absolute;left:0;top:0;width:9530;height:288" type="#_x0000_t75" stroked="false">
              <v:imagedata r:id="rId499" o:title=""/>
            </v:shape>
            <v:shape style="position:absolute;left:0;top:310;width:9520;height:288" type="#_x0000_t75" stroked="false">
              <v:imagedata r:id="rId500" o:title=""/>
            </v:shape>
            <v:shape style="position:absolute;left:0;top:617;width:911;height:288" type="#_x0000_t75" stroked="false">
              <v:imagedata r:id="rId501" o:title=""/>
            </v:shape>
            <v:shape style="position:absolute;left:797;top:617;width:708;height:288" type="#_x0000_t75" stroked="false">
              <v:imagedata r:id="rId502" o:title=""/>
            </v:shape>
            <v:shape style="position:absolute;left:1433;top:617;width:1839;height:288" type="#_x0000_t75" stroked="false">
              <v:imagedata r:id="rId503" o:title=""/>
            </v:shape>
            <v:shape style="position:absolute;left:3164;top:617;width:6362;height:288" type="#_x0000_t75" stroked="false">
              <v:imagedata r:id="rId504" o:title=""/>
            </v:shape>
            <v:shape style="position:absolute;left:0;top:927;width:9533;height:288" type="#_x0000_t75" stroked="false">
              <v:imagedata r:id="rId505" o:title=""/>
            </v:shape>
            <v:shape style="position:absolute;left:0;top:1234;width:1301;height:288" type="#_x0000_t75" stroked="false">
              <v:imagedata r:id="rId506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0" w:footer="994" w:top="1360" w:bottom="1180" w:left="1340" w:right="116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985618" cy="3364991"/>
            <wp:effectExtent l="0" t="0" r="0" b="0"/>
            <wp:docPr id="69" name="image49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96.jpe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61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65pt;height:106.95pt;mso-position-horizontal-relative:char;mso-position-vertical-relative:line" coordorigin="0,0" coordsize="9533,2139">
            <v:shape style="position:absolute;left:0;top:0;width:9533;height:598" type="#_x0000_t75" stroked="false">
              <v:imagedata r:id="rId508" o:title=""/>
            </v:shape>
            <v:shape style="position:absolute;left:0;top:617;width:3393;height:288" type="#_x0000_t75" stroked="false">
              <v:imagedata r:id="rId509" o:title=""/>
            </v:shape>
            <v:shape style="position:absolute;left:3293;top:617;width:6224;height:288" type="#_x0000_t75" stroked="false">
              <v:imagedata r:id="rId510" o:title=""/>
            </v:shape>
            <v:shape style="position:absolute;left:0;top:926;width:9532;height:595" type="#_x0000_t75" stroked="false">
              <v:imagedata r:id="rId511" o:title=""/>
            </v:shape>
            <v:shape style="position:absolute;left:0;top:1543;width:4321;height:288" type="#_x0000_t75" stroked="false">
              <v:imagedata r:id="rId512" o:title=""/>
            </v:shape>
            <v:shape style="position:absolute;left:4210;top:1543;width:1721;height:288" type="#_x0000_t75" stroked="false">
              <v:imagedata r:id="rId513" o:title=""/>
            </v:shape>
            <v:shape style="position:absolute;left:5823;top:1543;width:3318;height:288" type="#_x0000_t75" stroked="false">
              <v:imagedata r:id="rId514" o:title=""/>
            </v:shape>
            <v:shape style="position:absolute;left:9038;top:1543;width:486;height:288" type="#_x0000_t75" stroked="false">
              <v:imagedata r:id="rId515" o:title=""/>
            </v:shape>
            <v:shape style="position:absolute;left:0;top:1850;width:4003;height:288" type="#_x0000_t75" stroked="false">
              <v:imagedata r:id="rId516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0" w:footer="994" w:top="1360" w:bottom="1180" w:left="1340" w:right="116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985618" cy="3364991"/>
            <wp:effectExtent l="0" t="0" r="0" b="0"/>
            <wp:docPr id="71" name="image50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506.jpe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61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75pt;height:76.1pt;mso-position-horizontal-relative:char;mso-position-vertical-relative:line" coordorigin="0,0" coordsize="9535,1522">
            <v:shape style="position:absolute;left:0;top:0;width:5636;height:288" type="#_x0000_t75" stroked="false">
              <v:imagedata r:id="rId519" o:title=""/>
            </v:shape>
            <v:shape style="position:absolute;left:5540;top:0;width:3979;height:288" type="#_x0000_t75" stroked="false">
              <v:imagedata r:id="rId520" o:title=""/>
            </v:shape>
            <v:shape style="position:absolute;left:0;top:310;width:6548;height:288" type="#_x0000_t75" stroked="false">
              <v:imagedata r:id="rId521" o:title=""/>
            </v:shape>
            <v:shape style="position:absolute;left:6445;top:310;width:3083;height:288" type="#_x0000_t75" stroked="false">
              <v:imagedata r:id="rId522" o:title=""/>
            </v:shape>
            <v:shape style="position:absolute;left:0;top:617;width:9535;height:598" type="#_x0000_t75" stroked="false">
              <v:imagedata r:id="rId523" o:title=""/>
            </v:shape>
            <v:shape style="position:absolute;left:0;top:1234;width:3967;height:288" type="#_x0000_t75" stroked="false">
              <v:imagedata r:id="rId524" o:title=""/>
            </v:shape>
            <v:shape style="position:absolute;left:3869;top:1234;width:2312;height:288" type="#_x0000_t75" stroked="false">
              <v:imagedata r:id="rId525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855496" cy="3291840"/>
            <wp:effectExtent l="0" t="0" r="0" b="0"/>
            <wp:docPr id="73" name="image5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514.jpe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9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footerReference w:type="default" r:id="rId517"/>
          <w:pgSz w:w="12240" w:h="15840"/>
          <w:pgMar w:footer="994" w:header="0" w:top="1360" w:bottom="1180" w:left="1340" w:right="116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2pt;height:45.25pt;mso-position-horizontal-relative:char;mso-position-vertical-relative:line" coordorigin="0,0" coordsize="9524,905">
            <v:shape style="position:absolute;left:0;top:0;width:9524;height:595" type="#_x0000_t75" stroked="false">
              <v:imagedata r:id="rId528" o:title=""/>
            </v:shape>
            <v:shape style="position:absolute;left:0;top:617;width:7537;height:288" type="#_x0000_t75" stroked="false">
              <v:imagedata r:id="rId529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985618" cy="3364991"/>
            <wp:effectExtent l="0" t="0" r="0" b="0"/>
            <wp:docPr id="75" name="image51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517.jpe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61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8pt;height:153.3pt;mso-position-horizontal-relative:char;mso-position-vertical-relative:line" coordorigin="0,0" coordsize="9536,3066">
            <v:shape style="position:absolute;left:0;top:0;width:4485;height:288" type="#_x0000_t75" stroked="false">
              <v:imagedata r:id="rId531" o:title=""/>
            </v:shape>
            <v:shape style="position:absolute;left:4383;top:0;width:5149;height:288" type="#_x0000_t75" stroked="false">
              <v:imagedata r:id="rId532" o:title=""/>
            </v:shape>
            <v:shape style="position:absolute;left:0;top:310;width:9526;height:288" type="#_x0000_t75" stroked="false">
              <v:imagedata r:id="rId533" o:title=""/>
            </v:shape>
            <v:shape style="position:absolute;left:0;top:617;width:1958;height:288" type="#_x0000_t75" stroked="false">
              <v:imagedata r:id="rId534" o:title=""/>
            </v:shape>
            <v:shape style="position:absolute;left:1860;top:617;width:7662;height:288" type="#_x0000_t75" stroked="false">
              <v:imagedata r:id="rId535" o:title=""/>
            </v:shape>
            <v:shape style="position:absolute;left:0;top:926;width:9523;height:288" type="#_x0000_t75" stroked="false">
              <v:imagedata r:id="rId536" o:title=""/>
            </v:shape>
            <v:shape style="position:absolute;left:0;top:1234;width:9535;height:905" type="#_x0000_t75" stroked="false">
              <v:imagedata r:id="rId537" o:title=""/>
            </v:shape>
            <v:shape style="position:absolute;left:0;top:2161;width:4990;height:288" type="#_x0000_t75" stroked="false">
              <v:imagedata r:id="rId538" o:title=""/>
            </v:shape>
            <v:shape style="position:absolute;left:4892;top:2161;width:4631;height:288" type="#_x0000_t75" stroked="false">
              <v:imagedata r:id="rId539" o:title=""/>
            </v:shape>
            <v:shape style="position:absolute;left:0;top:2468;width:9527;height:288" type="#_x0000_t75" stroked="false">
              <v:imagedata r:id="rId540" o:title=""/>
            </v:shape>
            <v:shape style="position:absolute;left:0;top:2777;width:2700;height:288" type="#_x0000_t75" stroked="false">
              <v:imagedata r:id="rId541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footerReference w:type="default" r:id="rId527"/>
          <w:pgSz w:w="12240" w:h="15840"/>
          <w:pgMar w:footer="994" w:header="0" w:top="1360" w:bottom="1180" w:left="1340" w:right="1160"/>
          <w:pgNumType w:start="21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985618" cy="3364991"/>
            <wp:effectExtent l="0" t="0" r="0" b="0"/>
            <wp:docPr id="77" name="image52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529.jpe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61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35pt;height:45.25pt;mso-position-horizontal-relative:char;mso-position-vertical-relative:line" coordorigin="0,0" coordsize="9527,905">
            <v:shape style="position:absolute;left:0;top:0;width:7816;height:288" type="#_x0000_t75" stroked="false">
              <v:imagedata r:id="rId543" o:title=""/>
            </v:shape>
            <v:shape style="position:absolute;left:7725;top:0;width:1802;height:288" type="#_x0000_t75" stroked="false">
              <v:imagedata r:id="rId544" o:title=""/>
            </v:shape>
            <v:shape style="position:absolute;left:0;top:310;width:9524;height:288" type="#_x0000_t75" stroked="false">
              <v:imagedata r:id="rId545" o:title=""/>
            </v:shape>
            <v:shape style="position:absolute;left:0;top:617;width:6419;height:288" type="#_x0000_t75" stroked="false">
              <v:imagedata r:id="rId546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855496" cy="3291840"/>
            <wp:effectExtent l="0" t="0" r="0" b="0"/>
            <wp:docPr id="79" name="image53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534.jpe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9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0" w:footer="994" w:top="1360" w:bottom="1180" w:left="1340" w:right="116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3pt;height:29.8pt;mso-position-horizontal-relative:char;mso-position-vertical-relative:line" coordorigin="0,0" coordsize="9526,596">
            <v:shape style="position:absolute;left:0;top:0;width:9526;height:288" type="#_x0000_t75" stroked="false">
              <v:imagedata r:id="rId548" o:title=""/>
            </v:shape>
            <v:shape style="position:absolute;left:0;top:307;width:3042;height:288" type="#_x0000_t75" stroked="false">
              <v:imagedata r:id="rId549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986528" cy="3364991"/>
            <wp:effectExtent l="0" t="0" r="0" b="0"/>
            <wp:docPr id="81" name="image53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537.jpe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52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5.85pt;height:45.25pt;mso-position-horizontal-relative:char;mso-position-vertical-relative:line" coordorigin="0,0" coordsize="9517,905">
            <v:shape style="position:absolute;left:0;top:0;width:4974;height:288" type="#_x0000_t75" stroked="false">
              <v:imagedata r:id="rId551" o:title=""/>
            </v:shape>
            <v:shape style="position:absolute;left:4880;top:0;width:3651;height:288" type="#_x0000_t75" stroked="false">
              <v:imagedata r:id="rId552" o:title=""/>
            </v:shape>
            <v:shape style="position:absolute;left:8435;top:0;width:957;height:288" type="#_x0000_t75" stroked="false">
              <v:imagedata r:id="rId553" o:title=""/>
            </v:shape>
            <v:shape style="position:absolute;left:9297;top:0;width:194;height:288" type="#_x0000_t75" stroked="false">
              <v:imagedata r:id="rId554" o:title=""/>
            </v:shape>
            <v:shape style="position:absolute;left:0;top:307;width:9264;height:288" type="#_x0000_t75" stroked="false">
              <v:imagedata r:id="rId555" o:title=""/>
            </v:shape>
            <v:shape style="position:absolute;left:9168;top:307;width:349;height:288" type="#_x0000_t75" stroked="false">
              <v:imagedata r:id="rId556" o:title=""/>
            </v:shape>
            <v:shape style="position:absolute;left:0;top:617;width:4816;height:288" type="#_x0000_t75" stroked="false">
              <v:imagedata r:id="rId557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0" w:footer="994" w:top="1360" w:bottom="1180" w:left="1340" w:right="116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985618" cy="3364991"/>
            <wp:effectExtent l="0" t="0" r="0" b="0"/>
            <wp:docPr id="83" name="image54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545.jpe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61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1462405" cy="182879"/>
            <wp:effectExtent l="0" t="0" r="0" b="0"/>
            <wp:docPr id="85" name="image5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46.pn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40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4827778" cy="182879"/>
            <wp:effectExtent l="0" t="0" r="0" b="0"/>
            <wp:docPr id="87" name="image5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47.pn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7778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46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58.9pt;height:276.55pt;mso-position-horizontal-relative:char;mso-position-vertical-relative:line" coordorigin="0,0" coordsize="9178,5531">
            <v:shape style="position:absolute;left:0;top:0;width:306;height:288" type="#_x0000_t75" stroked="false">
              <v:imagedata r:id="rId561" o:title=""/>
            </v:shape>
            <v:shape style="position:absolute;left:360;top:0;width:8807;height:595" type="#_x0000_t75" stroked="false">
              <v:imagedata r:id="rId562" o:title=""/>
            </v:shape>
            <v:shape style="position:absolute;left:360;top:617;width:8817;height:905" type="#_x0000_t75" stroked="false">
              <v:imagedata r:id="rId563" o:title=""/>
            </v:shape>
            <v:shape style="position:absolute;left:360;top:1541;width:8038;height:288" type="#_x0000_t75" stroked="false">
              <v:imagedata r:id="rId564" o:title=""/>
            </v:shape>
            <v:shape style="position:absolute;left:8296;top:1541;width:880;height:288" type="#_x0000_t75" stroked="false">
              <v:imagedata r:id="rId565" o:title=""/>
            </v:shape>
            <v:shape style="position:absolute;left:360;top:1851;width:7804;height:288" type="#_x0000_t75" stroked="false">
              <v:imagedata r:id="rId566" o:title=""/>
            </v:shape>
            <v:shape style="position:absolute;left:0;top:2158;width:306;height:288" type="#_x0000_t75" stroked="false">
              <v:imagedata r:id="rId567" o:title=""/>
            </v:shape>
            <v:shape style="position:absolute;left:360;top:2158;width:3712;height:288" type="#_x0000_t75" stroked="false">
              <v:imagedata r:id="rId568" o:title=""/>
            </v:shape>
            <v:shape style="position:absolute;left:3966;top:2158;width:2163;height:288" type="#_x0000_t75" stroked="false">
              <v:imagedata r:id="rId569" o:title=""/>
            </v:shape>
            <v:shape style="position:absolute;left:0;top:2468;width:306;height:288" type="#_x0000_t75" stroked="false">
              <v:imagedata r:id="rId570" o:title=""/>
            </v:shape>
            <v:shape style="position:absolute;left:360;top:2468;width:8806;height:288" type="#_x0000_t75" stroked="false">
              <v:imagedata r:id="rId571" o:title=""/>
            </v:shape>
            <v:shape style="position:absolute;left:360;top:2775;width:1321;height:288" type="#_x0000_t75" stroked="false">
              <v:imagedata r:id="rId572" o:title=""/>
            </v:shape>
            <v:shape style="position:absolute;left:0;top:3085;width:306;height:288" type="#_x0000_t75" stroked="false">
              <v:imagedata r:id="rId573" o:title=""/>
            </v:shape>
            <v:shape style="position:absolute;left:360;top:3085;width:1344;height:288" type="#_x0000_t75" stroked="false">
              <v:imagedata r:id="rId574" o:title=""/>
            </v:shape>
            <v:shape style="position:absolute;left:1591;top:3085;width:7587;height:288" type="#_x0000_t75" stroked="false">
              <v:imagedata r:id="rId575" o:title=""/>
            </v:shape>
            <v:shape style="position:absolute;left:360;top:3392;width:8809;height:288" type="#_x0000_t75" stroked="false">
              <v:imagedata r:id="rId576" o:title=""/>
            </v:shape>
            <v:shape style="position:absolute;left:360;top:3701;width:6575;height:288" type="#_x0000_t75" stroked="false">
              <v:imagedata r:id="rId577" o:title=""/>
            </v:shape>
            <v:shape style="position:absolute;left:0;top:4009;width:306;height:288" type="#_x0000_t75" stroked="false">
              <v:imagedata r:id="rId578" o:title=""/>
            </v:shape>
            <v:shape style="position:absolute;left:360;top:4009;width:3365;height:288" type="#_x0000_t75" stroked="false">
              <v:imagedata r:id="rId579" o:title=""/>
            </v:shape>
            <v:shape style="position:absolute;left:3629;top:4009;width:5538;height:288" type="#_x0000_t75" stroked="false">
              <v:imagedata r:id="rId580" o:title=""/>
            </v:shape>
            <v:shape style="position:absolute;left:360;top:4318;width:8812;height:595" type="#_x0000_t75" stroked="false">
              <v:imagedata r:id="rId581" o:title=""/>
            </v:shape>
            <v:shape style="position:absolute;left:360;top:4935;width:3637;height:288" type="#_x0000_t75" stroked="false">
              <v:imagedata r:id="rId582" o:title=""/>
            </v:shape>
            <v:shape style="position:absolute;left:3896;top:4935;width:5274;height:288" type="#_x0000_t75" stroked="false">
              <v:imagedata r:id="rId583" o:title=""/>
            </v:shape>
            <v:shape style="position:absolute;left:360;top:5243;width:2690;height:288" type="#_x0000_t75" stroked="false">
              <v:imagedata r:id="rId584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0" w:footer="994" w:top="1360" w:bottom="1180" w:left="1340" w:right="116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1285240" cy="182879"/>
            <wp:effectExtent l="0" t="0" r="0" b="0"/>
            <wp:docPr id="89" name="image2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241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240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9pt;height:76.1pt;mso-position-horizontal-relative:char;mso-position-vertical-relative:line" coordorigin="0,0" coordsize="9538,1522">
            <v:shape style="position:absolute;left:0;top:0;width:274;height:288" type="#_x0000_t75" stroked="false">
              <v:imagedata r:id="rId585" o:title=""/>
            </v:shape>
            <v:shape style="position:absolute;left:137;top:0;width:374;height:288" type="#_x0000_t75" stroked="false">
              <v:imagedata r:id="rId586" o:title=""/>
            </v:shape>
            <v:shape style="position:absolute;left:418;top:0;width:9109;height:288" type="#_x0000_t75" stroked="false">
              <v:imagedata r:id="rId587" o:title=""/>
            </v:shape>
            <v:shape style="position:absolute;left:0;top:310;width:6362;height:288" type="#_x0000_t75" stroked="false">
              <v:imagedata r:id="rId588" o:title=""/>
            </v:shape>
            <v:shape style="position:absolute;left:6255;top:310;width:3267;height:288" type="#_x0000_t75" stroked="false">
              <v:imagedata r:id="rId589" o:title=""/>
            </v:shape>
            <v:shape style="position:absolute;left:0;top:617;width:432;height:288" type="#_x0000_t75" stroked="false">
              <v:imagedata r:id="rId590" o:title=""/>
            </v:shape>
            <v:shape style="position:absolute;left:346;top:617;width:9186;height:288" type="#_x0000_t75" stroked="false">
              <v:imagedata r:id="rId591" o:title=""/>
            </v:shape>
            <v:shape style="position:absolute;left:0;top:926;width:9538;height:288" type="#_x0000_t75" stroked="false">
              <v:imagedata r:id="rId592" o:title=""/>
            </v:shape>
            <v:shape style="position:absolute;left:0;top:1234;width:1170;height:288" type="#_x0000_t75" stroked="false">
              <v:imagedata r:id="rId593" o:title=""/>
            </v:shape>
            <v:shape style="position:absolute;left:1063;top:1234;width:149;height:288" type="#_x0000_t75" stroked="false">
              <v:imagedata r:id="rId594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9pt;height:60.75pt;mso-position-horizontal-relative:char;mso-position-vertical-relative:line" coordorigin="0,0" coordsize="9538,1215">
            <v:shape style="position:absolute;left:0;top:0;width:274;height:288" type="#_x0000_t75" stroked="false">
              <v:imagedata r:id="rId585" o:title=""/>
            </v:shape>
            <v:shape style="position:absolute;left:137;top:0;width:400;height:288" type="#_x0000_t75" stroked="false">
              <v:imagedata r:id="rId595" o:title=""/>
            </v:shape>
            <v:shape style="position:absolute;left:437;top:0;width:2299;height:288" type="#_x0000_t75" stroked="false">
              <v:imagedata r:id="rId596" o:title=""/>
            </v:shape>
            <v:shape style="position:absolute;left:2621;top:0;width:6904;height:288" type="#_x0000_t75" stroked="false">
              <v:imagedata r:id="rId597" o:title=""/>
            </v:shape>
            <v:shape style="position:absolute;left:0;top:310;width:9527;height:288" type="#_x0000_t75" stroked="false">
              <v:imagedata r:id="rId598" o:title=""/>
            </v:shape>
            <v:shape style="position:absolute;left:0;top:617;width:897;height:288" type="#_x0000_t75" stroked="false">
              <v:imagedata r:id="rId599" o:title=""/>
            </v:shape>
            <v:shape style="position:absolute;left:785;top:617;width:3258;height:288" type="#_x0000_t75" stroked="false">
              <v:imagedata r:id="rId600" o:title=""/>
            </v:shape>
            <v:shape style="position:absolute;left:3941;top:617;width:5596;height:288" type="#_x0000_t75" stroked="false">
              <v:imagedata r:id="rId601" o:title=""/>
            </v:shape>
            <v:shape style="position:absolute;left:0;top:927;width:382;height:288" type="#_x0000_t75" stroked="false">
              <v:imagedata r:id="rId602" o:title=""/>
            </v:shape>
            <v:shape style="position:absolute;left:254;top:927;width:1144;height:288" type="#_x0000_t75" stroked="false">
              <v:imagedata r:id="rId603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9pt;height:45.25pt;mso-position-horizontal-relative:char;mso-position-vertical-relative:line" coordorigin="0,0" coordsize="9538,905">
            <v:shape style="position:absolute;left:0;top:0;width:274;height:288" type="#_x0000_t75" stroked="false">
              <v:imagedata r:id="rId585" o:title=""/>
            </v:shape>
            <v:shape style="position:absolute;left:137;top:0;width:403;height:288" type="#_x0000_t75" stroked="false">
              <v:imagedata r:id="rId604" o:title=""/>
            </v:shape>
            <v:shape style="position:absolute;left:439;top:0;width:9092;height:288" type="#_x0000_t75" stroked="false">
              <v:imagedata r:id="rId605" o:title=""/>
            </v:shape>
            <v:shape style="position:absolute;left:0;top:307;width:7242;height:288" type="#_x0000_t75" stroked="false">
              <v:imagedata r:id="rId606" o:title=""/>
            </v:shape>
            <v:shape style="position:absolute;left:7137;top:307;width:264;height:288" type="#_x0000_t75" stroked="false">
              <v:imagedata r:id="rId607" o:title=""/>
            </v:shape>
            <v:shape style="position:absolute;left:7269;top:307;width:2268;height:288" type="#_x0000_t75" stroked="false">
              <v:imagedata r:id="rId608" o:title=""/>
            </v:shape>
            <v:shape style="position:absolute;left:0;top:617;width:2039;height:288" type="#_x0000_t75" stroked="false">
              <v:imagedata r:id="rId609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75pt;height:76.1pt;mso-position-horizontal-relative:char;mso-position-vertical-relative:line" coordorigin="0,0" coordsize="9535,1522">
            <v:shape style="position:absolute;left:0;top:0;width:274;height:288" type="#_x0000_t75" stroked="false">
              <v:imagedata r:id="rId585" o:title=""/>
            </v:shape>
            <v:shape style="position:absolute;left:137;top:0;width:461;height:288" type="#_x0000_t75" stroked="false">
              <v:imagedata r:id="rId610" o:title=""/>
            </v:shape>
            <v:shape style="position:absolute;left:482;top:0;width:4418;height:288" type="#_x0000_t75" stroked="false">
              <v:imagedata r:id="rId611" o:title=""/>
            </v:shape>
            <v:shape style="position:absolute;left:4784;top:0;width:4751;height:288" type="#_x0000_t75" stroked="false">
              <v:imagedata r:id="rId612" o:title=""/>
            </v:shape>
            <v:shape style="position:absolute;left:0;top:310;width:8456;height:288" type="#_x0000_t75" stroked="false">
              <v:imagedata r:id="rId613" o:title=""/>
            </v:shape>
            <v:shape style="position:absolute;left:8363;top:310;width:1160;height:288" type="#_x0000_t75" stroked="false">
              <v:imagedata r:id="rId614" o:title=""/>
            </v:shape>
            <v:shape style="position:absolute;left:0;top:617;width:1873;height:288" type="#_x0000_t75" stroked="false">
              <v:imagedata r:id="rId615" o:title=""/>
            </v:shape>
            <v:shape style="position:absolute;left:1774;top:617;width:4889;height:288" type="#_x0000_t75" stroked="false">
              <v:imagedata r:id="rId616" o:title=""/>
            </v:shape>
            <v:shape style="position:absolute;left:6565;top:617;width:2954;height:288" type="#_x0000_t75" stroked="false">
              <v:imagedata r:id="rId617" o:title=""/>
            </v:shape>
            <v:shape style="position:absolute;left:0;top:926;width:1266;height:288" type="#_x0000_t75" stroked="false">
              <v:imagedata r:id="rId618" o:title=""/>
            </v:shape>
            <v:shape style="position:absolute;left:1181;top:926;width:2244;height:288" type="#_x0000_t75" stroked="false">
              <v:imagedata r:id="rId619" o:title=""/>
            </v:shape>
            <v:shape style="position:absolute;left:3327;top:926;width:2452;height:288" type="#_x0000_t75" stroked="false">
              <v:imagedata r:id="rId620" o:title=""/>
            </v:shape>
            <v:shape style="position:absolute;left:5677;top:926;width:3787;height:288" type="#_x0000_t75" stroked="false">
              <v:imagedata r:id="rId621" o:title=""/>
            </v:shape>
            <v:shape style="position:absolute;left:0;top:1234;width:2870;height:288" type="#_x0000_t75" stroked="false">
              <v:imagedata r:id="rId622" o:title=""/>
            </v:shape>
            <v:shape style="position:absolute;left:2768;top:1234;width:139;height:288" type="#_x0000_t75" stroked="false">
              <v:imagedata r:id="rId307" o:title=""/>
            </v:shape>
            <v:shape style="position:absolute;left:2837;top:1234;width:220;height:288" type="#_x0000_t75" stroked="false">
              <v:imagedata r:id="rId623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9pt;height:76.1pt;mso-position-horizontal-relative:char;mso-position-vertical-relative:line" coordorigin="0,0" coordsize="9538,1522">
            <v:shape style="position:absolute;left:0;top:0;width:274;height:288" type="#_x0000_t75" stroked="false">
              <v:imagedata r:id="rId585" o:title=""/>
            </v:shape>
            <v:shape style="position:absolute;left:137;top:0;width:362;height:288" type="#_x0000_t75" stroked="false">
              <v:imagedata r:id="rId624" o:title=""/>
            </v:shape>
            <v:shape style="position:absolute;left:408;top:0;width:6788;height:288" type="#_x0000_t75" stroked="false">
              <v:imagedata r:id="rId625" o:title=""/>
            </v:shape>
            <v:shape style="position:absolute;left:7096;top:0;width:1374;height:288" type="#_x0000_t75" stroked="false">
              <v:imagedata r:id="rId626" o:title=""/>
            </v:shape>
            <v:shape style="position:absolute;left:8378;top:0;width:997;height:288" type="#_x0000_t75" stroked="false">
              <v:imagedata r:id="rId627" o:title=""/>
            </v:shape>
            <v:shape style="position:absolute;left:9256;top:0;width:211;height:288" type="#_x0000_t75" stroked="false">
              <v:imagedata r:id="rId628" o:title=""/>
            </v:shape>
            <v:shape style="position:absolute;left:0;top:310;width:4739;height:288" type="#_x0000_t75" stroked="false">
              <v:imagedata r:id="rId629" o:title=""/>
            </v:shape>
            <v:shape style="position:absolute;left:4643;top:310;width:955;height:288" type="#_x0000_t75" stroked="false">
              <v:imagedata r:id="rId630" o:title=""/>
            </v:shape>
            <v:shape style="position:absolute;left:5502;top:310;width:4028;height:288" type="#_x0000_t75" stroked="false">
              <v:imagedata r:id="rId631" o:title=""/>
            </v:shape>
            <v:shape style="position:absolute;left:0;top:617;width:9529;height:288" type="#_x0000_t75" stroked="false">
              <v:imagedata r:id="rId632" o:title=""/>
            </v:shape>
            <v:shape style="position:absolute;left:0;top:926;width:4151;height:288" type="#_x0000_t75" stroked="false">
              <v:imagedata r:id="rId633" o:title=""/>
            </v:shape>
            <v:shape style="position:absolute;left:4047;top:926;width:3105;height:288" type="#_x0000_t75" stroked="false">
              <v:imagedata r:id="rId634" o:title=""/>
            </v:shape>
            <v:shape style="position:absolute;left:7055;top:926;width:2482;height:288" type="#_x0000_t75" stroked="false">
              <v:imagedata r:id="rId635" o:title=""/>
            </v:shape>
            <v:shape style="position:absolute;left:0;top:1234;width:6653;height:288" type="#_x0000_t75" stroked="false">
              <v:imagedata r:id="rId636" o:title=""/>
            </v:shape>
            <v:shape style="position:absolute;left:6551;top:1234;width:134;height:288" type="#_x0000_t75" stroked="false">
              <v:imagedata r:id="rId321" o:title=""/>
            </v:shape>
            <v:shape style="position:absolute;left:6618;top:1234;width:144;height:288" type="#_x0000_t75" stroked="false">
              <v:imagedata r:id="rId637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8pt;height:60.75pt;mso-position-horizontal-relative:char;mso-position-vertical-relative:line" coordorigin="0,0" coordsize="9536,1215">
            <v:shape style="position:absolute;left:0;top:0;width:274;height:288" type="#_x0000_t75" stroked="false">
              <v:imagedata r:id="rId585" o:title=""/>
            </v:shape>
            <v:shape style="position:absolute;left:137;top:0;width:349;height:288" type="#_x0000_t75" stroked="false">
              <v:imagedata r:id="rId638" o:title=""/>
            </v:shape>
            <v:shape style="position:absolute;left:398;top:0;width:9127;height:288" type="#_x0000_t75" stroked="false">
              <v:imagedata r:id="rId639" o:title=""/>
            </v:shape>
            <v:shape style="position:absolute;left:0;top:310;width:9523;height:288" type="#_x0000_t75" stroked="false">
              <v:imagedata r:id="rId640" o:title=""/>
            </v:shape>
            <v:shape style="position:absolute;left:0;top:617;width:492;height:288" type="#_x0000_t75" stroked="false">
              <v:imagedata r:id="rId641" o:title=""/>
            </v:shape>
            <v:shape style="position:absolute;left:394;top:617;width:4905;height:288" type="#_x0000_t75" stroked="false">
              <v:imagedata r:id="rId642" o:title=""/>
            </v:shape>
            <v:shape style="position:absolute;left:5204;top:617;width:3107;height:288" type="#_x0000_t75" stroked="false">
              <v:imagedata r:id="rId643" o:title=""/>
            </v:shape>
            <v:shape style="position:absolute;left:8214;top:617;width:1321;height:288" type="#_x0000_t75" stroked="false">
              <v:imagedata r:id="rId644" o:title=""/>
            </v:shape>
            <v:shape style="position:absolute;left:0;top:927;width:2920;height:288" type="#_x0000_t75" stroked="false">
              <v:imagedata r:id="rId645" o:title=""/>
            </v:shape>
            <v:shape style="position:absolute;left:2821;top:927;width:139;height:288" type="#_x0000_t75" stroked="false">
              <v:imagedata r:id="rId307" o:title=""/>
            </v:shape>
            <v:shape style="position:absolute;left:2890;top:927;width:144;height:288" type="#_x0000_t75" stroked="false">
              <v:imagedata r:id="rId637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7.05pt;height:45.25pt;mso-position-horizontal-relative:char;mso-position-vertical-relative:line" coordorigin="0,0" coordsize="9541,905">
            <v:shape style="position:absolute;left:0;top:0;width:9520;height:288" type="#_x0000_t75" stroked="false">
              <v:imagedata r:id="rId646" o:title=""/>
            </v:shape>
            <v:shape style="position:absolute;left:0;top:310;width:9541;height:288" type="#_x0000_t75" stroked="false">
              <v:imagedata r:id="rId647" o:title=""/>
            </v:shape>
            <v:shape style="position:absolute;left:0;top:617;width:1343;height:288" type="#_x0000_t75" stroked="false">
              <v:imagedata r:id="rId648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55pt;height:76.1pt;mso-position-horizontal-relative:char;mso-position-vertical-relative:line" coordorigin="0,0" coordsize="9531,1522">
            <v:shape style="position:absolute;left:0;top:0;width:9530;height:288" type="#_x0000_t75" stroked="false">
              <v:imagedata r:id="rId649" o:title=""/>
            </v:shape>
            <v:shape style="position:absolute;left:0;top:310;width:9323;height:288" type="#_x0000_t75" stroked="false">
              <v:imagedata r:id="rId650" o:title=""/>
            </v:shape>
            <v:shape style="position:absolute;left:9235;top:310;width:259;height:288" type="#_x0000_t75" stroked="false">
              <v:imagedata r:id="rId651" o:title=""/>
            </v:shape>
            <v:shape style="position:absolute;left:0;top:617;width:3350;height:288" type="#_x0000_t75" stroked="false">
              <v:imagedata r:id="rId652" o:title=""/>
            </v:shape>
            <v:shape style="position:absolute;left:3245;top:617;width:1259;height:288" type="#_x0000_t75" stroked="false">
              <v:imagedata r:id="rId653" o:title=""/>
            </v:shape>
            <v:shape style="position:absolute;left:4407;top:617;width:1544;height:288" type="#_x0000_t75" stroked="false">
              <v:imagedata r:id="rId654" o:title=""/>
            </v:shape>
            <v:shape style="position:absolute;left:5840;top:617;width:3687;height:288" type="#_x0000_t75" stroked="false">
              <v:imagedata r:id="rId655" o:title=""/>
            </v:shape>
            <v:shape style="position:absolute;left:0;top:926;width:9531;height:288" type="#_x0000_t75" stroked="false">
              <v:imagedata r:id="rId656" o:title=""/>
            </v:shape>
            <v:shape style="position:absolute;left:0;top:1234;width:9077;height:288" type="#_x0000_t75" stroked="false">
              <v:imagedata r:id="rId657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35pt;height:29.9pt;mso-position-horizontal-relative:char;mso-position-vertical-relative:line" coordorigin="0,0" coordsize="9527,598">
            <v:shape style="position:absolute;left:0;top:0;width:3244;height:288" type="#_x0000_t75" stroked="false">
              <v:imagedata r:id="rId658" o:title=""/>
            </v:shape>
            <v:shape style="position:absolute;left:3149;top:0;width:6376;height:288" type="#_x0000_t75" stroked="false">
              <v:imagedata r:id="rId659" o:title=""/>
            </v:shape>
            <v:shape style="position:absolute;left:0;top:310;width:5216;height:288" type="#_x0000_t75" stroked="false">
              <v:imagedata r:id="rId660" o:title=""/>
            </v:shape>
            <v:shape style="position:absolute;left:5118;top:310;width:4409;height:288" type="#_x0000_t75" stroked="false">
              <v:imagedata r:id="rId661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0" w:footer="994" w:top="1360" w:bottom="1180" w:left="1340" w:right="114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2pt;height:29.8pt;mso-position-horizontal-relative:char;mso-position-vertical-relative:line" coordorigin="0,0" coordsize="9524,596">
            <v:shape style="position:absolute;left:0;top:0;width:3935;height:288" type="#_x0000_t75" stroked="false">
              <v:imagedata r:id="rId662" o:title=""/>
            </v:shape>
            <v:shape style="position:absolute;left:3836;top:0;width:5688;height:288" type="#_x0000_t75" stroked="false">
              <v:imagedata r:id="rId663" o:title=""/>
            </v:shape>
            <v:shape style="position:absolute;left:0;top:307;width:3688;height:288" type="#_x0000_t75" stroked="false">
              <v:imagedata r:id="rId664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00" w:lineRule="atLeast"/>
        <w:ind w:left="46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490457" cy="2080260"/>
            <wp:effectExtent l="0" t="0" r="0" b="0"/>
            <wp:docPr id="91" name="image65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652.jpe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457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35pt;height:60.75pt;mso-position-horizontal-relative:char;mso-position-vertical-relative:line" coordorigin="0,0" coordsize="9527,1215">
            <v:shape style="position:absolute;left:0;top:0;width:9527;height:288" type="#_x0000_t75" stroked="false">
              <v:imagedata r:id="rId666" o:title=""/>
            </v:shape>
            <v:shape style="position:absolute;left:0;top:310;width:6656;height:288" type="#_x0000_t75" stroked="false">
              <v:imagedata r:id="rId667" o:title=""/>
            </v:shape>
            <v:shape style="position:absolute;left:6548;top:310;width:2977;height:288" type="#_x0000_t75" stroked="false">
              <v:imagedata r:id="rId668" o:title=""/>
            </v:shape>
            <v:shape style="position:absolute;left:0;top:617;width:9526;height:288" type="#_x0000_t75" stroked="false">
              <v:imagedata r:id="rId669" o:title=""/>
            </v:shape>
            <v:shape style="position:absolute;left:0;top:927;width:5044;height:288" type="#_x0000_t75" stroked="false">
              <v:imagedata r:id="rId670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65pt;height:60.6pt;mso-position-horizontal-relative:char;mso-position-vertical-relative:line" coordorigin="0,0" coordsize="9533,1212">
            <v:shape style="position:absolute;left:0;top:0;width:9526;height:288" type="#_x0000_t75" stroked="false">
              <v:imagedata r:id="rId671" o:title=""/>
            </v:shape>
            <v:shape style="position:absolute;left:0;top:307;width:5180;height:288" type="#_x0000_t75" stroked="false">
              <v:imagedata r:id="rId672" o:title=""/>
            </v:shape>
            <v:shape style="position:absolute;left:5072;top:307;width:4461;height:288" type="#_x0000_t75" stroked="false">
              <v:imagedata r:id="rId673" o:title=""/>
            </v:shape>
            <v:shape style="position:absolute;left:0;top:617;width:9524;height:288" type="#_x0000_t75" stroked="false">
              <v:imagedata r:id="rId674" o:title=""/>
            </v:shape>
            <v:shape style="position:absolute;left:0;top:924;width:2180;height:288" type="#_x0000_t75" stroked="false">
              <v:imagedata r:id="rId675" o:title=""/>
            </v:shape>
            <v:shape style="position:absolute;left:2081;top:924;width:414;height:288" type="#_x0000_t75" stroked="false">
              <v:imagedata r:id="rId676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2pt;height:29.9pt;mso-position-horizontal-relative:char;mso-position-vertical-relative:line" coordorigin="0,0" coordsize="9524,598">
            <v:shape style="position:absolute;left:0;top:0;width:9524;height:288" type="#_x0000_t75" stroked="false">
              <v:imagedata r:id="rId677" o:title=""/>
            </v:shape>
            <v:shape style="position:absolute;left:0;top:310;width:4749;height:288" type="#_x0000_t75" stroked="false">
              <v:imagedata r:id="rId678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4817618" cy="182879"/>
            <wp:effectExtent l="0" t="0" r="0" b="0"/>
            <wp:docPr id="93" name="image6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666.png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7618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05pt;height:45.25pt;mso-position-horizontal-relative:char;mso-position-vertical-relative:line" coordorigin="0,0" coordsize="9521,905">
            <v:shape style="position:absolute;left:0;top:0;width:3120;height:288" type="#_x0000_t75" stroked="false">
              <v:imagedata r:id="rId680" o:title=""/>
            </v:shape>
            <v:shape style="position:absolute;left:3020;top:0;width:6501;height:288" type="#_x0000_t75" stroked="false">
              <v:imagedata r:id="rId681" o:title=""/>
            </v:shape>
            <v:shape style="position:absolute;left:0;top:310;width:7180;height:288" type="#_x0000_t75" stroked="false">
              <v:imagedata r:id="rId682" o:title=""/>
            </v:shape>
            <v:shape style="position:absolute;left:7084;top:310;width:2437;height:288" type="#_x0000_t75" stroked="false">
              <v:imagedata r:id="rId683" o:title=""/>
            </v:shape>
            <v:shape style="position:absolute;left:0;top:617;width:648;height:288" type="#_x0000_t75" stroked="false">
              <v:imagedata r:id="rId465" o:title=""/>
            </v:shape>
            <v:shape style="position:absolute;left:518;top:617;width:202;height:288" type="#_x0000_t75" stroked="false">
              <v:imagedata r:id="rId684" o:title=""/>
            </v:shape>
            <v:shape style="position:absolute;left:619;top:617;width:202;height:288" type="#_x0000_t75" stroked="false">
              <v:imagedata r:id="rId685" o:title=""/>
            </v:shape>
            <v:shape style="position:absolute;left:754;top:617;width:4100;height:288" type="#_x0000_t75" stroked="false">
              <v:imagedata r:id="rId686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304.9pt;height:14.4pt;mso-position-horizontal-relative:char;mso-position-vertical-relative:line" coordorigin="0,0" coordsize="6098,288">
            <v:shape style="position:absolute;left:0;top:0;width:254;height:288" type="#_x0000_t75" stroked="false">
              <v:imagedata r:id="rId687" o:title=""/>
            </v:shape>
            <v:shape style="position:absolute;left:127;top:0;width:3604;height:288" type="#_x0000_t75" stroked="false">
              <v:imagedata r:id="rId688" o:title=""/>
            </v:shape>
            <v:shape style="position:absolute;left:3641;top:0;width:989;height:288" type="#_x0000_t75" stroked="false">
              <v:imagedata r:id="rId689" o:title=""/>
            </v:shape>
            <v:shape style="position:absolute;left:4652;top:0;width:1445;height:288" type="#_x0000_t75" stroked="false">
              <v:imagedata r:id="rId690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4pt;height:29.8pt;mso-position-horizontal-relative:char;mso-position-vertical-relative:line" coordorigin="0,0" coordsize="9528,596">
            <v:shape style="position:absolute;left:0;top:0;width:996;height:288" type="#_x0000_t75" stroked="false">
              <v:imagedata r:id="rId691" o:title=""/>
            </v:shape>
            <v:shape style="position:absolute;left:886;top:0;width:2203;height:288" type="#_x0000_t75" stroked="false">
              <v:imagedata r:id="rId692" o:title=""/>
            </v:shape>
            <v:shape style="position:absolute;left:2989;top:0;width:2604;height:288" type="#_x0000_t75" stroked="false">
              <v:imagedata r:id="rId693" o:title=""/>
            </v:shape>
            <v:shape style="position:absolute;left:5492;top:0;width:4035;height:288" type="#_x0000_t75" stroked="false">
              <v:imagedata r:id="rId694" o:title=""/>
            </v:shape>
            <v:shape style="position:absolute;left:0;top:307;width:5515;height:288" type="#_x0000_t75" stroked="false">
              <v:imagedata r:id="rId695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3135528" cy="182880"/>
            <wp:effectExtent l="0" t="0" r="0" b="0"/>
            <wp:docPr id="95" name="image6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683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5528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2pt;height:45.25pt;mso-position-horizontal-relative:char;mso-position-vertical-relative:line" coordorigin="0,0" coordsize="9524,905">
            <v:shape style="position:absolute;left:0;top:0;width:3001;height:288" type="#_x0000_t75" stroked="false">
              <v:imagedata r:id="rId697" o:title=""/>
            </v:shape>
            <v:shape style="position:absolute;left:2897;top:0;width:558;height:288" type="#_x0000_t75" stroked="false">
              <v:imagedata r:id="rId698" o:title=""/>
            </v:shape>
            <v:shape style="position:absolute;left:3344;top:0;width:6180;height:288" type="#_x0000_t75" stroked="false">
              <v:imagedata r:id="rId699" o:title=""/>
            </v:shape>
            <v:shape style="position:absolute;left:0;top:310;width:3810;height:288" type="#_x0000_t75" stroked="false">
              <v:imagedata r:id="rId700" o:title=""/>
            </v:shape>
            <v:shape style="position:absolute;left:3721;top:310;width:5799;height:288" type="#_x0000_t75" stroked="false">
              <v:imagedata r:id="rId701" o:title=""/>
            </v:shape>
            <v:shape style="position:absolute;left:0;top:617;width:1508;height:288" type="#_x0000_t75" stroked="false">
              <v:imagedata r:id="rId702" o:title=""/>
            </v:shape>
            <v:shape style="position:absolute;left:1414;top:617;width:1419;height:288" type="#_x0000_t75" stroked="false">
              <v:imagedata r:id="rId703" o:title=""/>
            </v:shape>
            <v:shape style="position:absolute;left:2732;top:617;width:6169;height:288" type="#_x0000_t75" stroked="false">
              <v:imagedata r:id="rId704" o:title=""/>
            </v:shape>
            <v:shape style="position:absolute;left:8802;top:617;width:624;height:288" type="#_x0000_t75" stroked="false">
              <v:imagedata r:id="rId705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0" w:footer="994" w:top="1360" w:bottom="1180" w:left="1340" w:right="116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346.7pt;height:29.8pt;mso-position-horizontal-relative:char;mso-position-vertical-relative:line" coordorigin="0,0" coordsize="6934,596">
            <v:shape style="position:absolute;left:0;top:0;width:6934;height:288" type="#_x0000_t75" stroked="false">
              <v:imagedata r:id="rId706" o:title=""/>
            </v:shape>
            <v:shape style="position:absolute;left:0;top:307;width:3470;height:288" type="#_x0000_t75" stroked="false">
              <v:imagedata r:id="rId707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068316" cy="182879"/>
            <wp:effectExtent l="0" t="0" r="0" b="0"/>
            <wp:docPr id="97" name="image6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695.pn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8316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7.5pt;height:45.25pt;mso-position-horizontal-relative:char;mso-position-vertical-relative:line" coordorigin="0,0" coordsize="9550,905">
            <v:shape style="position:absolute;left:0;top:0;width:274;height:288" type="#_x0000_t75" stroked="false">
              <v:imagedata r:id="rId585" o:title=""/>
            </v:shape>
            <v:shape style="position:absolute;left:137;top:0;width:352;height:288" type="#_x0000_t75" stroked="false">
              <v:imagedata r:id="rId709" o:title=""/>
            </v:shape>
            <v:shape style="position:absolute;left:401;top:0;width:9125;height:288" type="#_x0000_t75" stroked="false">
              <v:imagedata r:id="rId710" o:title=""/>
            </v:shape>
            <v:shape style="position:absolute;left:0;top:307;width:2274;height:288" type="#_x0000_t75" stroked="false">
              <v:imagedata r:id="rId711" o:title=""/>
            </v:shape>
            <v:shape style="position:absolute;left:2317;top:307;width:2575;height:288" type="#_x0000_t75" stroked="false">
              <v:imagedata r:id="rId712" o:title=""/>
            </v:shape>
            <v:shape style="position:absolute;left:4940;top:307;width:4609;height:288" type="#_x0000_t75" stroked="false">
              <v:imagedata r:id="rId713" o:title=""/>
            </v:shape>
            <v:shape style="position:absolute;left:0;top:617;width:4896;height:288" type="#_x0000_t75" stroked="false">
              <v:imagedata r:id="rId714" o:title=""/>
            </v:shape>
            <v:shape style="position:absolute;left:4791;top:617;width:134;height:288" type="#_x0000_t75" stroked="false">
              <v:imagedata r:id="rId321" o:title=""/>
            </v:shape>
            <v:shape style="position:absolute;left:4859;top:617;width:149;height:288" type="#_x0000_t75" stroked="false">
              <v:imagedata r:id="rId594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7.15pt;height:76.150pt;mso-position-horizontal-relative:char;mso-position-vertical-relative:line" coordorigin="0,0" coordsize="9543,1523">
            <v:shape style="position:absolute;left:0;top:0;width:274;height:288" type="#_x0000_t75" stroked="false">
              <v:imagedata r:id="rId585" o:title=""/>
            </v:shape>
            <v:shape style="position:absolute;left:137;top:0;width:346;height:288" type="#_x0000_t75" stroked="false">
              <v:imagedata r:id="rId715" o:title=""/>
            </v:shape>
            <v:shape style="position:absolute;left:396;top:0;width:5183;height:288" type="#_x0000_t75" stroked="false">
              <v:imagedata r:id="rId716" o:title=""/>
            </v:shape>
            <v:shape style="position:absolute;left:5485;top:0;width:3395;height:288" type="#_x0000_t75" stroked="false">
              <v:imagedata r:id="rId717" o:title=""/>
            </v:shape>
            <v:shape style="position:absolute;left:8788;top:0;width:745;height:288" type="#_x0000_t75" stroked="false">
              <v:imagedata r:id="rId718" o:title=""/>
            </v:shape>
            <v:shape style="position:absolute;left:0;top:307;width:7758;height:288" type="#_x0000_t75" stroked="false">
              <v:imagedata r:id="rId719" o:title=""/>
            </v:shape>
            <v:shape style="position:absolute;left:7660;top:307;width:1864;height:288" type="#_x0000_t75" stroked="false">
              <v:imagedata r:id="rId720" o:title=""/>
            </v:shape>
            <v:shape style="position:absolute;left:0;top:617;width:9528;height:288" type="#_x0000_t75" stroked="false">
              <v:imagedata r:id="rId721" o:title=""/>
            </v:shape>
            <v:shape style="position:absolute;left:0;top:925;width:3631;height:288" type="#_x0000_t75" stroked="false">
              <v:imagedata r:id="rId722" o:title=""/>
            </v:shape>
            <v:shape style="position:absolute;left:3536;top:925;width:2857;height:288" type="#_x0000_t75" stroked="false">
              <v:imagedata r:id="rId723" o:title=""/>
            </v:shape>
            <v:shape style="position:absolute;left:6282;top:925;width:3260;height:288" type="#_x0000_t75" stroked="false">
              <v:imagedata r:id="rId724" o:title=""/>
            </v:shape>
            <v:shape style="position:absolute;left:0;top:1234;width:5437;height:288" type="#_x0000_t75" stroked="false">
              <v:imagedata r:id="rId725" o:title=""/>
            </v:shape>
            <v:shape style="position:absolute;left:5329;top:1234;width:139;height:288" type="#_x0000_t75" stroked="false">
              <v:imagedata r:id="rId307" o:title=""/>
            </v:shape>
            <v:shape style="position:absolute;left:5399;top:1234;width:144;height:288" type="#_x0000_t75" stroked="false">
              <v:imagedata r:id="rId637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00" w:lineRule="atLeast"/>
        <w:ind w:left="1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248.8pt;height:14.4pt;mso-position-horizontal-relative:char;mso-position-vertical-relative:line" coordorigin="0,0" coordsize="4976,288">
            <v:shape style="position:absolute;left:0;top:0;width:1273;height:288" type="#_x0000_t75" stroked="false">
              <v:imagedata r:id="rId262" o:title=""/>
            </v:shape>
            <v:shape style="position:absolute;left:1157;top:14;width:168;height:168" type="#_x0000_t75" stroked="false">
              <v:imagedata r:id="rId726" o:title=""/>
            </v:shape>
            <v:shape style="position:absolute;left:1241;top:0;width:223;height:288" type="#_x0000_t75" stroked="false">
              <v:imagedata r:id="rId727" o:title=""/>
            </v:shape>
            <v:shape style="position:absolute;left:1390;top:0;width:2437;height:288" type="#_x0000_t75" stroked="false">
              <v:imagedata r:id="rId728" o:title=""/>
            </v:shape>
            <v:shape style="position:absolute;left:3721;top:0;width:1255;height:288" type="#_x0000_t75" stroked="false">
              <v:imagedata r:id="rId729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1378204" cy="182879"/>
            <wp:effectExtent l="0" t="0" r="0" b="0"/>
            <wp:docPr id="99" name="image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2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204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13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95pt;height:168.65pt;mso-position-horizontal-relative:char;mso-position-vertical-relative:line" coordorigin="0,0" coordsize="9539,3373">
            <v:shape style="position:absolute;left:7;top:0;width:5247;height:288" type="#_x0000_t75" stroked="false">
              <v:imagedata r:id="rId730" o:title=""/>
            </v:shape>
            <v:shape style="position:absolute;left:5151;top:0;width:3052;height:288" type="#_x0000_t75" stroked="false">
              <v:imagedata r:id="rId731" o:title=""/>
            </v:shape>
            <v:shape style="position:absolute;left:8111;top:0;width:1427;height:288" type="#_x0000_t75" stroked="false">
              <v:imagedata r:id="rId732" o:title=""/>
            </v:shape>
            <v:shape style="position:absolute;left:7;top:308;width:6489;height:288" type="#_x0000_t75" stroked="false">
              <v:imagedata r:id="rId733" o:title=""/>
            </v:shape>
            <v:shape style="position:absolute;left:6394;top:308;width:3134;height:288" type="#_x0000_t75" stroked="false">
              <v:imagedata r:id="rId734" o:title=""/>
            </v:shape>
            <v:shape style="position:absolute;left:7;top:617;width:6651;height:288" type="#_x0000_t75" stroked="false">
              <v:imagedata r:id="rId735" o:title=""/>
            </v:shape>
            <v:shape style="position:absolute;left:6562;top:617;width:2961;height:288" type="#_x0000_t75" stroked="false">
              <v:imagedata r:id="rId736" o:title=""/>
            </v:shape>
            <v:shape style="position:absolute;left:7;top:924;width:2583;height:288" type="#_x0000_t75" stroked="false">
              <v:imagedata r:id="rId737" o:title=""/>
            </v:shape>
            <v:shape style="position:absolute;left:2487;top:924;width:4489;height:288" type="#_x0000_t75" stroked="false">
              <v:imagedata r:id="rId738" o:title=""/>
            </v:shape>
            <v:shape style="position:absolute;left:6877;top:924;width:2651;height:288" type="#_x0000_t75" stroked="false">
              <v:imagedata r:id="rId739" o:title=""/>
            </v:shape>
            <v:shape style="position:absolute;left:7;top:1234;width:9521;height:288" type="#_x0000_t75" stroked="false">
              <v:imagedata r:id="rId740" o:title=""/>
            </v:shape>
            <v:shape style="position:absolute;left:7;top:1541;width:2966;height:288" type="#_x0000_t75" stroked="false">
              <v:imagedata r:id="rId741" o:title=""/>
            </v:shape>
            <v:shape style="position:absolute;left:2880;top:1541;width:3092;height:288" type="#_x0000_t75" stroked="false">
              <v:imagedata r:id="rId742" o:title=""/>
            </v:shape>
            <v:shape style="position:absolute;left:5886;top:1541;width:1119;height:288" type="#_x0000_t75" stroked="false">
              <v:imagedata r:id="rId743" o:title=""/>
            </v:shape>
            <v:shape style="position:absolute;left:6904;top:1541;width:658;height:288" type="#_x0000_t75" stroked="false">
              <v:imagedata r:id="rId744" o:title=""/>
            </v:shape>
            <v:shape style="position:absolute;left:7480;top:1541;width:320;height:288" type="#_x0000_t75" stroked="false">
              <v:imagedata r:id="rId745" o:title=""/>
            </v:shape>
            <v:shape style="position:absolute;left:7720;top:1541;width:1817;height:288" type="#_x0000_t75" stroked="false">
              <v:imagedata r:id="rId746" o:title=""/>
            </v:shape>
            <v:group style="position:absolute;left:5886;top:1787;width:1019;height:2" coordorigin="5886,1787" coordsize="1019,2">
              <v:shape style="position:absolute;left:5886;top:1787;width:1019;height:2" coordorigin="5886,1787" coordsize="1019,0" path="m5886,1787l6904,1787e" filled="false" stroked="true" strokeweight=".69998pt" strokecolor="#000000">
                <v:path arrowok="t"/>
              </v:shape>
            </v:group>
            <v:group style="position:absolute;left:7720;top:1787;width:1650;height:2" coordorigin="7720,1787" coordsize="1650,2">
              <v:shape style="position:absolute;left:7720;top:1787;width:1650;height:2" coordorigin="7720,1787" coordsize="1650,0" path="m7720,1787l9369,1787e" filled="false" stroked="true" strokeweight=".69998pt" strokecolor="#000000">
                <v:path arrowok="t"/>
              </v:shape>
              <v:shape style="position:absolute;left:7;top:1851;width:2858;height:288" type="#_x0000_t75" stroked="false">
                <v:imagedata r:id="rId747" o:title=""/>
              </v:shape>
              <v:shape style="position:absolute;left:2777;top:1851;width:1131;height:288" type="#_x0000_t75" stroked="false">
                <v:imagedata r:id="rId748" o:title=""/>
              </v:shape>
              <v:shape style="position:absolute;left:3814;top:1851;width:5721;height:288" type="#_x0000_t75" stroked="false">
                <v:imagedata r:id="rId749" o:title=""/>
              </v:shape>
            </v:group>
            <v:group style="position:absolute;left:7;top:2097;width:1986;height:2" coordorigin="7,2097" coordsize="1986,2">
              <v:shape style="position:absolute;left:7;top:2097;width:1986;height:2" coordorigin="7,2097" coordsize="1986,0" path="m7,2097l1992,2097e" filled="false" stroked="true" strokeweight=".70001pt" strokecolor="#000000">
                <v:path arrowok="t"/>
              </v:shape>
            </v:group>
            <v:group style="position:absolute;left:2777;top:2097;width:1037;height:2" coordorigin="2777,2097" coordsize="1037,2">
              <v:shape style="position:absolute;left:2777;top:2097;width:1037;height:2" coordorigin="2777,2097" coordsize="1037,0" path="m2777,2097l3814,2097e" filled="false" stroked="true" strokeweight=".70001pt" strokecolor="#000000">
                <v:path arrowok="t"/>
              </v:shape>
              <v:shape style="position:absolute;left:7;top:2158;width:420;height:288" type="#_x0000_t75" stroked="false">
                <v:imagedata r:id="rId750" o:title=""/>
              </v:shape>
              <v:shape style="position:absolute;left:343;top:2158;width:3203;height:288" type="#_x0000_t75" stroked="false">
                <v:imagedata r:id="rId751" o:title=""/>
              </v:shape>
              <v:shape style="position:absolute;left:3459;top:2158;width:5201;height:288" type="#_x0000_t75" stroked="false">
                <v:imagedata r:id="rId752" o:title=""/>
              </v:shape>
              <v:shape style="position:absolute;left:8569;top:2158;width:960;height:288" type="#_x0000_t75" stroked="false">
                <v:imagedata r:id="rId753" o:title=""/>
              </v:shape>
              <v:shape style="position:absolute;left:7;top:2468;width:3060;height:288" type="#_x0000_t75" stroked="false">
                <v:imagedata r:id="rId754" o:title=""/>
              </v:shape>
              <v:shape style="position:absolute;left:2972;top:2468;width:2910;height:288" type="#_x0000_t75" stroked="false">
                <v:imagedata r:id="rId755" o:title=""/>
              </v:shape>
              <v:shape style="position:absolute;left:5785;top:2468;width:1547;height:288" type="#_x0000_t75" stroked="false">
                <v:imagedata r:id="rId756" o:title=""/>
              </v:shape>
              <v:shape style="position:absolute;left:7350;top:2468;width:582;height:288" type="#_x0000_t75" stroked="false">
                <v:imagedata r:id="rId757" o:title=""/>
              </v:shape>
              <v:shape style="position:absolute;left:7950;top:2468;width:498;height:288" type="#_x0000_t75" stroked="false">
                <v:imagedata r:id="rId758" o:title=""/>
              </v:shape>
              <v:shape style="position:absolute;left:8349;top:2468;width:1183;height:288" type="#_x0000_t75" stroked="false">
                <v:imagedata r:id="rId759" o:title=""/>
              </v:shape>
            </v:group>
            <v:group style="position:absolute;left:5785;top:2714;width:1451;height:2" coordorigin="5785,2714" coordsize="1451,2">
              <v:shape style="position:absolute;left:5785;top:2714;width:1451;height:2" coordorigin="5785,2714" coordsize="1451,0" path="m5785,2714l7235,2714e" filled="false" stroked="true" strokeweight=".70001pt" strokecolor="#000000">
                <v:path arrowok="t"/>
              </v:shape>
            </v:group>
            <v:group style="position:absolute;left:8349;top:2714;width:1021;height:2" coordorigin="8349,2714" coordsize="1021,2">
              <v:shape style="position:absolute;left:8349;top:2714;width:1021;height:2" coordorigin="8349,2714" coordsize="1021,0" path="m8349,2714l9369,2714e" filled="false" stroked="true" strokeweight=".70001pt" strokecolor="#000000">
                <v:path arrowok="t"/>
              </v:shape>
              <v:shape style="position:absolute;left:7;top:2775;width:3157;height:288" type="#_x0000_t75" stroked="false">
                <v:imagedata r:id="rId760" o:title=""/>
              </v:shape>
              <v:shape style="position:absolute;left:3065;top:2775;width:703;height:288" type="#_x0000_t75" stroked="false">
                <v:imagedata r:id="rId761" o:title=""/>
              </v:shape>
              <v:shape style="position:absolute;left:3668;top:2775;width:3688;height:288" type="#_x0000_t75" stroked="false">
                <v:imagedata r:id="rId762" o:title=""/>
              </v:shape>
              <v:shape style="position:absolute;left:7247;top:2775;width:2291;height:288" type="#_x0000_t75" stroked="false">
                <v:imagedata r:id="rId763" o:title=""/>
              </v:shape>
            </v:group>
            <v:group style="position:absolute;left:7;top:3021;width:3058;height:2" coordorigin="7,3021" coordsize="3058,2">
              <v:shape style="position:absolute;left:7;top:3021;width:3058;height:2" coordorigin="7,3021" coordsize="3058,0" path="m7,3021l3065,3021e" filled="false" stroked="true" strokeweight=".70001pt" strokecolor="#000000">
                <v:path arrowok="t"/>
              </v:shape>
              <v:shape style="position:absolute;left:7;top:3084;width:8861;height:288" type="#_x0000_t75" stroked="false">
                <v:imagedata r:id="rId764" o:title="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8pt;height:106.95pt;mso-position-horizontal-relative:char;mso-position-vertical-relative:line" coordorigin="0,0" coordsize="9536,2139">
            <v:shape style="position:absolute;left:0;top:0;width:7474;height:288" type="#_x0000_t75" stroked="false">
              <v:imagedata r:id="rId765" o:title=""/>
            </v:shape>
            <v:shape style="position:absolute;left:7384;top:0;width:2082;height:288" type="#_x0000_t75" stroked="false">
              <v:imagedata r:id="rId766" o:title=""/>
            </v:shape>
            <v:shape style="position:absolute;left:0;top:307;width:2514;height:288" type="#_x0000_t75" stroked="false">
              <v:imagedata r:id="rId767" o:title=""/>
            </v:shape>
            <v:shape style="position:absolute;left:2425;top:307;width:1122;height:288" type="#_x0000_t75" stroked="false">
              <v:imagedata r:id="rId768" o:title=""/>
            </v:shape>
            <v:shape style="position:absolute;left:3445;top:307;width:187;height:288" type="#_x0000_t75" stroked="false">
              <v:imagedata r:id="rId769" o:title=""/>
            </v:shape>
            <v:shape style="position:absolute;left:3569;top:307;width:4246;height:288" type="#_x0000_t75" stroked="false">
              <v:imagedata r:id="rId770" o:title=""/>
            </v:shape>
            <v:shape style="position:absolute;left:7720;top:307;width:1815;height:288" type="#_x0000_t75" stroked="false">
              <v:imagedata r:id="rId771" o:title=""/>
            </v:shape>
            <v:shape style="position:absolute;left:0;top:617;width:1825;height:288" type="#_x0000_t75" stroked="false">
              <v:imagedata r:id="rId772" o:title=""/>
            </v:shape>
            <v:shape style="position:absolute;left:1723;top:617;width:1288;height:288" type="#_x0000_t75" stroked="false">
              <v:imagedata r:id="rId773" o:title=""/>
            </v:shape>
            <v:shape style="position:absolute;left:2912;top:617;width:202;height:288" type="#_x0000_t75" stroked="false">
              <v:imagedata r:id="rId774" o:title=""/>
            </v:shape>
            <v:shape style="position:absolute;left:3046;top:617;width:3842;height:288" type="#_x0000_t75" stroked="false">
              <v:imagedata r:id="rId775" o:title=""/>
            </v:shape>
            <v:shape style="position:absolute;left:6798;top:617;width:2736;height:288" type="#_x0000_t75" stroked="false">
              <v:imagedata r:id="rId776" o:title=""/>
            </v:shape>
            <v:shape style="position:absolute;left:0;top:924;width:441;height:288" type="#_x0000_t75" stroked="false">
              <v:imagedata r:id="rId777" o:title=""/>
            </v:shape>
            <v:shape style="position:absolute;left:353;top:924;width:2049;height:288" type="#_x0000_t75" stroked="false">
              <v:imagedata r:id="rId778" o:title=""/>
            </v:shape>
            <v:shape style="position:absolute;left:2300;top:924;width:1314;height:288" type="#_x0000_t75" stroked="false">
              <v:imagedata r:id="rId779" o:title=""/>
            </v:shape>
            <v:shape style="position:absolute;left:3512;top:924;width:624;height:288" type="#_x0000_t75" stroked="false">
              <v:imagedata r:id="rId780" o:title=""/>
            </v:shape>
            <v:shape style="position:absolute;left:4047;top:924;width:3743;height:288" type="#_x0000_t75" stroked="false">
              <v:imagedata r:id="rId781" o:title=""/>
            </v:shape>
            <v:shape style="position:absolute;left:7694;top:924;width:1767;height:288" type="#_x0000_t75" stroked="false">
              <v:imagedata r:id="rId782" o:title=""/>
            </v:shape>
            <v:shape style="position:absolute;left:0;top:1234;width:1019;height:288" type="#_x0000_t75" stroked="false">
              <v:imagedata r:id="rId783" o:title=""/>
            </v:shape>
            <v:shape style="position:absolute;left:926;top:1234;width:2696;height:288" type="#_x0000_t75" stroked="false">
              <v:imagedata r:id="rId784" o:title=""/>
            </v:shape>
            <v:shape style="position:absolute;left:3519;top:1234;width:1926;height:288" type="#_x0000_t75" stroked="false">
              <v:imagedata r:id="rId785" o:title=""/>
            </v:shape>
            <v:shape style="position:absolute;left:5343;top:1234;width:4174;height:288" type="#_x0000_t75" stroked="false">
              <v:imagedata r:id="rId786" o:title=""/>
            </v:shape>
            <v:shape style="position:absolute;left:0;top:1541;width:2034;height:288" type="#_x0000_t75" stroked="false">
              <v:imagedata r:id="rId787" o:title=""/>
            </v:shape>
            <v:shape style="position:absolute;left:1937;top:1541;width:1802;height:288" type="#_x0000_t75" stroked="false">
              <v:imagedata r:id="rId788" o:title=""/>
            </v:shape>
            <v:shape style="position:absolute;left:3989;top:1541;width:2130;height:288" type="#_x0000_t75" stroked="false">
              <v:imagedata r:id="rId789" o:title=""/>
            </v:shape>
            <v:shape style="position:absolute;left:6363;top:1541;width:125;height:288" type="#_x0000_t75" stroked="false">
              <v:imagedata r:id="rId790" o:title=""/>
            </v:shape>
            <v:shape style="position:absolute;left:6426;top:1541;width:2130;height:288" type="#_x0000_t75" stroked="false">
              <v:imagedata r:id="rId789" o:title=""/>
            </v:shape>
            <v:shape style="position:absolute;left:8450;top:1541;width:245;height:288" type="#_x0000_t75" stroked="false">
              <v:imagedata r:id="rId791" o:title=""/>
            </v:shape>
            <v:shape style="position:absolute;left:8572;top:1541;width:760;height:288" type="#_x0000_t75" stroked="false">
              <v:imagedata r:id="rId792" o:title=""/>
            </v:shape>
            <v:shape style="position:absolute;left:9237;top:1541;width:284;height:288" type="#_x0000_t75" stroked="false">
              <v:imagedata r:id="rId793" o:title=""/>
            </v:shape>
            <v:shape style="position:absolute;left:0;top:1850;width:915;height:288" type="#_x0000_t75" stroked="false">
              <v:imagedata r:id="rId794" o:title=""/>
            </v:shape>
            <v:shape style="position:absolute;left:814;top:1850;width:194;height:288" type="#_x0000_t75" stroked="false">
              <v:imagedata r:id="rId795" o:title=""/>
            </v:shape>
            <v:shape style="position:absolute;left:1116;top:1850;width:355;height:288" type="#_x0000_t75" stroked="false">
              <v:imagedata r:id="rId796" o:title=""/>
            </v:shape>
            <v:shape style="position:absolute;left:1382;top:1850;width:274;height:288" type="#_x0000_t75" stroked="false">
              <v:imagedata r:id="rId797" o:title=""/>
            </v:shape>
            <v:shape style="position:absolute;left:1586;top:1850;width:2067;height:288" type="#_x0000_t75" stroked="false">
              <v:imagedata r:id="rId798" o:title=""/>
            </v:shape>
            <v:shape style="position:absolute;left:3550;top:1850;width:250;height:288" type="#_x0000_t75" stroked="false">
              <v:imagedata r:id="rId799" o:title=""/>
            </v:shape>
            <v:shape style="position:absolute;left:3675;top:1850;width:1769;height:288" type="#_x0000_t75" stroked="false">
              <v:imagedata r:id="rId800" o:title=""/>
            </v:shape>
            <v:shape style="position:absolute;left:5346;top:1850;width:194;height:288" type="#_x0000_t75" stroked="false">
              <v:imagedata r:id="rId801" o:title=""/>
            </v:shape>
            <v:shape style="position:absolute;left:3761;top:1592;width:107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mbria Math" w:hAnsi="Cambria Math" w:cs="Cambria Math" w:eastAsia="Cambria Math"/>
                        <w:sz w:val="22"/>
                        <w:szCs w:val="22"/>
                      </w:rPr>
                    </w:pPr>
                    <w:r>
                      <w:rPr>
                        <w:rFonts w:ascii="Cambria Math" w:hAnsi="Cambria Math" w:cs="Cambria Math" w:eastAsia="Cambria Math"/>
                        <w:sz w:val="22"/>
                        <w:szCs w:val="22"/>
                      </w:rPr>
                      <w:t>∗</w:t>
                    </w:r>
                  </w:p>
                </w:txbxContent>
              </v:textbox>
              <w10:wrap type="none"/>
            </v:shape>
            <v:shape style="position:absolute;left:6135;top:1592;width:107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mbria Math" w:hAnsi="Cambria Math" w:cs="Cambria Math" w:eastAsia="Cambria Math"/>
                        <w:sz w:val="22"/>
                        <w:szCs w:val="22"/>
                      </w:rPr>
                    </w:pPr>
                    <w:r>
                      <w:rPr>
                        <w:rFonts w:ascii="Cambria Math" w:hAnsi="Cambria Math" w:cs="Cambria Math" w:eastAsia="Cambria Math"/>
                        <w:sz w:val="22"/>
                        <w:szCs w:val="22"/>
                      </w:rPr>
                      <w:t>∗</w:t>
                    </w:r>
                  </w:p>
                </w:txbxContent>
              </v:textbox>
              <w10:wrap type="none"/>
            </v:shape>
            <v:shape style="position:absolute;left:943;top:1902;width:107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mbria Math" w:hAnsi="Cambria Math" w:cs="Cambria Math" w:eastAsia="Cambria Math"/>
                        <w:sz w:val="22"/>
                        <w:szCs w:val="22"/>
                      </w:rPr>
                    </w:pPr>
                    <w:r>
                      <w:rPr>
                        <w:rFonts w:ascii="Cambria Math" w:hAnsi="Cambria Math" w:cs="Cambria Math" w:eastAsia="Cambria Math"/>
                        <w:sz w:val="22"/>
                        <w:szCs w:val="22"/>
                      </w:rPr>
                      <w:t>∗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65pt;height:45.3pt;mso-position-horizontal-relative:char;mso-position-vertical-relative:line" coordorigin="0,0" coordsize="9533,906">
            <v:shape style="position:absolute;left:0;top:0;width:2778;height:288" type="#_x0000_t75" stroked="false">
              <v:imagedata r:id="rId802" o:title=""/>
            </v:shape>
            <v:shape style="position:absolute;left:2679;top:0;width:2850;height:288" type="#_x0000_t75" stroked="false">
              <v:imagedata r:id="rId803" o:title=""/>
            </v:shape>
            <v:shape style="position:absolute;left:5437;top:0;width:2129;height:288" type="#_x0000_t75" stroked="false">
              <v:imagedata r:id="rId804" o:title=""/>
            </v:shape>
            <v:shape style="position:absolute;left:7473;top:0;width:2059;height:288" type="#_x0000_t75" stroked="false">
              <v:imagedata r:id="rId805" o:title=""/>
            </v:shape>
            <v:shape style="position:absolute;left:0;top:308;width:2359;height:288" type="#_x0000_t75" stroked="false">
              <v:imagedata r:id="rId806" o:title=""/>
            </v:shape>
            <v:shape style="position:absolute;left:2257;top:308;width:3993;height:288" type="#_x0000_t75" stroked="false">
              <v:imagedata r:id="rId807" o:title=""/>
            </v:shape>
            <v:shape style="position:absolute;left:6164;top:308;width:1327;height:288" type="#_x0000_t75" stroked="false">
              <v:imagedata r:id="rId808" o:title=""/>
            </v:shape>
            <v:shape style="position:absolute;left:7389;top:308;width:2077;height:288" type="#_x0000_t75" stroked="false">
              <v:imagedata r:id="rId809" o:title=""/>
            </v:shape>
            <v:shape style="position:absolute;left:0;top:617;width:254;height:288" type="#_x0000_t75" stroked="false">
              <v:imagedata r:id="rId687" o:title=""/>
            </v:shape>
            <v:shape style="position:absolute;left:127;top:617;width:1430;height:288" type="#_x0000_t75" stroked="false">
              <v:imagedata r:id="rId810" o:title=""/>
            </v:shape>
            <v:shape style="position:absolute;left:1462;top:617;width:2920;height:288" type="#_x0000_t75" stroked="false">
              <v:imagedata r:id="rId811" o:title=""/>
            </v:shape>
            <v:shape style="position:absolute;left:4285;top:617;width:641;height:288" type="#_x0000_t75" stroked="false">
              <v:imagedata r:id="rId812" o:title=""/>
            </v:shape>
            <v:shape style="position:absolute;left:4835;top:617;width:4623;height:288" type="#_x0000_t75" stroked="false">
              <v:imagedata r:id="rId813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line="20" w:lineRule="atLeast"/>
        <w:ind w:left="112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144.85pt;height:.85pt;mso-position-horizontal-relative:char;mso-position-vertical-relative:line" coordorigin="0,0" coordsize="2897,17">
            <v:group style="position:absolute;left:8;top:8;width:2881;height:2" coordorigin="8,8" coordsize="2881,2">
              <v:shape style="position:absolute;left:8;top:8;width:2881;height:2" coordorigin="8,8" coordsize="2881,0" path="m8,8l2889,8e" filled="false" stroked="true" strokeweight=".82003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before="85"/>
        <w:ind w:left="120" w:right="0" w:firstLine="0"/>
        <w:jc w:val="left"/>
        <w:rPr>
          <w:rFonts w:ascii="Calibri" w:hAnsi="Calibri" w:cs="Calibri" w:eastAsia="Calibri"/>
          <w:sz w:val="20"/>
          <w:szCs w:val="20"/>
        </w:rPr>
      </w:pPr>
      <w:r>
        <w:rPr>
          <w:rFonts w:ascii="Calibri"/>
          <w:position w:val="7"/>
          <w:sz w:val="13"/>
        </w:rPr>
        <w:t>5</w:t>
      </w:r>
      <w:r>
        <w:rPr>
          <w:rFonts w:ascii="Calibri"/>
          <w:spacing w:val="10"/>
          <w:position w:val="7"/>
          <w:sz w:val="13"/>
        </w:rPr>
        <w:t> </w:t>
      </w:r>
      <w:r>
        <w:rPr>
          <w:rFonts w:ascii="Calibri"/>
          <w:spacing w:val="-1"/>
          <w:sz w:val="20"/>
        </w:rPr>
        <w:t>Caso</w:t>
      </w:r>
      <w:r>
        <w:rPr>
          <w:rFonts w:ascii="Calibri"/>
          <w:spacing w:val="-5"/>
          <w:sz w:val="20"/>
        </w:rPr>
        <w:t> </w:t>
      </w:r>
      <w:r>
        <w:rPr>
          <w:rFonts w:ascii="Calibri"/>
          <w:sz w:val="20"/>
        </w:rPr>
        <w:t>tomado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de</w:t>
      </w:r>
      <w:r>
        <w:rPr>
          <w:rFonts w:ascii="Calibri"/>
          <w:spacing w:val="-5"/>
          <w:sz w:val="20"/>
        </w:rPr>
        <w:t> </w:t>
      </w:r>
      <w:r>
        <w:rPr>
          <w:rFonts w:ascii="Calibri"/>
          <w:sz w:val="20"/>
        </w:rPr>
        <w:t>Pruyt</w:t>
      </w:r>
      <w:r>
        <w:rPr>
          <w:rFonts w:ascii="Calibri"/>
          <w:spacing w:val="-5"/>
          <w:sz w:val="20"/>
        </w:rPr>
        <w:t> </w:t>
      </w:r>
      <w:r>
        <w:rPr>
          <w:rFonts w:ascii="Calibri"/>
          <w:spacing w:val="-1"/>
          <w:sz w:val="20"/>
        </w:rPr>
        <w:t>(2013),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p93</w:t>
      </w:r>
      <w:r>
        <w:rPr>
          <w:rFonts w:ascii="Calibri"/>
          <w:sz w:val="20"/>
        </w:rPr>
      </w:r>
    </w:p>
    <w:p>
      <w:pPr>
        <w:spacing w:after="0"/>
        <w:jc w:val="left"/>
        <w:rPr>
          <w:rFonts w:ascii="Calibri" w:hAnsi="Calibri" w:cs="Calibri" w:eastAsia="Calibri"/>
          <w:sz w:val="20"/>
          <w:szCs w:val="20"/>
        </w:rPr>
        <w:sectPr>
          <w:pgSz w:w="12240" w:h="15840"/>
          <w:pgMar w:header="0" w:footer="994" w:top="1360" w:bottom="1180" w:left="1320" w:right="114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5pt;height:29.8pt;mso-position-horizontal-relative:char;mso-position-vertical-relative:line" coordorigin="0,0" coordsize="9530,596">
            <v:shape style="position:absolute;left:0;top:0;width:700;height:288" type="#_x0000_t75" stroked="false">
              <v:imagedata r:id="rId814" o:title=""/>
            </v:shape>
            <v:shape style="position:absolute;left:583;top:0;width:2090;height:288" type="#_x0000_t75" stroked="false">
              <v:imagedata r:id="rId815" o:title=""/>
            </v:shape>
            <v:shape style="position:absolute;left:2569;top:0;width:250;height:288" type="#_x0000_t75" stroked="false">
              <v:imagedata r:id="rId799" o:title=""/>
            </v:shape>
            <v:shape style="position:absolute;left:2693;top:0;width:6836;height:288" type="#_x0000_t75" stroked="false">
              <v:imagedata r:id="rId816" o:title=""/>
            </v:shape>
            <v:shape style="position:absolute;left:0;top:307;width:697;height:288" type="#_x0000_t75" stroked="false">
              <v:imagedata r:id="rId817" o:title=""/>
            </v:shape>
            <v:shape style="position:absolute;left:838;top:307;width:1122;height:288" type="#_x0000_t75" stroked="false">
              <v:imagedata r:id="rId768" o:title=""/>
            </v:shape>
            <v:shape style="position:absolute;left:1858;top:307;width:262;height:288" type="#_x0000_t75" stroked="false">
              <v:imagedata r:id="rId818" o:title=""/>
            </v:shape>
            <v:shape style="position:absolute;left:665;top:359;width:107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mbria Math" w:hAnsi="Cambria Math" w:cs="Cambria Math" w:eastAsia="Cambria Math"/>
                        <w:sz w:val="22"/>
                        <w:szCs w:val="22"/>
                      </w:rPr>
                    </w:pPr>
                    <w:r>
                      <w:rPr>
                        <w:rFonts w:ascii="Cambria Math" w:hAnsi="Cambria Math" w:cs="Cambria Math" w:eastAsia="Cambria Math"/>
                        <w:sz w:val="22"/>
                        <w:szCs w:val="22"/>
                      </w:rPr>
                      <w:t>∗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5.95pt;height:45.25pt;mso-position-horizontal-relative:char;mso-position-vertical-relative:line" coordorigin="0,0" coordsize="9519,905">
            <v:shape style="position:absolute;left:0;top:0;width:4193;height:288" type="#_x0000_t75" stroked="false">
              <v:imagedata r:id="rId819" o:title=""/>
            </v:shape>
            <v:shape style="position:absolute;left:4090;top:0;width:729;height:288" type="#_x0000_t75" stroked="false">
              <v:imagedata r:id="rId820" o:title=""/>
            </v:shape>
            <v:shape style="position:absolute;left:4674;top:0;width:1610;height:288" type="#_x0000_t75" stroked="false">
              <v:imagedata r:id="rId821" o:title=""/>
            </v:shape>
            <v:shape style="position:absolute;left:6188;top:0;width:1157;height:288" type="#_x0000_t75" stroked="false">
              <v:imagedata r:id="rId822" o:title=""/>
            </v:shape>
            <v:shape style="position:absolute;left:7250;top:0;width:2265;height:288" type="#_x0000_t75" stroked="false">
              <v:imagedata r:id="rId823" o:title=""/>
            </v:shape>
            <v:shape style="position:absolute;left:0;top:307;width:1425;height:288" type="#_x0000_t75" stroked="false">
              <v:imagedata r:id="rId824" o:title=""/>
            </v:shape>
            <v:shape style="position:absolute;left:1330;top:307;width:4798;height:288" type="#_x0000_t75" stroked="false">
              <v:imagedata r:id="rId825" o:title=""/>
            </v:shape>
            <v:shape style="position:absolute;left:6027;top:307;width:3492;height:288" type="#_x0000_t75" stroked="false">
              <v:imagedata r:id="rId826" o:title=""/>
            </v:shape>
            <v:shape style="position:absolute;left:0;top:617;width:1410;height:288" type="#_x0000_t75" stroked="false">
              <v:imagedata r:id="rId827" o:title=""/>
            </v:shape>
            <v:shape style="position:absolute;left:1315;top:617;width:4701;height:288" type="#_x0000_t75" stroked="false">
              <v:imagedata r:id="rId828" o:title=""/>
            </v:shape>
            <v:shape style="position:absolute;left:5931;top:617;width:3030;height:288" type="#_x0000_t75" stroked="false">
              <v:imagedata r:id="rId829" o:title=""/>
            </v:shape>
            <v:shape style="position:absolute;left:8870;top:617;width:590;height:288" type="#_x0000_t75" stroked="false">
              <v:imagedata r:id="rId830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98.65pt;height:14.4pt;mso-position-horizontal-relative:char;mso-position-vertical-relative:line" coordorigin="0,0" coordsize="1973,288">
            <v:shape style="position:absolute;left:0;top:0;width:1401;height:288" type="#_x0000_t75" stroked="false">
              <v:imagedata r:id="rId831" o:title=""/>
            </v:shape>
            <v:shape style="position:absolute;left:1301;top:0;width:672;height:288" type="#_x0000_t75" stroked="false">
              <v:imagedata r:id="rId832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8pt;height:60.65pt;mso-position-horizontal-relative:char;mso-position-vertical-relative:line" coordorigin="0,0" coordsize="9536,1213">
            <v:shape style="position:absolute;left:0;top:0;width:274;height:288" type="#_x0000_t75" stroked="false">
              <v:imagedata r:id="rId833" o:title=""/>
            </v:shape>
            <v:shape style="position:absolute;left:137;top:0;width:7165;height:288" type="#_x0000_t75" stroked="false">
              <v:imagedata r:id="rId834" o:title=""/>
            </v:shape>
            <v:shape style="position:absolute;left:7204;top:0;width:2318;height:288" type="#_x0000_t75" stroked="false">
              <v:imagedata r:id="rId835" o:title=""/>
            </v:shape>
            <v:shape style="position:absolute;left:0;top:308;width:875;height:288" type="#_x0000_t75" stroked="false">
              <v:imagedata r:id="rId836" o:title=""/>
            </v:shape>
            <v:shape style="position:absolute;left:766;top:308;width:6425;height:288" type="#_x0000_t75" stroked="false">
              <v:imagedata r:id="rId837" o:title=""/>
            </v:shape>
            <v:shape style="position:absolute;left:7096;top:308;width:139;height:288" type="#_x0000_t75" stroked="false">
              <v:imagedata r:id="rId838" o:title=""/>
            </v:shape>
            <v:shape style="position:absolute;left:7166;top:308;width:278;height:288" type="#_x0000_t75" stroked="false">
              <v:imagedata r:id="rId839" o:title=""/>
            </v:shape>
            <v:shape style="position:absolute;left:7305;top:308;width:2231;height:288" type="#_x0000_t75" stroked="false">
              <v:imagedata r:id="rId840" o:title=""/>
            </v:shape>
            <v:shape style="position:absolute;left:0;top:617;width:9536;height:288" type="#_x0000_t75" stroked="false">
              <v:imagedata r:id="rId841" o:title=""/>
            </v:shape>
            <v:shape style="position:absolute;left:0;top:925;width:2402;height:288" type="#_x0000_t75" stroked="false">
              <v:imagedata r:id="rId842" o:title=""/>
            </v:shape>
            <v:shape style="position:absolute;left:2288;top:925;width:3671;height:288" type="#_x0000_t75" stroked="false">
              <v:imagedata r:id="rId843" o:title=""/>
            </v:shape>
            <v:shape style="position:absolute;left:5847;top:925;width:299;height:288" type="#_x0000_t75" stroked="false">
              <v:imagedata r:id="rId844" o:title=""/>
            </v:shape>
            <v:shape style="position:absolute;left:6047;top:925;width:134;height:288" type="#_x0000_t75" stroked="false">
              <v:imagedata r:id="rId321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8pt;height:29.9pt;mso-position-horizontal-relative:char;mso-position-vertical-relative:line" coordorigin="0,0" coordsize="9536,598">
            <v:shape style="position:absolute;left:0;top:0;width:274;height:288" type="#_x0000_t75" stroked="false">
              <v:imagedata r:id="rId833" o:title=""/>
            </v:shape>
            <v:shape style="position:absolute;left:137;top:0;width:4833;height:288" type="#_x0000_t75" stroked="false">
              <v:imagedata r:id="rId845" o:title=""/>
            </v:shape>
            <v:shape style="position:absolute;left:4873;top:0;width:4662;height:288" type="#_x0000_t75" stroked="false">
              <v:imagedata r:id="rId846" o:title=""/>
            </v:shape>
            <v:shape style="position:absolute;left:0;top:310;width:1115;height:288" type="#_x0000_t75" stroked="false">
              <v:imagedata r:id="rId847" o:title=""/>
            </v:shape>
            <v:shape style="position:absolute;left:1003;top:310;width:220;height:288" type="#_x0000_t75" stroked="false">
              <v:imagedata r:id="rId623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76.75pt;height:45.25pt;mso-position-horizontal-relative:char;mso-position-vertical-relative:line" coordorigin="0,0" coordsize="9535,905">
            <v:shape style="position:absolute;left:0;top:0;width:274;height:288" type="#_x0000_t75" stroked="false">
              <v:imagedata r:id="rId833" o:title=""/>
            </v:shape>
            <v:shape style="position:absolute;left:137;top:0;width:4847;height:288" type="#_x0000_t75" stroked="false">
              <v:imagedata r:id="rId848" o:title=""/>
            </v:shape>
            <v:shape style="position:absolute;left:4885;top:0;width:4643;height:288" type="#_x0000_t75" stroked="false">
              <v:imagedata r:id="rId849" o:title=""/>
            </v:shape>
            <v:shape style="position:absolute;left:0;top:310;width:5400;height:288" type="#_x0000_t75" stroked="false">
              <v:imagedata r:id="rId850" o:title=""/>
            </v:shape>
            <v:shape style="position:absolute;left:5298;top:310;width:4237;height:288" type="#_x0000_t75" stroked="false">
              <v:imagedata r:id="rId851" o:title=""/>
            </v:shape>
            <v:shape style="position:absolute;left:0;top:617;width:3372;height:288" type="#_x0000_t75" stroked="false">
              <v:imagedata r:id="rId852" o:title=""/>
            </v:shape>
            <v:shape style="position:absolute;left:3267;top:617;width:198;height:288" type="#_x0000_t75" stroked="false">
              <v:imagedata r:id="rId30" o:title="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sectPr>
      <w:pgSz w:w="12240" w:h="15840"/>
      <w:pgMar w:header="0" w:footer="994" w:top="1360" w:bottom="1180" w:left="1340" w:right="11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Symbol">
    <w:altName w:val="Symbol"/>
    <w:charset w:val="2"/>
    <w:family w:val="roman"/>
    <w:pitch w:val="variable"/>
  </w:font>
  <w:font w:name="Cambria Math">
    <w:altName w:val="Cambria Math"/>
    <w:charset w:val="0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32.599976pt;margin-top:730.280029pt;width:9.6pt;height:13.05pt;mso-position-horizontal-relative:page;mso-position-vertical-relative:page;z-index:-60352" type="#_x0000_t202" filled="false" stroked="false">
          <v:textbox inset="0,0,0,0">
            <w:txbxContent>
              <w:p>
                <w:pPr>
                  <w:spacing w:line="245" w:lineRule="exact" w:before="0"/>
                  <w:ind w:left="40" w:right="0" w:firstLine="0"/>
                  <w:jc w:val="left"/>
                  <w:rPr>
                    <w:rFonts w:ascii="Calibri" w:hAnsi="Calibri" w:cs="Calibri" w:eastAsia="Calibri"/>
                    <w:sz w:val="22"/>
                    <w:szCs w:val="22"/>
                  </w:rPr>
                </w:pPr>
                <w:r>
                  <w:rPr>
                    <w:rFonts w:ascii="Calibri"/>
                    <w:sz w:val="22"/>
                  </w:rPr>
                </w: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72.024002pt;margin-top:702.359985pt;width:144.050pt;height:.1pt;mso-position-horizontal-relative:page;mso-position-vertical-relative:page;z-index:-60328" coordorigin="1440,14047" coordsize="2881,2">
          <v:shape style="position:absolute;left:1440;top:14047;width:2881;height:2" coordorigin="1440,14047" coordsize="2881,0" path="m1440,14047l4321,14047e" filled="false" stroked="true" strokeweight=".82003pt" strokecolor="#000000">
            <v:path arrowok="t"/>
          </v:shape>
          <w10:wrap type="none"/>
        </v:group>
      </w:pict>
    </w:r>
    <w:r>
      <w:rPr/>
      <w:pict>
        <v:shape style="position:absolute;margin-left:70.024002pt;margin-top:708.02002pt;width:147.15pt;height:12.85pt;mso-position-horizontal-relative:page;mso-position-vertical-relative:page;z-index:-60304" type="#_x0000_t202" filled="false" stroked="false">
          <v:textbox inset="0,0,0,0">
            <w:txbxContent>
              <w:p>
                <w:pPr>
                  <w:spacing w:line="241" w:lineRule="exact" w:before="0"/>
                  <w:ind w:left="40" w:right="0" w:firstLine="0"/>
                  <w:jc w:val="left"/>
                  <w:rPr>
                    <w:rFonts w:ascii="Calibri" w:hAnsi="Calibri" w:cs="Calibri" w:eastAsia="Calibri"/>
                    <w:sz w:val="20"/>
                    <w:szCs w:val="20"/>
                  </w:rPr>
                </w:pPr>
                <w:r>
                  <w:rPr>
                    <w:rFonts w:ascii="Calibri"/>
                    <w:w w:val="99"/>
                    <w:position w:val="7"/>
                    <w:sz w:val="13"/>
                  </w:rPr>
                </w:r>
                <w:r>
                  <w:rPr/>
                  <w:fldChar w:fldCharType="begin"/>
                </w:r>
                <w:r>
                  <w:rPr>
                    <w:rFonts w:ascii="Calibri"/>
                    <w:position w:val="7"/>
                    <w:sz w:val="13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  <w:r>
                  <w:rPr>
                    <w:rFonts w:ascii="Calibri"/>
                    <w:spacing w:val="10"/>
                    <w:position w:val="7"/>
                    <w:sz w:val="13"/>
                  </w:rPr>
                  <w:t> </w:t>
                </w:r>
                <w:r>
                  <w:rPr>
                    <w:rFonts w:ascii="Calibri"/>
                    <w:spacing w:val="-1"/>
                    <w:sz w:val="20"/>
                  </w:rPr>
                  <w:t>Caso</w:t>
                </w:r>
                <w:r>
                  <w:rPr>
                    <w:rFonts w:ascii="Calibri"/>
                    <w:spacing w:val="-5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tomado</w:t>
                </w:r>
                <w:r>
                  <w:rPr>
                    <w:rFonts w:ascii="Calibri"/>
                    <w:spacing w:val="-4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de</w:t>
                </w:r>
                <w:r>
                  <w:rPr>
                    <w:rFonts w:ascii="Calibri"/>
                    <w:spacing w:val="-5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Pruyt</w:t>
                </w:r>
                <w:r>
                  <w:rPr>
                    <w:rFonts w:ascii="Calibri"/>
                    <w:spacing w:val="-5"/>
                    <w:sz w:val="20"/>
                  </w:rPr>
                  <w:t> </w:t>
                </w:r>
                <w:r>
                  <w:rPr>
                    <w:rFonts w:ascii="Calibri"/>
                    <w:spacing w:val="-1"/>
                    <w:sz w:val="20"/>
                  </w:rPr>
                  <w:t>(2013),</w:t>
                </w:r>
                <w:r>
                  <w:rPr>
                    <w:rFonts w:ascii="Calibri"/>
                    <w:spacing w:val="-4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p60</w:t>
                </w:r>
                <w:r>
                  <w:rPr>
                    <w:rFonts w:ascii="Calibri"/>
                    <w:sz w:val="2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533.599976pt;margin-top:730.280029pt;width:7.6pt;height:13.05pt;mso-position-horizontal-relative:page;mso-position-vertical-relative:page;z-index:-6028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 w:cs="Calibri" w:eastAsia="Calibri"/>
                    <w:sz w:val="22"/>
                    <w:szCs w:val="22"/>
                  </w:rPr>
                </w:pPr>
                <w:r>
                  <w:rPr>
                    <w:rFonts w:ascii="Calibri"/>
                    <w:sz w:val="22"/>
                  </w:rPr>
                  <w:t>6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72.024002pt;margin-top:702.359985pt;width:144.050pt;height:.1pt;mso-position-horizontal-relative:page;mso-position-vertical-relative:page;z-index:-60256" coordorigin="1440,14047" coordsize="2881,2">
          <v:shape style="position:absolute;left:1440;top:14047;width:2881;height:2" coordorigin="1440,14047" coordsize="2881,0" path="m1440,14047l4321,14047e" filled="false" stroked="true" strokeweight=".82003pt" strokecolor="#000000">
            <v:path arrowok="t"/>
          </v:shape>
          <w10:wrap type="none"/>
        </v:group>
      </w:pict>
    </w:r>
    <w:r>
      <w:rPr/>
      <w:pict>
        <v:shape style="position:absolute;margin-left:70.024002pt;margin-top:708.02002pt;width:147.15pt;height:12.85pt;mso-position-horizontal-relative:page;mso-position-vertical-relative:page;z-index:-60232" type="#_x0000_t202" filled="false" stroked="false">
          <v:textbox inset="0,0,0,0">
            <w:txbxContent>
              <w:p>
                <w:pPr>
                  <w:spacing w:line="241" w:lineRule="exact" w:before="0"/>
                  <w:ind w:left="40" w:right="0" w:firstLine="0"/>
                  <w:jc w:val="left"/>
                  <w:rPr>
                    <w:rFonts w:ascii="Calibri" w:hAnsi="Calibri" w:cs="Calibri" w:eastAsia="Calibri"/>
                    <w:sz w:val="20"/>
                    <w:szCs w:val="20"/>
                  </w:rPr>
                </w:pPr>
                <w:r>
                  <w:rPr>
                    <w:rFonts w:ascii="Calibri"/>
                    <w:w w:val="99"/>
                    <w:position w:val="7"/>
                    <w:sz w:val="13"/>
                  </w:rPr>
                </w:r>
                <w:r>
                  <w:rPr/>
                  <w:fldChar w:fldCharType="begin"/>
                </w:r>
                <w:r>
                  <w:rPr>
                    <w:rFonts w:ascii="Calibri"/>
                    <w:position w:val="7"/>
                    <w:sz w:val="13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  <w:r>
                  <w:rPr>
                    <w:rFonts w:ascii="Calibri"/>
                    <w:spacing w:val="10"/>
                    <w:position w:val="7"/>
                    <w:sz w:val="13"/>
                  </w:rPr>
                  <w:t> </w:t>
                </w:r>
                <w:r>
                  <w:rPr>
                    <w:rFonts w:ascii="Calibri"/>
                    <w:spacing w:val="-1"/>
                    <w:sz w:val="20"/>
                  </w:rPr>
                  <w:t>Caso</w:t>
                </w:r>
                <w:r>
                  <w:rPr>
                    <w:rFonts w:ascii="Calibri"/>
                    <w:spacing w:val="-5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tomado</w:t>
                </w:r>
                <w:r>
                  <w:rPr>
                    <w:rFonts w:ascii="Calibri"/>
                    <w:spacing w:val="-4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de</w:t>
                </w:r>
                <w:r>
                  <w:rPr>
                    <w:rFonts w:ascii="Calibri"/>
                    <w:spacing w:val="-5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Pruyt</w:t>
                </w:r>
                <w:r>
                  <w:rPr>
                    <w:rFonts w:ascii="Calibri"/>
                    <w:spacing w:val="-5"/>
                    <w:sz w:val="20"/>
                  </w:rPr>
                  <w:t> </w:t>
                </w:r>
                <w:r>
                  <w:rPr>
                    <w:rFonts w:ascii="Calibri"/>
                    <w:spacing w:val="-1"/>
                    <w:sz w:val="20"/>
                  </w:rPr>
                  <w:t>(2013),</w:t>
                </w:r>
                <w:r>
                  <w:rPr>
                    <w:rFonts w:ascii="Calibri"/>
                    <w:spacing w:val="-4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p72</w:t>
                </w:r>
                <w:r>
                  <w:rPr>
                    <w:rFonts w:ascii="Calibri"/>
                    <w:sz w:val="2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533.599976pt;margin-top:730.280029pt;width:7.6pt;height:13.05pt;mso-position-horizontal-relative:page;mso-position-vertical-relative:page;z-index:-60208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 w:cs="Calibri" w:eastAsia="Calibri"/>
                    <w:sz w:val="22"/>
                    <w:szCs w:val="22"/>
                  </w:rPr>
                </w:pPr>
                <w:r>
                  <w:rPr>
                    <w:rFonts w:ascii="Calibri"/>
                    <w:sz w:val="22"/>
                  </w:rPr>
                  <w:t>7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532.599976pt;margin-top:730.280029pt;width:9.6pt;height:13.05pt;mso-position-horizontal-relative:page;mso-position-vertical-relative:page;z-index:-60184" type="#_x0000_t202" filled="false" stroked="false">
          <v:textbox inset="0,0,0,0">
            <w:txbxContent>
              <w:p>
                <w:pPr>
                  <w:spacing w:line="245" w:lineRule="exact" w:before="0"/>
                  <w:ind w:left="40" w:right="0" w:firstLine="0"/>
                  <w:jc w:val="left"/>
                  <w:rPr>
                    <w:rFonts w:ascii="Calibri" w:hAnsi="Calibri" w:cs="Calibri" w:eastAsia="Calibri"/>
                    <w:sz w:val="22"/>
                    <w:szCs w:val="22"/>
                  </w:rPr>
                </w:pPr>
                <w:r>
                  <w:rPr>
                    <w:rFonts w:ascii="Calibri"/>
                    <w:sz w:val="22"/>
                  </w:rPr>
                </w: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527.960022pt;margin-top:730.280029pt;width:13.3pt;height:13.05pt;mso-position-horizontal-relative:page;mso-position-vertical-relative:page;z-index:-6016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 w:cs="Calibri" w:eastAsia="Calibri"/>
                    <w:sz w:val="22"/>
                    <w:szCs w:val="22"/>
                  </w:rPr>
                </w:pPr>
                <w:r>
                  <w:rPr>
                    <w:rFonts w:ascii="Calibri"/>
                    <w:sz w:val="22"/>
                  </w:rPr>
                  <w:t>10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526.960022pt;margin-top:730.280029pt;width:15.3pt;height:13.05pt;mso-position-horizontal-relative:page;mso-position-vertical-relative:page;z-index:-60136" type="#_x0000_t202" filled="false" stroked="false">
          <v:textbox inset="0,0,0,0">
            <w:txbxContent>
              <w:p>
                <w:pPr>
                  <w:spacing w:line="245" w:lineRule="exact" w:before="0"/>
                  <w:ind w:left="40" w:right="0" w:firstLine="0"/>
                  <w:jc w:val="left"/>
                  <w:rPr>
                    <w:rFonts w:ascii="Calibri" w:hAnsi="Calibri" w:cs="Calibri" w:eastAsia="Calibri"/>
                    <w:sz w:val="22"/>
                    <w:szCs w:val="22"/>
                  </w:rPr>
                </w:pPr>
                <w:r>
                  <w:rPr>
                    <w:rFonts w:ascii="Calibri"/>
                    <w:sz w:val="22"/>
                  </w:rPr>
                </w: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527.960022pt;margin-top:730.280029pt;width:13.3pt;height:13.05pt;mso-position-horizontal-relative:page;mso-position-vertical-relative:page;z-index:-6011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 w:cs="Calibri" w:eastAsia="Calibri"/>
                    <w:sz w:val="22"/>
                    <w:szCs w:val="22"/>
                  </w:rPr>
                </w:pPr>
                <w:r>
                  <w:rPr>
                    <w:rFonts w:ascii="Calibri"/>
                    <w:sz w:val="22"/>
                  </w:rPr>
                  <w:t>20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526.960022pt;margin-top:730.280029pt;width:15.3pt;height:13.05pt;mso-position-horizontal-relative:page;mso-position-vertical-relative:page;z-index:-60088" type="#_x0000_t202" filled="false" stroked="false">
          <v:textbox inset="0,0,0,0">
            <w:txbxContent>
              <w:p>
                <w:pPr>
                  <w:spacing w:line="245" w:lineRule="exact" w:before="0"/>
                  <w:ind w:left="40" w:right="0" w:firstLine="0"/>
                  <w:jc w:val="left"/>
                  <w:rPr>
                    <w:rFonts w:ascii="Calibri" w:hAnsi="Calibri" w:cs="Calibri" w:eastAsia="Calibri"/>
                    <w:sz w:val="22"/>
                    <w:szCs w:val="22"/>
                  </w:rPr>
                </w:pPr>
                <w:r>
                  <w:rPr>
                    <w:rFonts w:ascii="Calibri"/>
                    <w:sz w:val="22"/>
                  </w:rPr>
                </w: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BodyText" w:type="paragraph">
    <w:name w:val="Body Text"/>
    <w:basedOn w:val="Normal"/>
    <w:uiPriority w:val="1"/>
    <w:qFormat/>
    <w:pPr>
      <w:spacing w:before="84"/>
      <w:ind w:left="120"/>
    </w:pPr>
    <w:rPr>
      <w:rFonts w:ascii="Calibri" w:hAnsi="Calibri" w:eastAsia="Calibri"/>
      <w:i/>
      <w:sz w:val="20"/>
      <w:szCs w:val="20"/>
    </w:rPr>
  </w:style>
  <w:style w:styleId="Heading1" w:type="paragraph">
    <w:name w:val="Heading 1"/>
    <w:basedOn w:val="Normal"/>
    <w:uiPriority w:val="1"/>
    <w:qFormat/>
    <w:pPr>
      <w:ind w:left="460"/>
      <w:outlineLvl w:val="1"/>
    </w:pPr>
    <w:rPr>
      <w:rFonts w:ascii="Calibri" w:hAnsi="Calibri" w:eastAsia="Calibri"/>
      <w:sz w:val="22"/>
      <w:szCs w:val="22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00" Type="http://schemas.openxmlformats.org/officeDocument/2006/relationships/image" Target="media/image95.png"/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png"/><Relationship Id="rId104" Type="http://schemas.openxmlformats.org/officeDocument/2006/relationships/image" Target="media/image99.png"/><Relationship Id="rId105" Type="http://schemas.openxmlformats.org/officeDocument/2006/relationships/image" Target="media/image100.png"/><Relationship Id="rId106" Type="http://schemas.openxmlformats.org/officeDocument/2006/relationships/image" Target="media/image101.png"/><Relationship Id="rId107" Type="http://schemas.openxmlformats.org/officeDocument/2006/relationships/image" Target="media/image102.png"/><Relationship Id="rId108" Type="http://schemas.openxmlformats.org/officeDocument/2006/relationships/hyperlink" Target="http://ocw.mit.edu/courses/sloan-school-of-management/15-871-introduction-to-system-dynamics-fall-2013/assignments/" TargetMode="External"/><Relationship Id="rId109" Type="http://schemas.openxmlformats.org/officeDocument/2006/relationships/image" Target="media/image103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image" Target="media/image112.png"/><Relationship Id="rId119" Type="http://schemas.openxmlformats.org/officeDocument/2006/relationships/image" Target="media/image113.pn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image" Target="media/image116.png"/><Relationship Id="rId123" Type="http://schemas.openxmlformats.org/officeDocument/2006/relationships/image" Target="media/image117.png"/><Relationship Id="rId124" Type="http://schemas.openxmlformats.org/officeDocument/2006/relationships/image" Target="media/image118.png"/><Relationship Id="rId125" Type="http://schemas.openxmlformats.org/officeDocument/2006/relationships/image" Target="media/image119.png"/><Relationship Id="rId126" Type="http://schemas.openxmlformats.org/officeDocument/2006/relationships/image" Target="media/image120.png"/><Relationship Id="rId127" Type="http://schemas.openxmlformats.org/officeDocument/2006/relationships/image" Target="media/image121.png"/><Relationship Id="rId128" Type="http://schemas.openxmlformats.org/officeDocument/2006/relationships/image" Target="media/image122.png"/><Relationship Id="rId129" Type="http://schemas.openxmlformats.org/officeDocument/2006/relationships/image" Target="media/image123.png"/><Relationship Id="rId130" Type="http://schemas.openxmlformats.org/officeDocument/2006/relationships/image" Target="media/image124.png"/><Relationship Id="rId131" Type="http://schemas.openxmlformats.org/officeDocument/2006/relationships/image" Target="media/image125.png"/><Relationship Id="rId132" Type="http://schemas.openxmlformats.org/officeDocument/2006/relationships/image" Target="media/image126.png"/><Relationship Id="rId133" Type="http://schemas.openxmlformats.org/officeDocument/2006/relationships/image" Target="media/image127.png"/><Relationship Id="rId134" Type="http://schemas.openxmlformats.org/officeDocument/2006/relationships/image" Target="media/image128.png"/><Relationship Id="rId135" Type="http://schemas.openxmlformats.org/officeDocument/2006/relationships/image" Target="media/image129.png"/><Relationship Id="rId136" Type="http://schemas.openxmlformats.org/officeDocument/2006/relationships/image" Target="media/image130.png"/><Relationship Id="rId137" Type="http://schemas.openxmlformats.org/officeDocument/2006/relationships/image" Target="media/image131.png"/><Relationship Id="rId138" Type="http://schemas.openxmlformats.org/officeDocument/2006/relationships/image" Target="media/image132.png"/><Relationship Id="rId139" Type="http://schemas.openxmlformats.org/officeDocument/2006/relationships/image" Target="media/image133.png"/><Relationship Id="rId140" Type="http://schemas.openxmlformats.org/officeDocument/2006/relationships/image" Target="media/image134.png"/><Relationship Id="rId141" Type="http://schemas.openxmlformats.org/officeDocument/2006/relationships/image" Target="media/image135.png"/><Relationship Id="rId142" Type="http://schemas.openxmlformats.org/officeDocument/2006/relationships/image" Target="media/image136.png"/><Relationship Id="rId143" Type="http://schemas.openxmlformats.org/officeDocument/2006/relationships/image" Target="media/image137.png"/><Relationship Id="rId144" Type="http://schemas.openxmlformats.org/officeDocument/2006/relationships/image" Target="media/image138.png"/><Relationship Id="rId145" Type="http://schemas.openxmlformats.org/officeDocument/2006/relationships/image" Target="media/image139.png"/><Relationship Id="rId146" Type="http://schemas.openxmlformats.org/officeDocument/2006/relationships/image" Target="media/image140.png"/><Relationship Id="rId147" Type="http://schemas.openxmlformats.org/officeDocument/2006/relationships/image" Target="media/image141.png"/><Relationship Id="rId148" Type="http://schemas.openxmlformats.org/officeDocument/2006/relationships/image" Target="media/image142.png"/><Relationship Id="rId149" Type="http://schemas.openxmlformats.org/officeDocument/2006/relationships/image" Target="media/image143.png"/><Relationship Id="rId150" Type="http://schemas.openxmlformats.org/officeDocument/2006/relationships/image" Target="media/image144.png"/><Relationship Id="rId151" Type="http://schemas.openxmlformats.org/officeDocument/2006/relationships/image" Target="media/image145.png"/><Relationship Id="rId152" Type="http://schemas.openxmlformats.org/officeDocument/2006/relationships/image" Target="media/image146.png"/><Relationship Id="rId153" Type="http://schemas.openxmlformats.org/officeDocument/2006/relationships/image" Target="media/image147.png"/><Relationship Id="rId154" Type="http://schemas.openxmlformats.org/officeDocument/2006/relationships/image" Target="media/image148.png"/><Relationship Id="rId155" Type="http://schemas.openxmlformats.org/officeDocument/2006/relationships/image" Target="media/image149.png"/><Relationship Id="rId156" Type="http://schemas.openxmlformats.org/officeDocument/2006/relationships/image" Target="media/image150.png"/><Relationship Id="rId157" Type="http://schemas.openxmlformats.org/officeDocument/2006/relationships/image" Target="media/image151.png"/><Relationship Id="rId158" Type="http://schemas.openxmlformats.org/officeDocument/2006/relationships/image" Target="media/image152.png"/><Relationship Id="rId159" Type="http://schemas.openxmlformats.org/officeDocument/2006/relationships/image" Target="media/image153.png"/><Relationship Id="rId160" Type="http://schemas.openxmlformats.org/officeDocument/2006/relationships/image" Target="media/image154.png"/><Relationship Id="rId161" Type="http://schemas.openxmlformats.org/officeDocument/2006/relationships/image" Target="media/image155.png"/><Relationship Id="rId162" Type="http://schemas.openxmlformats.org/officeDocument/2006/relationships/image" Target="media/image156.png"/><Relationship Id="rId163" Type="http://schemas.openxmlformats.org/officeDocument/2006/relationships/image" Target="media/image157.png"/><Relationship Id="rId164" Type="http://schemas.openxmlformats.org/officeDocument/2006/relationships/image" Target="media/image158.png"/><Relationship Id="rId165" Type="http://schemas.openxmlformats.org/officeDocument/2006/relationships/image" Target="media/image159.png"/><Relationship Id="rId166" Type="http://schemas.openxmlformats.org/officeDocument/2006/relationships/image" Target="media/image160.png"/><Relationship Id="rId167" Type="http://schemas.openxmlformats.org/officeDocument/2006/relationships/image" Target="media/image161.png"/><Relationship Id="rId168" Type="http://schemas.openxmlformats.org/officeDocument/2006/relationships/image" Target="media/image162.png"/><Relationship Id="rId169" Type="http://schemas.openxmlformats.org/officeDocument/2006/relationships/image" Target="media/image163.png"/><Relationship Id="rId170" Type="http://schemas.openxmlformats.org/officeDocument/2006/relationships/image" Target="media/image164.png"/><Relationship Id="rId171" Type="http://schemas.openxmlformats.org/officeDocument/2006/relationships/image" Target="media/image165.png"/><Relationship Id="rId172" Type="http://schemas.openxmlformats.org/officeDocument/2006/relationships/image" Target="media/image166.png"/><Relationship Id="rId173" Type="http://schemas.openxmlformats.org/officeDocument/2006/relationships/image" Target="media/image167.png"/><Relationship Id="rId174" Type="http://schemas.openxmlformats.org/officeDocument/2006/relationships/image" Target="media/image168.png"/><Relationship Id="rId175" Type="http://schemas.openxmlformats.org/officeDocument/2006/relationships/image" Target="media/image169.jpeg"/><Relationship Id="rId176" Type="http://schemas.openxmlformats.org/officeDocument/2006/relationships/footer" Target="footer2.xml"/><Relationship Id="rId177" Type="http://schemas.openxmlformats.org/officeDocument/2006/relationships/image" Target="media/image170.png"/><Relationship Id="rId178" Type="http://schemas.openxmlformats.org/officeDocument/2006/relationships/image" Target="media/image171.png"/><Relationship Id="rId179" Type="http://schemas.openxmlformats.org/officeDocument/2006/relationships/image" Target="media/image172.png"/><Relationship Id="rId180" Type="http://schemas.openxmlformats.org/officeDocument/2006/relationships/image" Target="media/image173.png"/><Relationship Id="rId181" Type="http://schemas.openxmlformats.org/officeDocument/2006/relationships/image" Target="media/image174.png"/><Relationship Id="rId182" Type="http://schemas.openxmlformats.org/officeDocument/2006/relationships/image" Target="media/image175.png"/><Relationship Id="rId183" Type="http://schemas.openxmlformats.org/officeDocument/2006/relationships/image" Target="media/image176.png"/><Relationship Id="rId184" Type="http://schemas.openxmlformats.org/officeDocument/2006/relationships/image" Target="media/image177.png"/><Relationship Id="rId185" Type="http://schemas.openxmlformats.org/officeDocument/2006/relationships/image" Target="media/image178.png"/><Relationship Id="rId186" Type="http://schemas.openxmlformats.org/officeDocument/2006/relationships/image" Target="media/image179.png"/><Relationship Id="rId187" Type="http://schemas.openxmlformats.org/officeDocument/2006/relationships/image" Target="media/image180.png"/><Relationship Id="rId188" Type="http://schemas.openxmlformats.org/officeDocument/2006/relationships/image" Target="media/image181.png"/><Relationship Id="rId189" Type="http://schemas.openxmlformats.org/officeDocument/2006/relationships/image" Target="media/image182.png"/><Relationship Id="rId190" Type="http://schemas.openxmlformats.org/officeDocument/2006/relationships/image" Target="media/image183.png"/><Relationship Id="rId191" Type="http://schemas.openxmlformats.org/officeDocument/2006/relationships/image" Target="media/image184.png"/><Relationship Id="rId192" Type="http://schemas.openxmlformats.org/officeDocument/2006/relationships/image" Target="media/image185.png"/><Relationship Id="rId193" Type="http://schemas.openxmlformats.org/officeDocument/2006/relationships/image" Target="media/image186.png"/><Relationship Id="rId194" Type="http://schemas.openxmlformats.org/officeDocument/2006/relationships/image" Target="media/image187.png"/><Relationship Id="rId195" Type="http://schemas.openxmlformats.org/officeDocument/2006/relationships/image" Target="media/image188.png"/><Relationship Id="rId196" Type="http://schemas.openxmlformats.org/officeDocument/2006/relationships/image" Target="media/image189.png"/><Relationship Id="rId197" Type="http://schemas.openxmlformats.org/officeDocument/2006/relationships/image" Target="media/image190.png"/><Relationship Id="rId198" Type="http://schemas.openxmlformats.org/officeDocument/2006/relationships/image" Target="media/image191.png"/><Relationship Id="rId199" Type="http://schemas.openxmlformats.org/officeDocument/2006/relationships/image" Target="media/image192.png"/><Relationship Id="rId200" Type="http://schemas.openxmlformats.org/officeDocument/2006/relationships/image" Target="media/image193.png"/><Relationship Id="rId201" Type="http://schemas.openxmlformats.org/officeDocument/2006/relationships/image" Target="media/image194.png"/><Relationship Id="rId202" Type="http://schemas.openxmlformats.org/officeDocument/2006/relationships/image" Target="media/image195.png"/><Relationship Id="rId203" Type="http://schemas.openxmlformats.org/officeDocument/2006/relationships/image" Target="media/image196.png"/><Relationship Id="rId204" Type="http://schemas.openxmlformats.org/officeDocument/2006/relationships/image" Target="media/image197.png"/><Relationship Id="rId205" Type="http://schemas.openxmlformats.org/officeDocument/2006/relationships/image" Target="media/image198.png"/><Relationship Id="rId206" Type="http://schemas.openxmlformats.org/officeDocument/2006/relationships/image" Target="media/image199.png"/><Relationship Id="rId207" Type="http://schemas.openxmlformats.org/officeDocument/2006/relationships/image" Target="media/image200.png"/><Relationship Id="rId208" Type="http://schemas.openxmlformats.org/officeDocument/2006/relationships/image" Target="media/image201.png"/><Relationship Id="rId209" Type="http://schemas.openxmlformats.org/officeDocument/2006/relationships/image" Target="media/image202.png"/><Relationship Id="rId210" Type="http://schemas.openxmlformats.org/officeDocument/2006/relationships/image" Target="media/image203.png"/><Relationship Id="rId211" Type="http://schemas.openxmlformats.org/officeDocument/2006/relationships/image" Target="media/image204.png"/><Relationship Id="rId212" Type="http://schemas.openxmlformats.org/officeDocument/2006/relationships/image" Target="media/image205.png"/><Relationship Id="rId213" Type="http://schemas.openxmlformats.org/officeDocument/2006/relationships/image" Target="media/image206.png"/><Relationship Id="rId214" Type="http://schemas.openxmlformats.org/officeDocument/2006/relationships/image" Target="media/image207.png"/><Relationship Id="rId215" Type="http://schemas.openxmlformats.org/officeDocument/2006/relationships/image" Target="media/image208.png"/><Relationship Id="rId216" Type="http://schemas.openxmlformats.org/officeDocument/2006/relationships/image" Target="media/image209.png"/><Relationship Id="rId217" Type="http://schemas.openxmlformats.org/officeDocument/2006/relationships/image" Target="media/image210.png"/><Relationship Id="rId218" Type="http://schemas.openxmlformats.org/officeDocument/2006/relationships/image" Target="media/image211.png"/><Relationship Id="rId219" Type="http://schemas.openxmlformats.org/officeDocument/2006/relationships/image" Target="media/image212.png"/><Relationship Id="rId220" Type="http://schemas.openxmlformats.org/officeDocument/2006/relationships/image" Target="media/image213.png"/><Relationship Id="rId221" Type="http://schemas.openxmlformats.org/officeDocument/2006/relationships/image" Target="media/image214.png"/><Relationship Id="rId222" Type="http://schemas.openxmlformats.org/officeDocument/2006/relationships/image" Target="media/image215.png"/><Relationship Id="rId223" Type="http://schemas.openxmlformats.org/officeDocument/2006/relationships/image" Target="media/image216.png"/><Relationship Id="rId224" Type="http://schemas.openxmlformats.org/officeDocument/2006/relationships/image" Target="media/image217.png"/><Relationship Id="rId225" Type="http://schemas.openxmlformats.org/officeDocument/2006/relationships/image" Target="media/image218.png"/><Relationship Id="rId226" Type="http://schemas.openxmlformats.org/officeDocument/2006/relationships/image" Target="media/image219.png"/><Relationship Id="rId227" Type="http://schemas.openxmlformats.org/officeDocument/2006/relationships/image" Target="media/image220.png"/><Relationship Id="rId228" Type="http://schemas.openxmlformats.org/officeDocument/2006/relationships/image" Target="media/image221.png"/><Relationship Id="rId229" Type="http://schemas.openxmlformats.org/officeDocument/2006/relationships/image" Target="media/image222.png"/><Relationship Id="rId230" Type="http://schemas.openxmlformats.org/officeDocument/2006/relationships/image" Target="media/image223.png"/><Relationship Id="rId231" Type="http://schemas.openxmlformats.org/officeDocument/2006/relationships/image" Target="media/image224.png"/><Relationship Id="rId232" Type="http://schemas.openxmlformats.org/officeDocument/2006/relationships/image" Target="media/image225.png"/><Relationship Id="rId233" Type="http://schemas.openxmlformats.org/officeDocument/2006/relationships/image" Target="media/image226.png"/><Relationship Id="rId234" Type="http://schemas.openxmlformats.org/officeDocument/2006/relationships/image" Target="media/image227.png"/><Relationship Id="rId235" Type="http://schemas.openxmlformats.org/officeDocument/2006/relationships/image" Target="media/image228.png"/><Relationship Id="rId236" Type="http://schemas.openxmlformats.org/officeDocument/2006/relationships/image" Target="media/image229.png"/><Relationship Id="rId237" Type="http://schemas.openxmlformats.org/officeDocument/2006/relationships/image" Target="media/image230.png"/><Relationship Id="rId238" Type="http://schemas.openxmlformats.org/officeDocument/2006/relationships/image" Target="media/image231.png"/><Relationship Id="rId239" Type="http://schemas.openxmlformats.org/officeDocument/2006/relationships/image" Target="media/image232.png"/><Relationship Id="rId240" Type="http://schemas.openxmlformats.org/officeDocument/2006/relationships/image" Target="media/image233.png"/><Relationship Id="rId241" Type="http://schemas.openxmlformats.org/officeDocument/2006/relationships/image" Target="media/image234.png"/><Relationship Id="rId242" Type="http://schemas.openxmlformats.org/officeDocument/2006/relationships/image" Target="media/image235.png"/><Relationship Id="rId243" Type="http://schemas.openxmlformats.org/officeDocument/2006/relationships/image" Target="media/image236.png"/><Relationship Id="rId244" Type="http://schemas.openxmlformats.org/officeDocument/2006/relationships/image" Target="media/image237.png"/><Relationship Id="rId245" Type="http://schemas.openxmlformats.org/officeDocument/2006/relationships/image" Target="media/image238.png"/><Relationship Id="rId246" Type="http://schemas.openxmlformats.org/officeDocument/2006/relationships/image" Target="media/image239.png"/><Relationship Id="rId247" Type="http://schemas.openxmlformats.org/officeDocument/2006/relationships/image" Target="media/image240.png"/><Relationship Id="rId248" Type="http://schemas.openxmlformats.org/officeDocument/2006/relationships/image" Target="media/image241.png"/><Relationship Id="rId249" Type="http://schemas.openxmlformats.org/officeDocument/2006/relationships/image" Target="media/image242.png"/><Relationship Id="rId250" Type="http://schemas.openxmlformats.org/officeDocument/2006/relationships/image" Target="media/image243.png"/><Relationship Id="rId251" Type="http://schemas.openxmlformats.org/officeDocument/2006/relationships/image" Target="media/image244.png"/><Relationship Id="rId252" Type="http://schemas.openxmlformats.org/officeDocument/2006/relationships/footer" Target="footer3.xml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footer" Target="footer4.xml"/><Relationship Id="rId317" Type="http://schemas.openxmlformats.org/officeDocument/2006/relationships/image" Target="media/image308.png"/><Relationship Id="rId318" Type="http://schemas.openxmlformats.org/officeDocument/2006/relationships/image" Target="media/image309.png"/><Relationship Id="rId319" Type="http://schemas.openxmlformats.org/officeDocument/2006/relationships/image" Target="media/image310.png"/><Relationship Id="rId320" Type="http://schemas.openxmlformats.org/officeDocument/2006/relationships/image" Target="media/image311.png"/><Relationship Id="rId321" Type="http://schemas.openxmlformats.org/officeDocument/2006/relationships/image" Target="media/image312.png"/><Relationship Id="rId322" Type="http://schemas.openxmlformats.org/officeDocument/2006/relationships/image" Target="media/image313.png"/><Relationship Id="rId323" Type="http://schemas.openxmlformats.org/officeDocument/2006/relationships/image" Target="media/image314.png"/><Relationship Id="rId324" Type="http://schemas.openxmlformats.org/officeDocument/2006/relationships/image" Target="media/image315.png"/><Relationship Id="rId325" Type="http://schemas.openxmlformats.org/officeDocument/2006/relationships/image" Target="media/image316.png"/><Relationship Id="rId326" Type="http://schemas.openxmlformats.org/officeDocument/2006/relationships/image" Target="media/image317.png"/><Relationship Id="rId327" Type="http://schemas.openxmlformats.org/officeDocument/2006/relationships/image" Target="media/image318.png"/><Relationship Id="rId328" Type="http://schemas.openxmlformats.org/officeDocument/2006/relationships/image" Target="media/image319.png"/><Relationship Id="rId329" Type="http://schemas.openxmlformats.org/officeDocument/2006/relationships/image" Target="media/image320.png"/><Relationship Id="rId330" Type="http://schemas.openxmlformats.org/officeDocument/2006/relationships/image" Target="media/image321.png"/><Relationship Id="rId331" Type="http://schemas.openxmlformats.org/officeDocument/2006/relationships/image" Target="media/image322.png"/><Relationship Id="rId332" Type="http://schemas.openxmlformats.org/officeDocument/2006/relationships/image" Target="media/image323.png"/><Relationship Id="rId333" Type="http://schemas.openxmlformats.org/officeDocument/2006/relationships/image" Target="media/image324.png"/><Relationship Id="rId334" Type="http://schemas.openxmlformats.org/officeDocument/2006/relationships/image" Target="media/image325.png"/><Relationship Id="rId335" Type="http://schemas.openxmlformats.org/officeDocument/2006/relationships/image" Target="media/image326.png"/><Relationship Id="rId336" Type="http://schemas.openxmlformats.org/officeDocument/2006/relationships/image" Target="media/image327.png"/><Relationship Id="rId337" Type="http://schemas.openxmlformats.org/officeDocument/2006/relationships/image" Target="media/image328.png"/><Relationship Id="rId338" Type="http://schemas.openxmlformats.org/officeDocument/2006/relationships/image" Target="media/image329.png"/><Relationship Id="rId339" Type="http://schemas.openxmlformats.org/officeDocument/2006/relationships/image" Target="media/image330.jpeg"/><Relationship Id="rId340" Type="http://schemas.openxmlformats.org/officeDocument/2006/relationships/image" Target="media/image331.png"/><Relationship Id="rId341" Type="http://schemas.openxmlformats.org/officeDocument/2006/relationships/image" Target="media/image332.png"/><Relationship Id="rId342" Type="http://schemas.openxmlformats.org/officeDocument/2006/relationships/image" Target="media/image333.png"/><Relationship Id="rId343" Type="http://schemas.openxmlformats.org/officeDocument/2006/relationships/image" Target="media/image334.png"/><Relationship Id="rId344" Type="http://schemas.openxmlformats.org/officeDocument/2006/relationships/image" Target="media/image335.png"/><Relationship Id="rId345" Type="http://schemas.openxmlformats.org/officeDocument/2006/relationships/image" Target="media/image336.png"/><Relationship Id="rId346" Type="http://schemas.openxmlformats.org/officeDocument/2006/relationships/image" Target="media/image337.png"/><Relationship Id="rId347" Type="http://schemas.openxmlformats.org/officeDocument/2006/relationships/image" Target="media/image338.png"/><Relationship Id="rId348" Type="http://schemas.openxmlformats.org/officeDocument/2006/relationships/image" Target="media/image339.png"/><Relationship Id="rId349" Type="http://schemas.openxmlformats.org/officeDocument/2006/relationships/image" Target="media/image340.png"/><Relationship Id="rId350" Type="http://schemas.openxmlformats.org/officeDocument/2006/relationships/image" Target="media/image341.png"/><Relationship Id="rId351" Type="http://schemas.openxmlformats.org/officeDocument/2006/relationships/image" Target="media/image342.png"/><Relationship Id="rId352" Type="http://schemas.openxmlformats.org/officeDocument/2006/relationships/image" Target="media/image343.png"/><Relationship Id="rId353" Type="http://schemas.openxmlformats.org/officeDocument/2006/relationships/image" Target="media/image344.png"/><Relationship Id="rId354" Type="http://schemas.openxmlformats.org/officeDocument/2006/relationships/image" Target="media/image345.png"/><Relationship Id="rId355" Type="http://schemas.openxmlformats.org/officeDocument/2006/relationships/image" Target="media/image346.png"/><Relationship Id="rId356" Type="http://schemas.openxmlformats.org/officeDocument/2006/relationships/image" Target="media/image347.png"/><Relationship Id="rId357" Type="http://schemas.openxmlformats.org/officeDocument/2006/relationships/image" Target="media/image348.png"/><Relationship Id="rId358" Type="http://schemas.openxmlformats.org/officeDocument/2006/relationships/image" Target="media/image349.png"/><Relationship Id="rId359" Type="http://schemas.openxmlformats.org/officeDocument/2006/relationships/image" Target="media/image350.png"/><Relationship Id="rId360" Type="http://schemas.openxmlformats.org/officeDocument/2006/relationships/image" Target="media/image351.png"/><Relationship Id="rId361" Type="http://schemas.openxmlformats.org/officeDocument/2006/relationships/image" Target="media/image352.png"/><Relationship Id="rId362" Type="http://schemas.openxmlformats.org/officeDocument/2006/relationships/image" Target="media/image353.png"/><Relationship Id="rId363" Type="http://schemas.openxmlformats.org/officeDocument/2006/relationships/image" Target="media/image354.png"/><Relationship Id="rId364" Type="http://schemas.openxmlformats.org/officeDocument/2006/relationships/image" Target="media/image355.png"/><Relationship Id="rId365" Type="http://schemas.openxmlformats.org/officeDocument/2006/relationships/image" Target="media/image356.png"/><Relationship Id="rId366" Type="http://schemas.openxmlformats.org/officeDocument/2006/relationships/image" Target="media/image357.png"/><Relationship Id="rId367" Type="http://schemas.openxmlformats.org/officeDocument/2006/relationships/image" Target="media/image358.png"/><Relationship Id="rId368" Type="http://schemas.openxmlformats.org/officeDocument/2006/relationships/footer" Target="footer5.xml"/><Relationship Id="rId369" Type="http://schemas.openxmlformats.org/officeDocument/2006/relationships/image" Target="media/image359.jpeg"/><Relationship Id="rId370" Type="http://schemas.openxmlformats.org/officeDocument/2006/relationships/image" Target="media/image360.png"/><Relationship Id="rId371" Type="http://schemas.openxmlformats.org/officeDocument/2006/relationships/image" Target="media/image361.png"/><Relationship Id="rId372" Type="http://schemas.openxmlformats.org/officeDocument/2006/relationships/image" Target="media/image362.png"/><Relationship Id="rId373" Type="http://schemas.openxmlformats.org/officeDocument/2006/relationships/image" Target="media/image363.png"/><Relationship Id="rId374" Type="http://schemas.openxmlformats.org/officeDocument/2006/relationships/image" Target="media/image364.png"/><Relationship Id="rId375" Type="http://schemas.openxmlformats.org/officeDocument/2006/relationships/image" Target="media/image365.png"/><Relationship Id="rId376" Type="http://schemas.openxmlformats.org/officeDocument/2006/relationships/image" Target="media/image366.jpeg"/><Relationship Id="rId377" Type="http://schemas.openxmlformats.org/officeDocument/2006/relationships/image" Target="media/image367.png"/><Relationship Id="rId378" Type="http://schemas.openxmlformats.org/officeDocument/2006/relationships/image" Target="media/image368.png"/><Relationship Id="rId379" Type="http://schemas.openxmlformats.org/officeDocument/2006/relationships/image" Target="media/image369.png"/><Relationship Id="rId380" Type="http://schemas.openxmlformats.org/officeDocument/2006/relationships/image" Target="media/image370.png"/><Relationship Id="rId381" Type="http://schemas.openxmlformats.org/officeDocument/2006/relationships/footer" Target="footer6.xml"/><Relationship Id="rId382" Type="http://schemas.openxmlformats.org/officeDocument/2006/relationships/image" Target="media/image371.jpeg"/><Relationship Id="rId383" Type="http://schemas.openxmlformats.org/officeDocument/2006/relationships/image" Target="media/image372.png"/><Relationship Id="rId384" Type="http://schemas.openxmlformats.org/officeDocument/2006/relationships/image" Target="media/image373.png"/><Relationship Id="rId385" Type="http://schemas.openxmlformats.org/officeDocument/2006/relationships/image" Target="media/image374.png"/><Relationship Id="rId386" Type="http://schemas.openxmlformats.org/officeDocument/2006/relationships/image" Target="media/image375.png"/><Relationship Id="rId387" Type="http://schemas.openxmlformats.org/officeDocument/2006/relationships/image" Target="media/image376.png"/><Relationship Id="rId388" Type="http://schemas.openxmlformats.org/officeDocument/2006/relationships/image" Target="media/image377.png"/><Relationship Id="rId389" Type="http://schemas.openxmlformats.org/officeDocument/2006/relationships/image" Target="media/image378.png"/><Relationship Id="rId390" Type="http://schemas.openxmlformats.org/officeDocument/2006/relationships/image" Target="media/image379.png"/><Relationship Id="rId391" Type="http://schemas.openxmlformats.org/officeDocument/2006/relationships/image" Target="media/image380.png"/><Relationship Id="rId392" Type="http://schemas.openxmlformats.org/officeDocument/2006/relationships/image" Target="media/image381.png"/><Relationship Id="rId393" Type="http://schemas.openxmlformats.org/officeDocument/2006/relationships/image" Target="media/image382.png"/><Relationship Id="rId394" Type="http://schemas.openxmlformats.org/officeDocument/2006/relationships/image" Target="media/image383.png"/><Relationship Id="rId395" Type="http://schemas.openxmlformats.org/officeDocument/2006/relationships/image" Target="media/image384.png"/><Relationship Id="rId396" Type="http://schemas.openxmlformats.org/officeDocument/2006/relationships/image" Target="media/image385.png"/><Relationship Id="rId397" Type="http://schemas.openxmlformats.org/officeDocument/2006/relationships/image" Target="media/image386.png"/><Relationship Id="rId398" Type="http://schemas.openxmlformats.org/officeDocument/2006/relationships/image" Target="media/image387.jpeg"/><Relationship Id="rId399" Type="http://schemas.openxmlformats.org/officeDocument/2006/relationships/image" Target="media/image388.png"/><Relationship Id="rId400" Type="http://schemas.openxmlformats.org/officeDocument/2006/relationships/image" Target="media/image389.png"/><Relationship Id="rId401" Type="http://schemas.openxmlformats.org/officeDocument/2006/relationships/image" Target="media/image390.png"/><Relationship Id="rId402" Type="http://schemas.openxmlformats.org/officeDocument/2006/relationships/image" Target="media/image391.png"/><Relationship Id="rId403" Type="http://schemas.openxmlformats.org/officeDocument/2006/relationships/image" Target="media/image392.png"/><Relationship Id="rId404" Type="http://schemas.openxmlformats.org/officeDocument/2006/relationships/image" Target="media/image393.png"/><Relationship Id="rId405" Type="http://schemas.openxmlformats.org/officeDocument/2006/relationships/image" Target="media/image394.png"/><Relationship Id="rId406" Type="http://schemas.openxmlformats.org/officeDocument/2006/relationships/image" Target="media/image395.png"/><Relationship Id="rId407" Type="http://schemas.openxmlformats.org/officeDocument/2006/relationships/image" Target="media/image396.png"/><Relationship Id="rId408" Type="http://schemas.openxmlformats.org/officeDocument/2006/relationships/image" Target="media/image397.png"/><Relationship Id="rId409" Type="http://schemas.openxmlformats.org/officeDocument/2006/relationships/image" Target="media/image398.jpeg"/><Relationship Id="rId410" Type="http://schemas.openxmlformats.org/officeDocument/2006/relationships/image" Target="media/image399.png"/><Relationship Id="rId411" Type="http://schemas.openxmlformats.org/officeDocument/2006/relationships/image" Target="media/image400.png"/><Relationship Id="rId412" Type="http://schemas.openxmlformats.org/officeDocument/2006/relationships/image" Target="media/image401.png"/><Relationship Id="rId413" Type="http://schemas.openxmlformats.org/officeDocument/2006/relationships/image" Target="media/image402.png"/><Relationship Id="rId414" Type="http://schemas.openxmlformats.org/officeDocument/2006/relationships/image" Target="media/image403.png"/><Relationship Id="rId415" Type="http://schemas.openxmlformats.org/officeDocument/2006/relationships/image" Target="media/image404.png"/><Relationship Id="rId416" Type="http://schemas.openxmlformats.org/officeDocument/2006/relationships/image" Target="media/image405.png"/><Relationship Id="rId417" Type="http://schemas.openxmlformats.org/officeDocument/2006/relationships/image" Target="media/image406.png"/><Relationship Id="rId418" Type="http://schemas.openxmlformats.org/officeDocument/2006/relationships/image" Target="media/image407.png"/><Relationship Id="rId419" Type="http://schemas.openxmlformats.org/officeDocument/2006/relationships/image" Target="media/image408.png"/><Relationship Id="rId420" Type="http://schemas.openxmlformats.org/officeDocument/2006/relationships/image" Target="media/image409.png"/><Relationship Id="rId421" Type="http://schemas.openxmlformats.org/officeDocument/2006/relationships/image" Target="media/image410.jpeg"/><Relationship Id="rId422" Type="http://schemas.openxmlformats.org/officeDocument/2006/relationships/image" Target="media/image411.png"/><Relationship Id="rId423" Type="http://schemas.openxmlformats.org/officeDocument/2006/relationships/image" Target="media/image412.png"/><Relationship Id="rId424" Type="http://schemas.openxmlformats.org/officeDocument/2006/relationships/image" Target="media/image413.png"/><Relationship Id="rId425" Type="http://schemas.openxmlformats.org/officeDocument/2006/relationships/image" Target="media/image414.png"/><Relationship Id="rId426" Type="http://schemas.openxmlformats.org/officeDocument/2006/relationships/image" Target="media/image415.png"/><Relationship Id="rId427" Type="http://schemas.openxmlformats.org/officeDocument/2006/relationships/image" Target="media/image416.png"/><Relationship Id="rId428" Type="http://schemas.openxmlformats.org/officeDocument/2006/relationships/image" Target="media/image417.png"/><Relationship Id="rId429" Type="http://schemas.openxmlformats.org/officeDocument/2006/relationships/image" Target="media/image418.png"/><Relationship Id="rId430" Type="http://schemas.openxmlformats.org/officeDocument/2006/relationships/image" Target="media/image419.png"/><Relationship Id="rId431" Type="http://schemas.openxmlformats.org/officeDocument/2006/relationships/image" Target="media/image420.png"/><Relationship Id="rId432" Type="http://schemas.openxmlformats.org/officeDocument/2006/relationships/image" Target="media/image421.png"/><Relationship Id="rId433" Type="http://schemas.openxmlformats.org/officeDocument/2006/relationships/image" Target="media/image422.png"/><Relationship Id="rId434" Type="http://schemas.openxmlformats.org/officeDocument/2006/relationships/image" Target="media/image423.png"/><Relationship Id="rId435" Type="http://schemas.openxmlformats.org/officeDocument/2006/relationships/image" Target="media/image424.png"/><Relationship Id="rId436" Type="http://schemas.openxmlformats.org/officeDocument/2006/relationships/image" Target="media/image425.png"/><Relationship Id="rId437" Type="http://schemas.openxmlformats.org/officeDocument/2006/relationships/image" Target="media/image426.jpeg"/><Relationship Id="rId438" Type="http://schemas.openxmlformats.org/officeDocument/2006/relationships/image" Target="media/image427.png"/><Relationship Id="rId439" Type="http://schemas.openxmlformats.org/officeDocument/2006/relationships/image" Target="media/image428.png"/><Relationship Id="rId440" Type="http://schemas.openxmlformats.org/officeDocument/2006/relationships/image" Target="media/image429.png"/><Relationship Id="rId441" Type="http://schemas.openxmlformats.org/officeDocument/2006/relationships/image" Target="media/image430.png"/><Relationship Id="rId442" Type="http://schemas.openxmlformats.org/officeDocument/2006/relationships/image" Target="media/image431.png"/><Relationship Id="rId443" Type="http://schemas.openxmlformats.org/officeDocument/2006/relationships/image" Target="media/image432.png"/><Relationship Id="rId444" Type="http://schemas.openxmlformats.org/officeDocument/2006/relationships/image" Target="media/image433.png"/><Relationship Id="rId445" Type="http://schemas.openxmlformats.org/officeDocument/2006/relationships/image" Target="media/image434.png"/><Relationship Id="rId446" Type="http://schemas.openxmlformats.org/officeDocument/2006/relationships/image" Target="media/image435.png"/><Relationship Id="rId447" Type="http://schemas.openxmlformats.org/officeDocument/2006/relationships/image" Target="media/image436.jpeg"/><Relationship Id="rId448" Type="http://schemas.openxmlformats.org/officeDocument/2006/relationships/image" Target="media/image437.png"/><Relationship Id="rId449" Type="http://schemas.openxmlformats.org/officeDocument/2006/relationships/image" Target="media/image438.png"/><Relationship Id="rId450" Type="http://schemas.openxmlformats.org/officeDocument/2006/relationships/image" Target="media/image439.png"/><Relationship Id="rId451" Type="http://schemas.openxmlformats.org/officeDocument/2006/relationships/image" Target="media/image440.png"/><Relationship Id="rId452" Type="http://schemas.openxmlformats.org/officeDocument/2006/relationships/image" Target="media/image441.png"/><Relationship Id="rId453" Type="http://schemas.openxmlformats.org/officeDocument/2006/relationships/image" Target="media/image442.png"/><Relationship Id="rId454" Type="http://schemas.openxmlformats.org/officeDocument/2006/relationships/image" Target="media/image443.png"/><Relationship Id="rId455" Type="http://schemas.openxmlformats.org/officeDocument/2006/relationships/image" Target="media/image444.png"/><Relationship Id="rId456" Type="http://schemas.openxmlformats.org/officeDocument/2006/relationships/image" Target="media/image445.jpeg"/><Relationship Id="rId457" Type="http://schemas.openxmlformats.org/officeDocument/2006/relationships/image" Target="media/image446.png"/><Relationship Id="rId458" Type="http://schemas.openxmlformats.org/officeDocument/2006/relationships/image" Target="media/image447.png"/><Relationship Id="rId459" Type="http://schemas.openxmlformats.org/officeDocument/2006/relationships/image" Target="media/image448.png"/><Relationship Id="rId460" Type="http://schemas.openxmlformats.org/officeDocument/2006/relationships/image" Target="media/image449.png"/><Relationship Id="rId461" Type="http://schemas.openxmlformats.org/officeDocument/2006/relationships/image" Target="media/image450.png"/><Relationship Id="rId462" Type="http://schemas.openxmlformats.org/officeDocument/2006/relationships/image" Target="media/image451.png"/><Relationship Id="rId463" Type="http://schemas.openxmlformats.org/officeDocument/2006/relationships/image" Target="media/image452.png"/><Relationship Id="rId464" Type="http://schemas.openxmlformats.org/officeDocument/2006/relationships/image" Target="media/image453.png"/><Relationship Id="rId465" Type="http://schemas.openxmlformats.org/officeDocument/2006/relationships/image" Target="media/image454.png"/><Relationship Id="rId466" Type="http://schemas.openxmlformats.org/officeDocument/2006/relationships/image" Target="media/image455.png"/><Relationship Id="rId467" Type="http://schemas.openxmlformats.org/officeDocument/2006/relationships/image" Target="media/image456.png"/><Relationship Id="rId468" Type="http://schemas.openxmlformats.org/officeDocument/2006/relationships/image" Target="media/image457.jpeg"/><Relationship Id="rId469" Type="http://schemas.openxmlformats.org/officeDocument/2006/relationships/image" Target="media/image458.png"/><Relationship Id="rId470" Type="http://schemas.openxmlformats.org/officeDocument/2006/relationships/image" Target="media/image459.png"/><Relationship Id="rId471" Type="http://schemas.openxmlformats.org/officeDocument/2006/relationships/image" Target="media/image460.png"/><Relationship Id="rId472" Type="http://schemas.openxmlformats.org/officeDocument/2006/relationships/image" Target="media/image461.png"/><Relationship Id="rId473" Type="http://schemas.openxmlformats.org/officeDocument/2006/relationships/image" Target="media/image462.png"/><Relationship Id="rId474" Type="http://schemas.openxmlformats.org/officeDocument/2006/relationships/image" Target="media/image463.png"/><Relationship Id="rId475" Type="http://schemas.openxmlformats.org/officeDocument/2006/relationships/image" Target="media/image464.png"/><Relationship Id="rId476" Type="http://schemas.openxmlformats.org/officeDocument/2006/relationships/image" Target="media/image465.png"/><Relationship Id="rId477" Type="http://schemas.openxmlformats.org/officeDocument/2006/relationships/image" Target="media/image466.png"/><Relationship Id="rId478" Type="http://schemas.openxmlformats.org/officeDocument/2006/relationships/image" Target="media/image467.png"/><Relationship Id="rId479" Type="http://schemas.openxmlformats.org/officeDocument/2006/relationships/image" Target="media/image468.png"/><Relationship Id="rId480" Type="http://schemas.openxmlformats.org/officeDocument/2006/relationships/image" Target="media/image469.jpeg"/><Relationship Id="rId481" Type="http://schemas.openxmlformats.org/officeDocument/2006/relationships/image" Target="media/image470.png"/><Relationship Id="rId482" Type="http://schemas.openxmlformats.org/officeDocument/2006/relationships/image" Target="media/image471.png"/><Relationship Id="rId483" Type="http://schemas.openxmlformats.org/officeDocument/2006/relationships/image" Target="media/image472.png"/><Relationship Id="rId484" Type="http://schemas.openxmlformats.org/officeDocument/2006/relationships/image" Target="media/image473.png"/><Relationship Id="rId485" Type="http://schemas.openxmlformats.org/officeDocument/2006/relationships/image" Target="media/image474.png"/><Relationship Id="rId486" Type="http://schemas.openxmlformats.org/officeDocument/2006/relationships/image" Target="media/image475.png"/><Relationship Id="rId487" Type="http://schemas.openxmlformats.org/officeDocument/2006/relationships/image" Target="media/image476.jpeg"/><Relationship Id="rId488" Type="http://schemas.openxmlformats.org/officeDocument/2006/relationships/image" Target="media/image477.png"/><Relationship Id="rId489" Type="http://schemas.openxmlformats.org/officeDocument/2006/relationships/image" Target="media/image478.png"/><Relationship Id="rId490" Type="http://schemas.openxmlformats.org/officeDocument/2006/relationships/image" Target="media/image479.png"/><Relationship Id="rId491" Type="http://schemas.openxmlformats.org/officeDocument/2006/relationships/image" Target="media/image480.png"/><Relationship Id="rId492" Type="http://schemas.openxmlformats.org/officeDocument/2006/relationships/image" Target="media/image481.png"/><Relationship Id="rId493" Type="http://schemas.openxmlformats.org/officeDocument/2006/relationships/image" Target="media/image482.png"/><Relationship Id="rId494" Type="http://schemas.openxmlformats.org/officeDocument/2006/relationships/image" Target="media/image483.png"/><Relationship Id="rId495" Type="http://schemas.openxmlformats.org/officeDocument/2006/relationships/image" Target="media/image484.png"/><Relationship Id="rId496" Type="http://schemas.openxmlformats.org/officeDocument/2006/relationships/image" Target="media/image485.png"/><Relationship Id="rId497" Type="http://schemas.openxmlformats.org/officeDocument/2006/relationships/image" Target="media/image486.png"/><Relationship Id="rId498" Type="http://schemas.openxmlformats.org/officeDocument/2006/relationships/image" Target="media/image487.jpeg"/><Relationship Id="rId499" Type="http://schemas.openxmlformats.org/officeDocument/2006/relationships/image" Target="media/image488.png"/><Relationship Id="rId500" Type="http://schemas.openxmlformats.org/officeDocument/2006/relationships/image" Target="media/image489.png"/><Relationship Id="rId501" Type="http://schemas.openxmlformats.org/officeDocument/2006/relationships/image" Target="media/image490.png"/><Relationship Id="rId502" Type="http://schemas.openxmlformats.org/officeDocument/2006/relationships/image" Target="media/image491.png"/><Relationship Id="rId503" Type="http://schemas.openxmlformats.org/officeDocument/2006/relationships/image" Target="media/image492.png"/><Relationship Id="rId504" Type="http://schemas.openxmlformats.org/officeDocument/2006/relationships/image" Target="media/image493.png"/><Relationship Id="rId505" Type="http://schemas.openxmlformats.org/officeDocument/2006/relationships/image" Target="media/image494.png"/><Relationship Id="rId506" Type="http://schemas.openxmlformats.org/officeDocument/2006/relationships/image" Target="media/image495.png"/><Relationship Id="rId507" Type="http://schemas.openxmlformats.org/officeDocument/2006/relationships/image" Target="media/image496.jpeg"/><Relationship Id="rId508" Type="http://schemas.openxmlformats.org/officeDocument/2006/relationships/image" Target="media/image497.png"/><Relationship Id="rId509" Type="http://schemas.openxmlformats.org/officeDocument/2006/relationships/image" Target="media/image498.png"/><Relationship Id="rId510" Type="http://schemas.openxmlformats.org/officeDocument/2006/relationships/image" Target="media/image499.png"/><Relationship Id="rId511" Type="http://schemas.openxmlformats.org/officeDocument/2006/relationships/image" Target="media/image500.png"/><Relationship Id="rId512" Type="http://schemas.openxmlformats.org/officeDocument/2006/relationships/image" Target="media/image501.png"/><Relationship Id="rId513" Type="http://schemas.openxmlformats.org/officeDocument/2006/relationships/image" Target="media/image502.png"/><Relationship Id="rId514" Type="http://schemas.openxmlformats.org/officeDocument/2006/relationships/image" Target="media/image503.png"/><Relationship Id="rId515" Type="http://schemas.openxmlformats.org/officeDocument/2006/relationships/image" Target="media/image504.png"/><Relationship Id="rId516" Type="http://schemas.openxmlformats.org/officeDocument/2006/relationships/image" Target="media/image505.png"/><Relationship Id="rId517" Type="http://schemas.openxmlformats.org/officeDocument/2006/relationships/footer" Target="footer7.xml"/><Relationship Id="rId518" Type="http://schemas.openxmlformats.org/officeDocument/2006/relationships/image" Target="media/image506.jpeg"/><Relationship Id="rId519" Type="http://schemas.openxmlformats.org/officeDocument/2006/relationships/image" Target="media/image507.png"/><Relationship Id="rId520" Type="http://schemas.openxmlformats.org/officeDocument/2006/relationships/image" Target="media/image508.png"/><Relationship Id="rId521" Type="http://schemas.openxmlformats.org/officeDocument/2006/relationships/image" Target="media/image509.png"/><Relationship Id="rId522" Type="http://schemas.openxmlformats.org/officeDocument/2006/relationships/image" Target="media/image510.png"/><Relationship Id="rId523" Type="http://schemas.openxmlformats.org/officeDocument/2006/relationships/image" Target="media/image511.png"/><Relationship Id="rId524" Type="http://schemas.openxmlformats.org/officeDocument/2006/relationships/image" Target="media/image512.png"/><Relationship Id="rId525" Type="http://schemas.openxmlformats.org/officeDocument/2006/relationships/image" Target="media/image513.png"/><Relationship Id="rId526" Type="http://schemas.openxmlformats.org/officeDocument/2006/relationships/image" Target="media/image514.jpeg"/><Relationship Id="rId527" Type="http://schemas.openxmlformats.org/officeDocument/2006/relationships/footer" Target="footer8.xml"/><Relationship Id="rId528" Type="http://schemas.openxmlformats.org/officeDocument/2006/relationships/image" Target="media/image515.png"/><Relationship Id="rId529" Type="http://schemas.openxmlformats.org/officeDocument/2006/relationships/image" Target="media/image516.png"/><Relationship Id="rId530" Type="http://schemas.openxmlformats.org/officeDocument/2006/relationships/image" Target="media/image517.jpeg"/><Relationship Id="rId531" Type="http://schemas.openxmlformats.org/officeDocument/2006/relationships/image" Target="media/image518.png"/><Relationship Id="rId532" Type="http://schemas.openxmlformats.org/officeDocument/2006/relationships/image" Target="media/image519.png"/><Relationship Id="rId533" Type="http://schemas.openxmlformats.org/officeDocument/2006/relationships/image" Target="media/image520.png"/><Relationship Id="rId534" Type="http://schemas.openxmlformats.org/officeDocument/2006/relationships/image" Target="media/image521.png"/><Relationship Id="rId535" Type="http://schemas.openxmlformats.org/officeDocument/2006/relationships/image" Target="media/image522.png"/><Relationship Id="rId536" Type="http://schemas.openxmlformats.org/officeDocument/2006/relationships/image" Target="media/image523.png"/><Relationship Id="rId537" Type="http://schemas.openxmlformats.org/officeDocument/2006/relationships/image" Target="media/image524.png"/><Relationship Id="rId538" Type="http://schemas.openxmlformats.org/officeDocument/2006/relationships/image" Target="media/image525.png"/><Relationship Id="rId539" Type="http://schemas.openxmlformats.org/officeDocument/2006/relationships/image" Target="media/image526.png"/><Relationship Id="rId540" Type="http://schemas.openxmlformats.org/officeDocument/2006/relationships/image" Target="media/image527.png"/><Relationship Id="rId541" Type="http://schemas.openxmlformats.org/officeDocument/2006/relationships/image" Target="media/image528.png"/><Relationship Id="rId542" Type="http://schemas.openxmlformats.org/officeDocument/2006/relationships/image" Target="media/image529.jpeg"/><Relationship Id="rId543" Type="http://schemas.openxmlformats.org/officeDocument/2006/relationships/image" Target="media/image530.png"/><Relationship Id="rId544" Type="http://schemas.openxmlformats.org/officeDocument/2006/relationships/image" Target="media/image531.png"/><Relationship Id="rId545" Type="http://schemas.openxmlformats.org/officeDocument/2006/relationships/image" Target="media/image532.png"/><Relationship Id="rId546" Type="http://schemas.openxmlformats.org/officeDocument/2006/relationships/image" Target="media/image533.png"/><Relationship Id="rId547" Type="http://schemas.openxmlformats.org/officeDocument/2006/relationships/image" Target="media/image534.jpeg"/><Relationship Id="rId548" Type="http://schemas.openxmlformats.org/officeDocument/2006/relationships/image" Target="media/image535.png"/><Relationship Id="rId549" Type="http://schemas.openxmlformats.org/officeDocument/2006/relationships/image" Target="media/image536.png"/><Relationship Id="rId550" Type="http://schemas.openxmlformats.org/officeDocument/2006/relationships/image" Target="media/image537.jpeg"/><Relationship Id="rId551" Type="http://schemas.openxmlformats.org/officeDocument/2006/relationships/image" Target="media/image538.png"/><Relationship Id="rId552" Type="http://schemas.openxmlformats.org/officeDocument/2006/relationships/image" Target="media/image539.png"/><Relationship Id="rId553" Type="http://schemas.openxmlformats.org/officeDocument/2006/relationships/image" Target="media/image540.png"/><Relationship Id="rId554" Type="http://schemas.openxmlformats.org/officeDocument/2006/relationships/image" Target="media/image541.png"/><Relationship Id="rId555" Type="http://schemas.openxmlformats.org/officeDocument/2006/relationships/image" Target="media/image542.png"/><Relationship Id="rId556" Type="http://schemas.openxmlformats.org/officeDocument/2006/relationships/image" Target="media/image543.png"/><Relationship Id="rId557" Type="http://schemas.openxmlformats.org/officeDocument/2006/relationships/image" Target="media/image544.png"/><Relationship Id="rId558" Type="http://schemas.openxmlformats.org/officeDocument/2006/relationships/image" Target="media/image545.jpeg"/><Relationship Id="rId559" Type="http://schemas.openxmlformats.org/officeDocument/2006/relationships/image" Target="media/image546.png"/><Relationship Id="rId560" Type="http://schemas.openxmlformats.org/officeDocument/2006/relationships/image" Target="media/image547.png"/><Relationship Id="rId561" Type="http://schemas.openxmlformats.org/officeDocument/2006/relationships/image" Target="media/image548.png"/><Relationship Id="rId562" Type="http://schemas.openxmlformats.org/officeDocument/2006/relationships/image" Target="media/image549.png"/><Relationship Id="rId563" Type="http://schemas.openxmlformats.org/officeDocument/2006/relationships/image" Target="media/image550.png"/><Relationship Id="rId564" Type="http://schemas.openxmlformats.org/officeDocument/2006/relationships/image" Target="media/image551.png"/><Relationship Id="rId565" Type="http://schemas.openxmlformats.org/officeDocument/2006/relationships/image" Target="media/image552.png"/><Relationship Id="rId566" Type="http://schemas.openxmlformats.org/officeDocument/2006/relationships/image" Target="media/image553.png"/><Relationship Id="rId567" Type="http://schemas.openxmlformats.org/officeDocument/2006/relationships/image" Target="media/image554.png"/><Relationship Id="rId568" Type="http://schemas.openxmlformats.org/officeDocument/2006/relationships/image" Target="media/image555.png"/><Relationship Id="rId569" Type="http://schemas.openxmlformats.org/officeDocument/2006/relationships/image" Target="media/image556.png"/><Relationship Id="rId570" Type="http://schemas.openxmlformats.org/officeDocument/2006/relationships/image" Target="media/image557.png"/><Relationship Id="rId571" Type="http://schemas.openxmlformats.org/officeDocument/2006/relationships/image" Target="media/image558.png"/><Relationship Id="rId572" Type="http://schemas.openxmlformats.org/officeDocument/2006/relationships/image" Target="media/image559.png"/><Relationship Id="rId573" Type="http://schemas.openxmlformats.org/officeDocument/2006/relationships/image" Target="media/image560.png"/><Relationship Id="rId574" Type="http://schemas.openxmlformats.org/officeDocument/2006/relationships/image" Target="media/image561.png"/><Relationship Id="rId575" Type="http://schemas.openxmlformats.org/officeDocument/2006/relationships/image" Target="media/image562.png"/><Relationship Id="rId576" Type="http://schemas.openxmlformats.org/officeDocument/2006/relationships/image" Target="media/image563.png"/><Relationship Id="rId577" Type="http://schemas.openxmlformats.org/officeDocument/2006/relationships/image" Target="media/image564.png"/><Relationship Id="rId578" Type="http://schemas.openxmlformats.org/officeDocument/2006/relationships/image" Target="media/image565.png"/><Relationship Id="rId579" Type="http://schemas.openxmlformats.org/officeDocument/2006/relationships/image" Target="media/image566.png"/><Relationship Id="rId580" Type="http://schemas.openxmlformats.org/officeDocument/2006/relationships/image" Target="media/image567.png"/><Relationship Id="rId581" Type="http://schemas.openxmlformats.org/officeDocument/2006/relationships/image" Target="media/image568.png"/><Relationship Id="rId582" Type="http://schemas.openxmlformats.org/officeDocument/2006/relationships/image" Target="media/image569.png"/><Relationship Id="rId583" Type="http://schemas.openxmlformats.org/officeDocument/2006/relationships/image" Target="media/image570.png"/><Relationship Id="rId584" Type="http://schemas.openxmlformats.org/officeDocument/2006/relationships/image" Target="media/image571.png"/><Relationship Id="rId585" Type="http://schemas.openxmlformats.org/officeDocument/2006/relationships/image" Target="media/image572.png"/><Relationship Id="rId586" Type="http://schemas.openxmlformats.org/officeDocument/2006/relationships/image" Target="media/image573.png"/><Relationship Id="rId587" Type="http://schemas.openxmlformats.org/officeDocument/2006/relationships/image" Target="media/image574.png"/><Relationship Id="rId588" Type="http://schemas.openxmlformats.org/officeDocument/2006/relationships/image" Target="media/image575.png"/><Relationship Id="rId589" Type="http://schemas.openxmlformats.org/officeDocument/2006/relationships/image" Target="media/image576.png"/><Relationship Id="rId590" Type="http://schemas.openxmlformats.org/officeDocument/2006/relationships/image" Target="media/image577.png"/><Relationship Id="rId591" Type="http://schemas.openxmlformats.org/officeDocument/2006/relationships/image" Target="media/image578.png"/><Relationship Id="rId592" Type="http://schemas.openxmlformats.org/officeDocument/2006/relationships/image" Target="media/image579.png"/><Relationship Id="rId593" Type="http://schemas.openxmlformats.org/officeDocument/2006/relationships/image" Target="media/image580.png"/><Relationship Id="rId594" Type="http://schemas.openxmlformats.org/officeDocument/2006/relationships/image" Target="media/image581.png"/><Relationship Id="rId595" Type="http://schemas.openxmlformats.org/officeDocument/2006/relationships/image" Target="media/image582.png"/><Relationship Id="rId596" Type="http://schemas.openxmlformats.org/officeDocument/2006/relationships/image" Target="media/image583.png"/><Relationship Id="rId597" Type="http://schemas.openxmlformats.org/officeDocument/2006/relationships/image" Target="media/image584.png"/><Relationship Id="rId598" Type="http://schemas.openxmlformats.org/officeDocument/2006/relationships/image" Target="media/image585.png"/><Relationship Id="rId599" Type="http://schemas.openxmlformats.org/officeDocument/2006/relationships/image" Target="media/image586.png"/><Relationship Id="rId600" Type="http://schemas.openxmlformats.org/officeDocument/2006/relationships/image" Target="media/image587.png"/><Relationship Id="rId601" Type="http://schemas.openxmlformats.org/officeDocument/2006/relationships/image" Target="media/image588.png"/><Relationship Id="rId602" Type="http://schemas.openxmlformats.org/officeDocument/2006/relationships/image" Target="media/image589.png"/><Relationship Id="rId603" Type="http://schemas.openxmlformats.org/officeDocument/2006/relationships/image" Target="media/image590.png"/><Relationship Id="rId604" Type="http://schemas.openxmlformats.org/officeDocument/2006/relationships/image" Target="media/image591.png"/><Relationship Id="rId605" Type="http://schemas.openxmlformats.org/officeDocument/2006/relationships/image" Target="media/image592.png"/><Relationship Id="rId606" Type="http://schemas.openxmlformats.org/officeDocument/2006/relationships/image" Target="media/image593.png"/><Relationship Id="rId607" Type="http://schemas.openxmlformats.org/officeDocument/2006/relationships/image" Target="media/image594.png"/><Relationship Id="rId608" Type="http://schemas.openxmlformats.org/officeDocument/2006/relationships/image" Target="media/image595.png"/><Relationship Id="rId609" Type="http://schemas.openxmlformats.org/officeDocument/2006/relationships/image" Target="media/image596.png"/><Relationship Id="rId610" Type="http://schemas.openxmlformats.org/officeDocument/2006/relationships/image" Target="media/image597.png"/><Relationship Id="rId611" Type="http://schemas.openxmlformats.org/officeDocument/2006/relationships/image" Target="media/image598.png"/><Relationship Id="rId612" Type="http://schemas.openxmlformats.org/officeDocument/2006/relationships/image" Target="media/image599.png"/><Relationship Id="rId613" Type="http://schemas.openxmlformats.org/officeDocument/2006/relationships/image" Target="media/image600.png"/><Relationship Id="rId614" Type="http://schemas.openxmlformats.org/officeDocument/2006/relationships/image" Target="media/image601.png"/><Relationship Id="rId615" Type="http://schemas.openxmlformats.org/officeDocument/2006/relationships/image" Target="media/image602.png"/><Relationship Id="rId616" Type="http://schemas.openxmlformats.org/officeDocument/2006/relationships/image" Target="media/image603.png"/><Relationship Id="rId617" Type="http://schemas.openxmlformats.org/officeDocument/2006/relationships/image" Target="media/image604.png"/><Relationship Id="rId618" Type="http://schemas.openxmlformats.org/officeDocument/2006/relationships/image" Target="media/image605.png"/><Relationship Id="rId619" Type="http://schemas.openxmlformats.org/officeDocument/2006/relationships/image" Target="media/image606.png"/><Relationship Id="rId620" Type="http://schemas.openxmlformats.org/officeDocument/2006/relationships/image" Target="media/image607.png"/><Relationship Id="rId621" Type="http://schemas.openxmlformats.org/officeDocument/2006/relationships/image" Target="media/image608.png"/><Relationship Id="rId622" Type="http://schemas.openxmlformats.org/officeDocument/2006/relationships/image" Target="media/image609.png"/><Relationship Id="rId623" Type="http://schemas.openxmlformats.org/officeDocument/2006/relationships/image" Target="media/image610.png"/><Relationship Id="rId624" Type="http://schemas.openxmlformats.org/officeDocument/2006/relationships/image" Target="media/image611.png"/><Relationship Id="rId625" Type="http://schemas.openxmlformats.org/officeDocument/2006/relationships/image" Target="media/image612.png"/><Relationship Id="rId626" Type="http://schemas.openxmlformats.org/officeDocument/2006/relationships/image" Target="media/image613.png"/><Relationship Id="rId627" Type="http://schemas.openxmlformats.org/officeDocument/2006/relationships/image" Target="media/image614.png"/><Relationship Id="rId628" Type="http://schemas.openxmlformats.org/officeDocument/2006/relationships/image" Target="media/image615.png"/><Relationship Id="rId629" Type="http://schemas.openxmlformats.org/officeDocument/2006/relationships/image" Target="media/image616.png"/><Relationship Id="rId630" Type="http://schemas.openxmlformats.org/officeDocument/2006/relationships/image" Target="media/image617.png"/><Relationship Id="rId631" Type="http://schemas.openxmlformats.org/officeDocument/2006/relationships/image" Target="media/image618.png"/><Relationship Id="rId632" Type="http://schemas.openxmlformats.org/officeDocument/2006/relationships/image" Target="media/image619.png"/><Relationship Id="rId633" Type="http://schemas.openxmlformats.org/officeDocument/2006/relationships/image" Target="media/image620.png"/><Relationship Id="rId634" Type="http://schemas.openxmlformats.org/officeDocument/2006/relationships/image" Target="media/image621.png"/><Relationship Id="rId635" Type="http://schemas.openxmlformats.org/officeDocument/2006/relationships/image" Target="media/image622.png"/><Relationship Id="rId636" Type="http://schemas.openxmlformats.org/officeDocument/2006/relationships/image" Target="media/image623.png"/><Relationship Id="rId637" Type="http://schemas.openxmlformats.org/officeDocument/2006/relationships/image" Target="media/image624.png"/><Relationship Id="rId638" Type="http://schemas.openxmlformats.org/officeDocument/2006/relationships/image" Target="media/image625.png"/><Relationship Id="rId639" Type="http://schemas.openxmlformats.org/officeDocument/2006/relationships/image" Target="media/image626.png"/><Relationship Id="rId640" Type="http://schemas.openxmlformats.org/officeDocument/2006/relationships/image" Target="media/image627.png"/><Relationship Id="rId641" Type="http://schemas.openxmlformats.org/officeDocument/2006/relationships/image" Target="media/image628.png"/><Relationship Id="rId642" Type="http://schemas.openxmlformats.org/officeDocument/2006/relationships/image" Target="media/image629.png"/><Relationship Id="rId643" Type="http://schemas.openxmlformats.org/officeDocument/2006/relationships/image" Target="media/image630.png"/><Relationship Id="rId644" Type="http://schemas.openxmlformats.org/officeDocument/2006/relationships/image" Target="media/image631.png"/><Relationship Id="rId645" Type="http://schemas.openxmlformats.org/officeDocument/2006/relationships/image" Target="media/image632.png"/><Relationship Id="rId646" Type="http://schemas.openxmlformats.org/officeDocument/2006/relationships/image" Target="media/image633.png"/><Relationship Id="rId647" Type="http://schemas.openxmlformats.org/officeDocument/2006/relationships/image" Target="media/image634.png"/><Relationship Id="rId648" Type="http://schemas.openxmlformats.org/officeDocument/2006/relationships/image" Target="media/image635.png"/><Relationship Id="rId649" Type="http://schemas.openxmlformats.org/officeDocument/2006/relationships/image" Target="media/image636.png"/><Relationship Id="rId650" Type="http://schemas.openxmlformats.org/officeDocument/2006/relationships/image" Target="media/image637.png"/><Relationship Id="rId651" Type="http://schemas.openxmlformats.org/officeDocument/2006/relationships/image" Target="media/image638.png"/><Relationship Id="rId652" Type="http://schemas.openxmlformats.org/officeDocument/2006/relationships/image" Target="media/image639.png"/><Relationship Id="rId653" Type="http://schemas.openxmlformats.org/officeDocument/2006/relationships/image" Target="media/image640.png"/><Relationship Id="rId654" Type="http://schemas.openxmlformats.org/officeDocument/2006/relationships/image" Target="media/image641.png"/><Relationship Id="rId655" Type="http://schemas.openxmlformats.org/officeDocument/2006/relationships/image" Target="media/image642.png"/><Relationship Id="rId656" Type="http://schemas.openxmlformats.org/officeDocument/2006/relationships/image" Target="media/image643.png"/><Relationship Id="rId657" Type="http://schemas.openxmlformats.org/officeDocument/2006/relationships/image" Target="media/image644.png"/><Relationship Id="rId658" Type="http://schemas.openxmlformats.org/officeDocument/2006/relationships/image" Target="media/image645.png"/><Relationship Id="rId659" Type="http://schemas.openxmlformats.org/officeDocument/2006/relationships/image" Target="media/image646.png"/><Relationship Id="rId660" Type="http://schemas.openxmlformats.org/officeDocument/2006/relationships/image" Target="media/image647.png"/><Relationship Id="rId661" Type="http://schemas.openxmlformats.org/officeDocument/2006/relationships/image" Target="media/image648.png"/><Relationship Id="rId662" Type="http://schemas.openxmlformats.org/officeDocument/2006/relationships/image" Target="media/image649.png"/><Relationship Id="rId663" Type="http://schemas.openxmlformats.org/officeDocument/2006/relationships/image" Target="media/image650.png"/><Relationship Id="rId664" Type="http://schemas.openxmlformats.org/officeDocument/2006/relationships/image" Target="media/image651.png"/><Relationship Id="rId665" Type="http://schemas.openxmlformats.org/officeDocument/2006/relationships/image" Target="media/image652.jpeg"/><Relationship Id="rId666" Type="http://schemas.openxmlformats.org/officeDocument/2006/relationships/image" Target="media/image653.png"/><Relationship Id="rId667" Type="http://schemas.openxmlformats.org/officeDocument/2006/relationships/image" Target="media/image654.png"/><Relationship Id="rId668" Type="http://schemas.openxmlformats.org/officeDocument/2006/relationships/image" Target="media/image655.png"/><Relationship Id="rId669" Type="http://schemas.openxmlformats.org/officeDocument/2006/relationships/image" Target="media/image656.png"/><Relationship Id="rId670" Type="http://schemas.openxmlformats.org/officeDocument/2006/relationships/image" Target="media/image657.png"/><Relationship Id="rId671" Type="http://schemas.openxmlformats.org/officeDocument/2006/relationships/image" Target="media/image658.png"/><Relationship Id="rId672" Type="http://schemas.openxmlformats.org/officeDocument/2006/relationships/image" Target="media/image659.png"/><Relationship Id="rId673" Type="http://schemas.openxmlformats.org/officeDocument/2006/relationships/image" Target="media/image660.png"/><Relationship Id="rId674" Type="http://schemas.openxmlformats.org/officeDocument/2006/relationships/image" Target="media/image661.png"/><Relationship Id="rId675" Type="http://schemas.openxmlformats.org/officeDocument/2006/relationships/image" Target="media/image662.png"/><Relationship Id="rId676" Type="http://schemas.openxmlformats.org/officeDocument/2006/relationships/image" Target="media/image663.png"/><Relationship Id="rId677" Type="http://schemas.openxmlformats.org/officeDocument/2006/relationships/image" Target="media/image664.png"/><Relationship Id="rId678" Type="http://schemas.openxmlformats.org/officeDocument/2006/relationships/image" Target="media/image665.png"/><Relationship Id="rId679" Type="http://schemas.openxmlformats.org/officeDocument/2006/relationships/image" Target="media/image666.png"/><Relationship Id="rId680" Type="http://schemas.openxmlformats.org/officeDocument/2006/relationships/image" Target="media/image667.png"/><Relationship Id="rId681" Type="http://schemas.openxmlformats.org/officeDocument/2006/relationships/image" Target="media/image668.png"/><Relationship Id="rId682" Type="http://schemas.openxmlformats.org/officeDocument/2006/relationships/image" Target="media/image669.png"/><Relationship Id="rId683" Type="http://schemas.openxmlformats.org/officeDocument/2006/relationships/image" Target="media/image670.png"/><Relationship Id="rId684" Type="http://schemas.openxmlformats.org/officeDocument/2006/relationships/image" Target="media/image671.png"/><Relationship Id="rId685" Type="http://schemas.openxmlformats.org/officeDocument/2006/relationships/image" Target="media/image672.png"/><Relationship Id="rId686" Type="http://schemas.openxmlformats.org/officeDocument/2006/relationships/image" Target="media/image673.png"/><Relationship Id="rId687" Type="http://schemas.openxmlformats.org/officeDocument/2006/relationships/image" Target="media/image674.png"/><Relationship Id="rId688" Type="http://schemas.openxmlformats.org/officeDocument/2006/relationships/image" Target="media/image675.png"/><Relationship Id="rId689" Type="http://schemas.openxmlformats.org/officeDocument/2006/relationships/image" Target="media/image676.png"/><Relationship Id="rId690" Type="http://schemas.openxmlformats.org/officeDocument/2006/relationships/image" Target="media/image677.png"/><Relationship Id="rId691" Type="http://schemas.openxmlformats.org/officeDocument/2006/relationships/image" Target="media/image678.png"/><Relationship Id="rId692" Type="http://schemas.openxmlformats.org/officeDocument/2006/relationships/image" Target="media/image679.png"/><Relationship Id="rId693" Type="http://schemas.openxmlformats.org/officeDocument/2006/relationships/image" Target="media/image680.png"/><Relationship Id="rId694" Type="http://schemas.openxmlformats.org/officeDocument/2006/relationships/image" Target="media/image681.png"/><Relationship Id="rId695" Type="http://schemas.openxmlformats.org/officeDocument/2006/relationships/image" Target="media/image682.png"/><Relationship Id="rId696" Type="http://schemas.openxmlformats.org/officeDocument/2006/relationships/image" Target="media/image683.png"/><Relationship Id="rId697" Type="http://schemas.openxmlformats.org/officeDocument/2006/relationships/image" Target="media/image684.png"/><Relationship Id="rId698" Type="http://schemas.openxmlformats.org/officeDocument/2006/relationships/image" Target="media/image685.png"/><Relationship Id="rId699" Type="http://schemas.openxmlformats.org/officeDocument/2006/relationships/image" Target="media/image686.png"/><Relationship Id="rId700" Type="http://schemas.openxmlformats.org/officeDocument/2006/relationships/image" Target="media/image687.png"/><Relationship Id="rId701" Type="http://schemas.openxmlformats.org/officeDocument/2006/relationships/image" Target="media/image688.png"/><Relationship Id="rId702" Type="http://schemas.openxmlformats.org/officeDocument/2006/relationships/image" Target="media/image689.png"/><Relationship Id="rId703" Type="http://schemas.openxmlformats.org/officeDocument/2006/relationships/image" Target="media/image690.png"/><Relationship Id="rId704" Type="http://schemas.openxmlformats.org/officeDocument/2006/relationships/image" Target="media/image691.png"/><Relationship Id="rId705" Type="http://schemas.openxmlformats.org/officeDocument/2006/relationships/image" Target="media/image692.png"/><Relationship Id="rId706" Type="http://schemas.openxmlformats.org/officeDocument/2006/relationships/image" Target="media/image693.png"/><Relationship Id="rId707" Type="http://schemas.openxmlformats.org/officeDocument/2006/relationships/image" Target="media/image694.png"/><Relationship Id="rId708" Type="http://schemas.openxmlformats.org/officeDocument/2006/relationships/image" Target="media/image695.png"/><Relationship Id="rId709" Type="http://schemas.openxmlformats.org/officeDocument/2006/relationships/image" Target="media/image696.png"/><Relationship Id="rId710" Type="http://schemas.openxmlformats.org/officeDocument/2006/relationships/image" Target="media/image697.png"/><Relationship Id="rId711" Type="http://schemas.openxmlformats.org/officeDocument/2006/relationships/image" Target="media/image698.png"/><Relationship Id="rId712" Type="http://schemas.openxmlformats.org/officeDocument/2006/relationships/image" Target="media/image699.png"/><Relationship Id="rId713" Type="http://schemas.openxmlformats.org/officeDocument/2006/relationships/image" Target="media/image700.png"/><Relationship Id="rId714" Type="http://schemas.openxmlformats.org/officeDocument/2006/relationships/image" Target="media/image701.png"/><Relationship Id="rId715" Type="http://schemas.openxmlformats.org/officeDocument/2006/relationships/image" Target="media/image702.png"/><Relationship Id="rId716" Type="http://schemas.openxmlformats.org/officeDocument/2006/relationships/image" Target="media/image703.png"/><Relationship Id="rId717" Type="http://schemas.openxmlformats.org/officeDocument/2006/relationships/image" Target="media/image704.png"/><Relationship Id="rId718" Type="http://schemas.openxmlformats.org/officeDocument/2006/relationships/image" Target="media/image705.png"/><Relationship Id="rId719" Type="http://schemas.openxmlformats.org/officeDocument/2006/relationships/image" Target="media/image706.png"/><Relationship Id="rId720" Type="http://schemas.openxmlformats.org/officeDocument/2006/relationships/image" Target="media/image707.png"/><Relationship Id="rId721" Type="http://schemas.openxmlformats.org/officeDocument/2006/relationships/image" Target="media/image708.png"/><Relationship Id="rId722" Type="http://schemas.openxmlformats.org/officeDocument/2006/relationships/image" Target="media/image709.png"/><Relationship Id="rId723" Type="http://schemas.openxmlformats.org/officeDocument/2006/relationships/image" Target="media/image710.png"/><Relationship Id="rId724" Type="http://schemas.openxmlformats.org/officeDocument/2006/relationships/image" Target="media/image711.png"/><Relationship Id="rId725" Type="http://schemas.openxmlformats.org/officeDocument/2006/relationships/image" Target="media/image712.png"/><Relationship Id="rId726" Type="http://schemas.openxmlformats.org/officeDocument/2006/relationships/image" Target="media/image713.png"/><Relationship Id="rId727" Type="http://schemas.openxmlformats.org/officeDocument/2006/relationships/image" Target="media/image714.png"/><Relationship Id="rId728" Type="http://schemas.openxmlformats.org/officeDocument/2006/relationships/image" Target="media/image715.png"/><Relationship Id="rId729" Type="http://schemas.openxmlformats.org/officeDocument/2006/relationships/image" Target="media/image716.png"/><Relationship Id="rId730" Type="http://schemas.openxmlformats.org/officeDocument/2006/relationships/image" Target="media/image717.png"/><Relationship Id="rId731" Type="http://schemas.openxmlformats.org/officeDocument/2006/relationships/image" Target="media/image718.png"/><Relationship Id="rId732" Type="http://schemas.openxmlformats.org/officeDocument/2006/relationships/image" Target="media/image719.png"/><Relationship Id="rId733" Type="http://schemas.openxmlformats.org/officeDocument/2006/relationships/image" Target="media/image720.png"/><Relationship Id="rId734" Type="http://schemas.openxmlformats.org/officeDocument/2006/relationships/image" Target="media/image721.png"/><Relationship Id="rId735" Type="http://schemas.openxmlformats.org/officeDocument/2006/relationships/image" Target="media/image722.png"/><Relationship Id="rId736" Type="http://schemas.openxmlformats.org/officeDocument/2006/relationships/image" Target="media/image723.png"/><Relationship Id="rId737" Type="http://schemas.openxmlformats.org/officeDocument/2006/relationships/image" Target="media/image724.png"/><Relationship Id="rId738" Type="http://schemas.openxmlformats.org/officeDocument/2006/relationships/image" Target="media/image725.png"/><Relationship Id="rId739" Type="http://schemas.openxmlformats.org/officeDocument/2006/relationships/image" Target="media/image726.png"/><Relationship Id="rId740" Type="http://schemas.openxmlformats.org/officeDocument/2006/relationships/image" Target="media/image727.png"/><Relationship Id="rId741" Type="http://schemas.openxmlformats.org/officeDocument/2006/relationships/image" Target="media/image728.png"/><Relationship Id="rId742" Type="http://schemas.openxmlformats.org/officeDocument/2006/relationships/image" Target="media/image729.png"/><Relationship Id="rId743" Type="http://schemas.openxmlformats.org/officeDocument/2006/relationships/image" Target="media/image730.png"/><Relationship Id="rId744" Type="http://schemas.openxmlformats.org/officeDocument/2006/relationships/image" Target="media/image731.png"/><Relationship Id="rId745" Type="http://schemas.openxmlformats.org/officeDocument/2006/relationships/image" Target="media/image732.png"/><Relationship Id="rId746" Type="http://schemas.openxmlformats.org/officeDocument/2006/relationships/image" Target="media/image733.png"/><Relationship Id="rId747" Type="http://schemas.openxmlformats.org/officeDocument/2006/relationships/image" Target="media/image734.png"/><Relationship Id="rId748" Type="http://schemas.openxmlformats.org/officeDocument/2006/relationships/image" Target="media/image735.png"/><Relationship Id="rId749" Type="http://schemas.openxmlformats.org/officeDocument/2006/relationships/image" Target="media/image736.png"/><Relationship Id="rId750" Type="http://schemas.openxmlformats.org/officeDocument/2006/relationships/image" Target="media/image737.png"/><Relationship Id="rId751" Type="http://schemas.openxmlformats.org/officeDocument/2006/relationships/image" Target="media/image738.png"/><Relationship Id="rId752" Type="http://schemas.openxmlformats.org/officeDocument/2006/relationships/image" Target="media/image739.png"/><Relationship Id="rId753" Type="http://schemas.openxmlformats.org/officeDocument/2006/relationships/image" Target="media/image740.png"/><Relationship Id="rId754" Type="http://schemas.openxmlformats.org/officeDocument/2006/relationships/image" Target="media/image741.png"/><Relationship Id="rId755" Type="http://schemas.openxmlformats.org/officeDocument/2006/relationships/image" Target="media/image742.png"/><Relationship Id="rId756" Type="http://schemas.openxmlformats.org/officeDocument/2006/relationships/image" Target="media/image743.png"/><Relationship Id="rId757" Type="http://schemas.openxmlformats.org/officeDocument/2006/relationships/image" Target="media/image744.png"/><Relationship Id="rId758" Type="http://schemas.openxmlformats.org/officeDocument/2006/relationships/image" Target="media/image745.png"/><Relationship Id="rId759" Type="http://schemas.openxmlformats.org/officeDocument/2006/relationships/image" Target="media/image746.png"/><Relationship Id="rId760" Type="http://schemas.openxmlformats.org/officeDocument/2006/relationships/image" Target="media/image747.png"/><Relationship Id="rId761" Type="http://schemas.openxmlformats.org/officeDocument/2006/relationships/image" Target="media/image748.png"/><Relationship Id="rId762" Type="http://schemas.openxmlformats.org/officeDocument/2006/relationships/image" Target="media/image749.png"/><Relationship Id="rId763" Type="http://schemas.openxmlformats.org/officeDocument/2006/relationships/image" Target="media/image750.png"/><Relationship Id="rId764" Type="http://schemas.openxmlformats.org/officeDocument/2006/relationships/image" Target="media/image751.png"/><Relationship Id="rId765" Type="http://schemas.openxmlformats.org/officeDocument/2006/relationships/image" Target="media/image752.png"/><Relationship Id="rId766" Type="http://schemas.openxmlformats.org/officeDocument/2006/relationships/image" Target="media/image753.png"/><Relationship Id="rId767" Type="http://schemas.openxmlformats.org/officeDocument/2006/relationships/image" Target="media/image754.png"/><Relationship Id="rId768" Type="http://schemas.openxmlformats.org/officeDocument/2006/relationships/image" Target="media/image755.png"/><Relationship Id="rId769" Type="http://schemas.openxmlformats.org/officeDocument/2006/relationships/image" Target="media/image756.png"/><Relationship Id="rId770" Type="http://schemas.openxmlformats.org/officeDocument/2006/relationships/image" Target="media/image757.png"/><Relationship Id="rId771" Type="http://schemas.openxmlformats.org/officeDocument/2006/relationships/image" Target="media/image758.png"/><Relationship Id="rId772" Type="http://schemas.openxmlformats.org/officeDocument/2006/relationships/image" Target="media/image759.png"/><Relationship Id="rId773" Type="http://schemas.openxmlformats.org/officeDocument/2006/relationships/image" Target="media/image760.png"/><Relationship Id="rId774" Type="http://schemas.openxmlformats.org/officeDocument/2006/relationships/image" Target="media/image761.png"/><Relationship Id="rId775" Type="http://schemas.openxmlformats.org/officeDocument/2006/relationships/image" Target="media/image762.png"/><Relationship Id="rId776" Type="http://schemas.openxmlformats.org/officeDocument/2006/relationships/image" Target="media/image763.png"/><Relationship Id="rId777" Type="http://schemas.openxmlformats.org/officeDocument/2006/relationships/image" Target="media/image764.png"/><Relationship Id="rId778" Type="http://schemas.openxmlformats.org/officeDocument/2006/relationships/image" Target="media/image765.png"/><Relationship Id="rId779" Type="http://schemas.openxmlformats.org/officeDocument/2006/relationships/image" Target="media/image766.png"/><Relationship Id="rId780" Type="http://schemas.openxmlformats.org/officeDocument/2006/relationships/image" Target="media/image767.png"/><Relationship Id="rId781" Type="http://schemas.openxmlformats.org/officeDocument/2006/relationships/image" Target="media/image768.png"/><Relationship Id="rId782" Type="http://schemas.openxmlformats.org/officeDocument/2006/relationships/image" Target="media/image769.png"/><Relationship Id="rId783" Type="http://schemas.openxmlformats.org/officeDocument/2006/relationships/image" Target="media/image770.png"/><Relationship Id="rId784" Type="http://schemas.openxmlformats.org/officeDocument/2006/relationships/image" Target="media/image771.png"/><Relationship Id="rId785" Type="http://schemas.openxmlformats.org/officeDocument/2006/relationships/image" Target="media/image772.png"/><Relationship Id="rId786" Type="http://schemas.openxmlformats.org/officeDocument/2006/relationships/image" Target="media/image773.png"/><Relationship Id="rId787" Type="http://schemas.openxmlformats.org/officeDocument/2006/relationships/image" Target="media/image774.png"/><Relationship Id="rId788" Type="http://schemas.openxmlformats.org/officeDocument/2006/relationships/image" Target="media/image775.png"/><Relationship Id="rId789" Type="http://schemas.openxmlformats.org/officeDocument/2006/relationships/image" Target="media/image776.png"/><Relationship Id="rId790" Type="http://schemas.openxmlformats.org/officeDocument/2006/relationships/image" Target="media/image777.png"/><Relationship Id="rId791" Type="http://schemas.openxmlformats.org/officeDocument/2006/relationships/image" Target="media/image778.png"/><Relationship Id="rId792" Type="http://schemas.openxmlformats.org/officeDocument/2006/relationships/image" Target="media/image779.png"/><Relationship Id="rId793" Type="http://schemas.openxmlformats.org/officeDocument/2006/relationships/image" Target="media/image780.png"/><Relationship Id="rId794" Type="http://schemas.openxmlformats.org/officeDocument/2006/relationships/image" Target="media/image781.png"/><Relationship Id="rId795" Type="http://schemas.openxmlformats.org/officeDocument/2006/relationships/image" Target="media/image782.png"/><Relationship Id="rId796" Type="http://schemas.openxmlformats.org/officeDocument/2006/relationships/image" Target="media/image783.png"/><Relationship Id="rId797" Type="http://schemas.openxmlformats.org/officeDocument/2006/relationships/image" Target="media/image784.png"/><Relationship Id="rId798" Type="http://schemas.openxmlformats.org/officeDocument/2006/relationships/image" Target="media/image785.png"/><Relationship Id="rId799" Type="http://schemas.openxmlformats.org/officeDocument/2006/relationships/image" Target="media/image786.png"/><Relationship Id="rId800" Type="http://schemas.openxmlformats.org/officeDocument/2006/relationships/image" Target="media/image787.png"/><Relationship Id="rId801" Type="http://schemas.openxmlformats.org/officeDocument/2006/relationships/image" Target="media/image788.png"/><Relationship Id="rId802" Type="http://schemas.openxmlformats.org/officeDocument/2006/relationships/image" Target="media/image789.png"/><Relationship Id="rId803" Type="http://schemas.openxmlformats.org/officeDocument/2006/relationships/image" Target="media/image790.png"/><Relationship Id="rId804" Type="http://schemas.openxmlformats.org/officeDocument/2006/relationships/image" Target="media/image791.png"/><Relationship Id="rId805" Type="http://schemas.openxmlformats.org/officeDocument/2006/relationships/image" Target="media/image792.png"/><Relationship Id="rId806" Type="http://schemas.openxmlformats.org/officeDocument/2006/relationships/image" Target="media/image793.png"/><Relationship Id="rId807" Type="http://schemas.openxmlformats.org/officeDocument/2006/relationships/image" Target="media/image794.png"/><Relationship Id="rId808" Type="http://schemas.openxmlformats.org/officeDocument/2006/relationships/image" Target="media/image795.png"/><Relationship Id="rId809" Type="http://schemas.openxmlformats.org/officeDocument/2006/relationships/image" Target="media/image796.png"/><Relationship Id="rId810" Type="http://schemas.openxmlformats.org/officeDocument/2006/relationships/image" Target="media/image797.png"/><Relationship Id="rId811" Type="http://schemas.openxmlformats.org/officeDocument/2006/relationships/image" Target="media/image798.png"/><Relationship Id="rId812" Type="http://schemas.openxmlformats.org/officeDocument/2006/relationships/image" Target="media/image799.png"/><Relationship Id="rId813" Type="http://schemas.openxmlformats.org/officeDocument/2006/relationships/image" Target="media/image800.png"/><Relationship Id="rId814" Type="http://schemas.openxmlformats.org/officeDocument/2006/relationships/image" Target="media/image801.png"/><Relationship Id="rId815" Type="http://schemas.openxmlformats.org/officeDocument/2006/relationships/image" Target="media/image802.png"/><Relationship Id="rId816" Type="http://schemas.openxmlformats.org/officeDocument/2006/relationships/image" Target="media/image803.png"/><Relationship Id="rId817" Type="http://schemas.openxmlformats.org/officeDocument/2006/relationships/image" Target="media/image804.png"/><Relationship Id="rId818" Type="http://schemas.openxmlformats.org/officeDocument/2006/relationships/image" Target="media/image805.png"/><Relationship Id="rId819" Type="http://schemas.openxmlformats.org/officeDocument/2006/relationships/image" Target="media/image806.png"/><Relationship Id="rId820" Type="http://schemas.openxmlformats.org/officeDocument/2006/relationships/image" Target="media/image807.png"/><Relationship Id="rId821" Type="http://schemas.openxmlformats.org/officeDocument/2006/relationships/image" Target="media/image808.png"/><Relationship Id="rId822" Type="http://schemas.openxmlformats.org/officeDocument/2006/relationships/image" Target="media/image809.png"/><Relationship Id="rId823" Type="http://schemas.openxmlformats.org/officeDocument/2006/relationships/image" Target="media/image810.png"/><Relationship Id="rId824" Type="http://schemas.openxmlformats.org/officeDocument/2006/relationships/image" Target="media/image811.png"/><Relationship Id="rId825" Type="http://schemas.openxmlformats.org/officeDocument/2006/relationships/image" Target="media/image812.png"/><Relationship Id="rId826" Type="http://schemas.openxmlformats.org/officeDocument/2006/relationships/image" Target="media/image813.png"/><Relationship Id="rId827" Type="http://schemas.openxmlformats.org/officeDocument/2006/relationships/image" Target="media/image814.png"/><Relationship Id="rId828" Type="http://schemas.openxmlformats.org/officeDocument/2006/relationships/image" Target="media/image815.png"/><Relationship Id="rId829" Type="http://schemas.openxmlformats.org/officeDocument/2006/relationships/image" Target="media/image816.png"/><Relationship Id="rId830" Type="http://schemas.openxmlformats.org/officeDocument/2006/relationships/image" Target="media/image817.png"/><Relationship Id="rId831" Type="http://schemas.openxmlformats.org/officeDocument/2006/relationships/image" Target="media/image818.png"/><Relationship Id="rId832" Type="http://schemas.openxmlformats.org/officeDocument/2006/relationships/image" Target="media/image819.png"/><Relationship Id="rId833" Type="http://schemas.openxmlformats.org/officeDocument/2006/relationships/image" Target="media/image820.png"/><Relationship Id="rId834" Type="http://schemas.openxmlformats.org/officeDocument/2006/relationships/image" Target="media/image821.png"/><Relationship Id="rId835" Type="http://schemas.openxmlformats.org/officeDocument/2006/relationships/image" Target="media/image822.png"/><Relationship Id="rId836" Type="http://schemas.openxmlformats.org/officeDocument/2006/relationships/image" Target="media/image823.png"/><Relationship Id="rId837" Type="http://schemas.openxmlformats.org/officeDocument/2006/relationships/image" Target="media/image824.png"/><Relationship Id="rId838" Type="http://schemas.openxmlformats.org/officeDocument/2006/relationships/image" Target="media/image825.png"/><Relationship Id="rId839" Type="http://schemas.openxmlformats.org/officeDocument/2006/relationships/image" Target="media/image826.png"/><Relationship Id="rId840" Type="http://schemas.openxmlformats.org/officeDocument/2006/relationships/image" Target="media/image827.png"/><Relationship Id="rId841" Type="http://schemas.openxmlformats.org/officeDocument/2006/relationships/image" Target="media/image828.png"/><Relationship Id="rId842" Type="http://schemas.openxmlformats.org/officeDocument/2006/relationships/image" Target="media/image829.png"/><Relationship Id="rId843" Type="http://schemas.openxmlformats.org/officeDocument/2006/relationships/image" Target="media/image830.png"/><Relationship Id="rId844" Type="http://schemas.openxmlformats.org/officeDocument/2006/relationships/image" Target="media/image831.png"/><Relationship Id="rId845" Type="http://schemas.openxmlformats.org/officeDocument/2006/relationships/image" Target="media/image832.png"/><Relationship Id="rId846" Type="http://schemas.openxmlformats.org/officeDocument/2006/relationships/image" Target="media/image833.png"/><Relationship Id="rId847" Type="http://schemas.openxmlformats.org/officeDocument/2006/relationships/image" Target="media/image834.png"/><Relationship Id="rId848" Type="http://schemas.openxmlformats.org/officeDocument/2006/relationships/image" Target="media/image835.png"/><Relationship Id="rId849" Type="http://schemas.openxmlformats.org/officeDocument/2006/relationships/image" Target="media/image836.png"/><Relationship Id="rId850" Type="http://schemas.openxmlformats.org/officeDocument/2006/relationships/image" Target="media/image837.png"/><Relationship Id="rId851" Type="http://schemas.openxmlformats.org/officeDocument/2006/relationships/image" Target="media/image838.png"/><Relationship Id="rId852" Type="http://schemas.openxmlformats.org/officeDocument/2006/relationships/image" Target="media/image839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L03054557</dc:creator>
  <dcterms:created xsi:type="dcterms:W3CDTF">2022-01-20T15:41:43Z</dcterms:created>
  <dcterms:modified xsi:type="dcterms:W3CDTF">2022-01-20T15:41:43Z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2018-09-19T00:00:00Z</vt:filetime>
  </property>
  <property fmtid="{D5CDD505-2E9C-101B-9397-08002B2CF9AE}" pid="3" name="LastSaved">
    <vt:filetime>2022-01-20T00:00:00Z</vt:filetime>
  </property>
</Properties>
</file>